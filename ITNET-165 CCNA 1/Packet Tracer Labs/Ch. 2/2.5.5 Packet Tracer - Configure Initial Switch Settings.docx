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BA82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4A9CDC93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7EC6DAF3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2DCA9D88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510A2A9E" w14:textId="77777777" w:rsidR="00BD4560" w:rsidRDefault="00BD4560" w:rsidP="00BD4560">
      <w:pPr>
        <w:pStyle w:val="BodyTextL25Bold"/>
      </w:pPr>
      <w:r>
        <w:t>Part 3: Configure a MOTD Banner</w:t>
      </w:r>
    </w:p>
    <w:p w14:paraId="0E11E2CB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5F362EBB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3CABA37C" w14:textId="77777777" w:rsidR="00D778DF" w:rsidRDefault="00D778DF" w:rsidP="00D452F4">
      <w:pPr>
        <w:pStyle w:val="Heading1"/>
      </w:pPr>
      <w:r w:rsidRPr="00E70096">
        <w:t>Background / Scenario</w:t>
      </w:r>
    </w:p>
    <w:p w14:paraId="1FABA6F0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17300554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28492D93" w14:textId="77777777" w:rsidR="00125806" w:rsidRDefault="00125806" w:rsidP="00D452F4">
      <w:pPr>
        <w:pStyle w:val="Heading1"/>
      </w:pPr>
      <w:r>
        <w:t>Instructions</w:t>
      </w:r>
    </w:p>
    <w:p w14:paraId="1A6633E0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5DE0D930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15F8E4DA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08702D94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52914AF3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2AF5315B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1B734B2D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3117AC07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742F6899" w14:textId="77777777" w:rsidR="00BD4560" w:rsidRDefault="00BD4560" w:rsidP="00BD4560">
      <w:pPr>
        <w:pStyle w:val="CMD"/>
      </w:pPr>
      <w:r w:rsidRPr="00E217B7">
        <w:t xml:space="preserve">Switch# </w:t>
      </w:r>
    </w:p>
    <w:p w14:paraId="59CCB08A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1C9D7AD2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607D9836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4D454C39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768A032A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02AAD10C" w14:textId="55874D59" w:rsidR="00E0433B" w:rsidRDefault="00112B82" w:rsidP="00E977A8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Fast Ethernet i</w:t>
      </w:r>
      <w:r>
        <w:t>nterfaces does the switch have?</w:t>
      </w:r>
    </w:p>
    <w:p w14:paraId="42AF22CD" w14:textId="793433B6" w:rsidR="00E977A8" w:rsidRPr="00E977A8" w:rsidRDefault="00E977A8" w:rsidP="00E977A8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E977A8">
        <w:rPr>
          <w:color w:val="FF0000"/>
        </w:rPr>
        <w:t>24</w:t>
      </w:r>
    </w:p>
    <w:p w14:paraId="59B80B90" w14:textId="77777777" w:rsidR="00E977A8" w:rsidRDefault="00112B82" w:rsidP="00E977A8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Gigabit Ethernet i</w:t>
      </w:r>
      <w:r>
        <w:t>nterfaces does the switch have?</w:t>
      </w:r>
    </w:p>
    <w:p w14:paraId="191B07C2" w14:textId="3D0553A6" w:rsidR="00E977A8" w:rsidRPr="00E977A8" w:rsidRDefault="00E977A8" w:rsidP="00E977A8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E977A8">
        <w:rPr>
          <w:color w:val="FF0000"/>
        </w:rPr>
        <w:t>2</w:t>
      </w:r>
    </w:p>
    <w:p w14:paraId="47F4D38C" w14:textId="04A06A4F" w:rsidR="00112B82" w:rsidRDefault="00112B82" w:rsidP="00E977A8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14:paraId="57B82484" w14:textId="00B887F8" w:rsidR="00E977A8" w:rsidRPr="00A32659" w:rsidRDefault="00A32659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A32659">
        <w:rPr>
          <w:color w:val="FF0000"/>
        </w:rPr>
        <w:t>0 - 15</w:t>
      </w:r>
    </w:p>
    <w:p w14:paraId="65F9CB01" w14:textId="77777777" w:rsidR="00A32659" w:rsidRDefault="00112B82" w:rsidP="00A32659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5167B60C" w14:textId="2139AFF6" w:rsidR="00A32659" w:rsidRPr="00A32659" w:rsidRDefault="00A32659" w:rsidP="00A32659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A32659">
        <w:rPr>
          <w:color w:val="FF0000"/>
        </w:rPr>
        <w:t>show startup-config</w:t>
      </w:r>
    </w:p>
    <w:p w14:paraId="3FD6A0E1" w14:textId="17872A90" w:rsidR="00112B82" w:rsidRDefault="00112B82" w:rsidP="00A32659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</w:p>
    <w:p w14:paraId="3778934E" w14:textId="4E6B58A0" w:rsidR="00A32659" w:rsidRPr="00A32659" w:rsidRDefault="00A32659" w:rsidP="00A32659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  <w:rPr>
          <w:color w:val="FF0000"/>
        </w:rPr>
      </w:pPr>
      <w:r w:rsidRPr="00A32659">
        <w:rPr>
          <w:color w:val="FF0000"/>
        </w:rPr>
        <w:t xml:space="preserve">The startup configuration hasn’t been </w:t>
      </w:r>
    </w:p>
    <w:p w14:paraId="58CFA595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31102A49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5432EE3D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40EA6B15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7C1AE50F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2ED267E3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58E8379F" w14:textId="77777777" w:rsidR="00112B82" w:rsidRDefault="00112B82" w:rsidP="00112B82">
      <w:pPr>
        <w:pStyle w:val="CMD"/>
      </w:pPr>
      <w:r>
        <w:t>S1#</w:t>
      </w:r>
    </w:p>
    <w:p w14:paraId="5FAAA587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309D12EC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proofErr w:type="spellStart"/>
      <w:r w:rsidRPr="00341039">
        <w:rPr>
          <w:b/>
        </w:rPr>
        <w:t>letmein</w:t>
      </w:r>
      <w:proofErr w:type="spellEnd"/>
      <w:r>
        <w:t>.</w:t>
      </w:r>
    </w:p>
    <w:p w14:paraId="14EBAA46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2FEFFE4C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24FB6C4C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5C766C69" w14:textId="77777777" w:rsidR="00112B82" w:rsidRDefault="00112B82" w:rsidP="00112B82">
      <w:pPr>
        <w:pStyle w:val="CMD"/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 xml:space="preserve">password </w:t>
      </w:r>
      <w:proofErr w:type="spellStart"/>
      <w:r>
        <w:rPr>
          <w:b/>
        </w:rPr>
        <w:t>letmein</w:t>
      </w:r>
      <w:proofErr w:type="spellEnd"/>
    </w:p>
    <w:p w14:paraId="4629D8F4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 w:rsidRPr="007221DD">
        <w:rPr>
          <w:b/>
        </w:rPr>
        <w:t>login</w:t>
      </w:r>
    </w:p>
    <w:p w14:paraId="4E74D631" w14:textId="77777777" w:rsidR="00112B82" w:rsidRDefault="00112B82" w:rsidP="00112B82">
      <w:pPr>
        <w:pStyle w:val="CMD"/>
        <w:rPr>
          <w:b/>
        </w:rPr>
      </w:pPr>
      <w:r>
        <w:t>S1(config-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 xml:space="preserve">exit </w:t>
      </w:r>
    </w:p>
    <w:p w14:paraId="7349EF90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6785860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01E35ED4" w14:textId="77777777" w:rsidR="00112B82" w:rsidRDefault="00112B82" w:rsidP="00112B82">
      <w:pPr>
        <w:pStyle w:val="CMD"/>
      </w:pPr>
      <w:r>
        <w:t>S1#</w:t>
      </w:r>
    </w:p>
    <w:p w14:paraId="0AB9998D" w14:textId="77777777" w:rsidR="00112B82" w:rsidRPr="00112B82" w:rsidRDefault="00112B82" w:rsidP="00112B82">
      <w:pPr>
        <w:pStyle w:val="Heading4"/>
      </w:pPr>
      <w:r>
        <w:t>Question:</w:t>
      </w:r>
    </w:p>
    <w:p w14:paraId="5FC31DA2" w14:textId="5B54A8F1" w:rsidR="00104ED3" w:rsidRDefault="00112B82" w:rsidP="00104ED3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59E1FE44" w14:textId="6323310E" w:rsidR="00104ED3" w:rsidRPr="00966D52" w:rsidRDefault="00966D52" w:rsidP="00104ED3">
      <w:pPr>
        <w:pStyle w:val="BodyTextL25"/>
        <w:spacing w:before="0"/>
        <w:rPr>
          <w:color w:val="FF0000"/>
        </w:rPr>
      </w:pPr>
      <w:r>
        <w:rPr>
          <w:color w:val="FF0000"/>
        </w:rPr>
        <w:t xml:space="preserve">It enables </w:t>
      </w:r>
      <w:r w:rsidR="00FA5B59">
        <w:rPr>
          <w:color w:val="FF0000"/>
        </w:rPr>
        <w:t xml:space="preserve">user EXEC mode </w:t>
      </w:r>
      <w:r>
        <w:rPr>
          <w:color w:val="FF0000"/>
        </w:rPr>
        <w:t xml:space="preserve">access to the </w:t>
      </w:r>
      <w:r w:rsidR="00FA5B59">
        <w:rPr>
          <w:color w:val="FF0000"/>
        </w:rPr>
        <w:t>console terminal on a device.</w:t>
      </w:r>
    </w:p>
    <w:p w14:paraId="433F32FE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6A940E6A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4CF9F809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2CAD50F4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100778C2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09B07555" w14:textId="77777777" w:rsidR="00112B82" w:rsidRPr="000955A6" w:rsidRDefault="00112B82" w:rsidP="00112B82">
      <w:pPr>
        <w:pStyle w:val="CMDOutput"/>
      </w:pPr>
    </w:p>
    <w:p w14:paraId="519202F6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69888356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352370A1" w14:textId="77777777" w:rsidR="00112B82" w:rsidRDefault="00112B82" w:rsidP="00112B82">
      <w:pPr>
        <w:pStyle w:val="CMDOutput"/>
      </w:pPr>
      <w:r>
        <w:t>S1&gt;</w:t>
      </w:r>
    </w:p>
    <w:p w14:paraId="2BA4AA07" w14:textId="77777777" w:rsidR="00112B82" w:rsidRPr="003017EA" w:rsidRDefault="00112B82" w:rsidP="00112B82">
      <w:pPr>
        <w:pStyle w:val="BodyTextL25"/>
      </w:pPr>
      <w:r w:rsidRPr="00A40AED">
        <w:rPr>
          <w:b/>
        </w:rPr>
        <w:lastRenderedPageBreak/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671BAAB4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2B70A544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1B80EE6F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3C47CBCD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29624925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3A9CE9D5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30C35E9B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52112C0F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77D42DC9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21ED7F44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2F38284C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186EC839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6D03F9A9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4C8DC91F" w14:textId="77777777" w:rsidR="00112B82" w:rsidRDefault="00112B82" w:rsidP="00112B82">
      <w:pPr>
        <w:pStyle w:val="CMD"/>
      </w:pPr>
      <w:r w:rsidRPr="00FE7E0D">
        <w:t>Password:</w:t>
      </w:r>
    </w:p>
    <w:p w14:paraId="7669867F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4959A6FA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0F67B3F1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186EE657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71875D83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711B567C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40D1C277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4A1E2CF7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proofErr w:type="spellStart"/>
      <w:r w:rsidRPr="009B588E">
        <w:rPr>
          <w:b/>
        </w:rPr>
        <w:t>itsasecret</w:t>
      </w:r>
      <w:proofErr w:type="spellEnd"/>
      <w:r>
        <w:t>.</w:t>
      </w:r>
    </w:p>
    <w:p w14:paraId="02AFE27D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30909853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 xml:space="preserve">enable secret </w:t>
      </w:r>
      <w:proofErr w:type="spellStart"/>
      <w:r w:rsidRPr="00F517F7">
        <w:rPr>
          <w:b/>
        </w:rPr>
        <w:t>itsasecret</w:t>
      </w:r>
      <w:proofErr w:type="spellEnd"/>
    </w:p>
    <w:p w14:paraId="36306380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7965EA95" w14:textId="77777777" w:rsidR="00112B82" w:rsidRDefault="00112B82" w:rsidP="00112B82">
      <w:pPr>
        <w:pStyle w:val="CMD"/>
      </w:pPr>
      <w:r>
        <w:t>S1#</w:t>
      </w:r>
    </w:p>
    <w:p w14:paraId="55E54219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5725AF8B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5BCC4801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46F32667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791527AA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3B9F9454" w14:textId="77777777" w:rsidR="00112B82" w:rsidRDefault="00112B82" w:rsidP="00112B82">
      <w:pPr>
        <w:pStyle w:val="Heading4"/>
      </w:pPr>
      <w:r>
        <w:lastRenderedPageBreak/>
        <w:t>Questions:</w:t>
      </w:r>
    </w:p>
    <w:p w14:paraId="756DB151" w14:textId="77777777" w:rsidR="001D0ED2" w:rsidRDefault="00112B82" w:rsidP="001D0ED2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699C60F5" w14:textId="14E7E6BD" w:rsidR="001D0ED2" w:rsidRPr="001D0ED2" w:rsidRDefault="001D0ED2" w:rsidP="001D0ED2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  <w:rPr>
          <w:color w:val="FF0000"/>
        </w:rPr>
      </w:pPr>
      <w:r w:rsidRPr="001D0ED2">
        <w:rPr>
          <w:color w:val="FF0000"/>
        </w:rPr>
        <w:t>$1$mERr$ILwq/b7kc.7X/ejA4Aosn0</w:t>
      </w:r>
    </w:p>
    <w:p w14:paraId="4A068148" w14:textId="38AB7B83" w:rsidR="00112B82" w:rsidRDefault="00112B82" w:rsidP="001D0ED2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25AE1959" w14:textId="6282A6E5" w:rsidR="001D0ED2" w:rsidRPr="001D0ED2" w:rsidRDefault="001D0ED2" w:rsidP="001D0ED2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  <w:rPr>
          <w:color w:val="FF0000"/>
        </w:rPr>
      </w:pPr>
      <w:r>
        <w:rPr>
          <w:color w:val="FF0000"/>
        </w:rPr>
        <w:t>The enable secret password is encrypted.</w:t>
      </w:r>
    </w:p>
    <w:p w14:paraId="207326E3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7CA7A4F5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46704AAF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5CEDE2D4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2D23D541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52B8EA37" w14:textId="77777777" w:rsidR="00E0433B" w:rsidRDefault="00E0433B" w:rsidP="00E0433B">
      <w:pPr>
        <w:pStyle w:val="Heading4"/>
      </w:pPr>
      <w:r>
        <w:t>Question:</w:t>
      </w:r>
    </w:p>
    <w:p w14:paraId="1AFE2463" w14:textId="5CD0D2D8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52358B00" w14:textId="7275DEB4" w:rsidR="00503340" w:rsidRPr="00503340" w:rsidRDefault="00503340" w:rsidP="00E0433B">
      <w:pPr>
        <w:pStyle w:val="BodyTextL25"/>
        <w:spacing w:before="0"/>
        <w:rPr>
          <w:color w:val="FF0000"/>
        </w:rPr>
      </w:pPr>
      <w:r>
        <w:rPr>
          <w:color w:val="FF0000"/>
        </w:rPr>
        <w:t>Yes, the password encryption service will encrypt future passwords as well as current ones.</w:t>
      </w:r>
    </w:p>
    <w:p w14:paraId="3ADD2F57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526DF94A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6001802B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349EEE3A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50260388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 xml:space="preserve">banner </w:t>
      </w:r>
      <w:proofErr w:type="spellStart"/>
      <w:r w:rsidRPr="00705171">
        <w:rPr>
          <w:b/>
        </w:rPr>
        <w:t>motd</w:t>
      </w:r>
      <w:proofErr w:type="spellEnd"/>
      <w:r w:rsidRPr="00705171">
        <w:rPr>
          <w:b/>
        </w:rPr>
        <w:t xml:space="preserve">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5D6257CA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20CEC2FE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371B3F40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2B563DD6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3429314E" w14:textId="77777777" w:rsidR="00503340" w:rsidRDefault="00112B82" w:rsidP="00503340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034BF30B" w14:textId="3654380B" w:rsidR="00503340" w:rsidRPr="00503340" w:rsidRDefault="00503340" w:rsidP="00503340">
      <w:pPr>
        <w:pStyle w:val="SubStepAlpha"/>
        <w:numPr>
          <w:ilvl w:val="0"/>
          <w:numId w:val="0"/>
        </w:numPr>
        <w:spacing w:before="0"/>
        <w:ind w:left="360"/>
        <w:rPr>
          <w:color w:val="FF0000"/>
        </w:rPr>
      </w:pPr>
      <w:r>
        <w:rPr>
          <w:color w:val="FF0000"/>
        </w:rPr>
        <w:t>When anyone logs onto the switch.</w:t>
      </w:r>
    </w:p>
    <w:p w14:paraId="2FFACBD4" w14:textId="77678174" w:rsidR="00112B82" w:rsidRDefault="00112B82" w:rsidP="00503340">
      <w:pPr>
        <w:pStyle w:val="SubStepAlpha"/>
        <w:numPr>
          <w:ilvl w:val="0"/>
          <w:numId w:val="0"/>
        </w:numPr>
        <w:spacing w:before="0"/>
        <w:ind w:left="360"/>
      </w:pPr>
      <w:r>
        <w:t>Why should e</w:t>
      </w:r>
      <w:r w:rsidR="00304391">
        <w:t>very switch have a MOTD banner?</w:t>
      </w:r>
    </w:p>
    <w:p w14:paraId="58DE4962" w14:textId="6C4663F0" w:rsidR="006B6C1B" w:rsidRPr="006B6C1B" w:rsidRDefault="006B6C1B" w:rsidP="00503340">
      <w:pPr>
        <w:pStyle w:val="SubStepAlpha"/>
        <w:numPr>
          <w:ilvl w:val="0"/>
          <w:numId w:val="0"/>
        </w:numPr>
        <w:spacing w:before="0"/>
        <w:ind w:left="360"/>
        <w:rPr>
          <w:color w:val="FF0000"/>
        </w:rPr>
      </w:pPr>
      <w:r>
        <w:rPr>
          <w:color w:val="FF0000"/>
        </w:rPr>
        <w:t>To tell the user that only Authorized users have access to the switch, and for legal purposes if someone unauthorized gains access to the switch.</w:t>
      </w:r>
    </w:p>
    <w:p w14:paraId="62071315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4474009E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31488E22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478174EF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4C6FD2B5" w14:textId="77777777" w:rsidR="00112B82" w:rsidRDefault="00112B82" w:rsidP="00112B82">
      <w:pPr>
        <w:pStyle w:val="CMD"/>
      </w:pPr>
      <w:r w:rsidRPr="006E36ED">
        <w:t>Destination filename [startup-config</w:t>
      </w:r>
      <w:proofErr w:type="gramStart"/>
      <w:r w:rsidRPr="006E36ED">
        <w:t>]?</w:t>
      </w:r>
      <w:r w:rsidRPr="00D225F7">
        <w:rPr>
          <w:b/>
        </w:rPr>
        <w:t>[</w:t>
      </w:r>
      <w:proofErr w:type="gramEnd"/>
      <w:r w:rsidRPr="00D225F7">
        <w:rPr>
          <w:b/>
        </w:rPr>
        <w:t>Enter]</w:t>
      </w:r>
      <w:r w:rsidRPr="006E36ED">
        <w:t xml:space="preserve"> </w:t>
      </w:r>
    </w:p>
    <w:p w14:paraId="78F35A71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2AE1A873" w14:textId="77777777" w:rsidR="00112B82" w:rsidRDefault="00304391" w:rsidP="00112B82">
      <w:pPr>
        <w:pStyle w:val="CMD"/>
      </w:pPr>
      <w:r>
        <w:t>[OK]</w:t>
      </w:r>
    </w:p>
    <w:p w14:paraId="2E07FFF2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03F2BB4A" w14:textId="77777777" w:rsidR="00A40A95" w:rsidRDefault="00A40A95" w:rsidP="00A40A95">
      <w:pPr>
        <w:pStyle w:val="Heading4"/>
      </w:pPr>
      <w:r>
        <w:t>Questions:</w:t>
      </w:r>
    </w:p>
    <w:p w14:paraId="4AA72F64" w14:textId="61E5B9A6" w:rsidR="004E1D52" w:rsidRDefault="00112B82" w:rsidP="00EC032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45100EFD" w14:textId="7CA62D3C" w:rsidR="00EC032A" w:rsidRPr="00EC032A" w:rsidRDefault="00EC032A" w:rsidP="00EC032A">
      <w:pPr>
        <w:pStyle w:val="BodyTextL25"/>
        <w:spacing w:before="0"/>
        <w:rPr>
          <w:color w:val="FF0000"/>
        </w:rPr>
      </w:pPr>
      <w:r>
        <w:rPr>
          <w:color w:val="FF0000"/>
        </w:rPr>
        <w:t>copy run start</w:t>
      </w:r>
    </w:p>
    <w:p w14:paraId="0AD1E892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lastRenderedPageBreak/>
        <w:t>Examine the startup configuration file.</w:t>
      </w:r>
    </w:p>
    <w:p w14:paraId="31D3E954" w14:textId="0E2258E0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56B84970" w14:textId="0BF6714A" w:rsidR="00EC032A" w:rsidRPr="00EC032A" w:rsidRDefault="00EC032A" w:rsidP="00112B82">
      <w:pPr>
        <w:pStyle w:val="BodyTextL25"/>
        <w:rPr>
          <w:color w:val="FF0000"/>
        </w:rPr>
      </w:pPr>
      <w:r w:rsidRPr="00EC032A">
        <w:rPr>
          <w:color w:val="FF0000"/>
        </w:rPr>
        <w:t>show startup-config</w:t>
      </w:r>
    </w:p>
    <w:p w14:paraId="227EDFD2" w14:textId="0864E9B8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14:paraId="2266F669" w14:textId="1EBC4237" w:rsidR="00EC032A" w:rsidRPr="00EC032A" w:rsidRDefault="00EC032A" w:rsidP="00112B82">
      <w:pPr>
        <w:pStyle w:val="BodyTextL25"/>
        <w:rPr>
          <w:color w:val="FF0000"/>
        </w:rPr>
      </w:pPr>
      <w:r w:rsidRPr="00EC032A">
        <w:rPr>
          <w:color w:val="FF0000"/>
        </w:rPr>
        <w:t>Yes</w:t>
      </w:r>
    </w:p>
    <w:p w14:paraId="2BF44E90" w14:textId="77777777" w:rsidR="00112B82" w:rsidRDefault="00112B82" w:rsidP="004E1D52">
      <w:pPr>
        <w:pStyle w:val="Heading2"/>
      </w:pPr>
      <w:r>
        <w:t>Configure S2</w:t>
      </w:r>
    </w:p>
    <w:p w14:paraId="5676BC5C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2424EB4B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376355DE" w14:textId="77777777" w:rsidR="00F60A60" w:rsidRDefault="00F60A60" w:rsidP="00F60A60">
      <w:pPr>
        <w:pStyle w:val="ConfigWindow"/>
      </w:pPr>
      <w:r>
        <w:t>Open Configuration Window for S2</w:t>
      </w:r>
    </w:p>
    <w:p w14:paraId="78E1F345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0F3EA52A" w14:textId="77777777" w:rsidR="00112B82" w:rsidRDefault="00112B82" w:rsidP="00A40A95">
      <w:pPr>
        <w:pStyle w:val="SubStepAlpha"/>
      </w:pPr>
      <w:r>
        <w:t xml:space="preserve">Protect access to the console using the </w:t>
      </w:r>
      <w:proofErr w:type="spellStart"/>
      <w:r w:rsidRPr="00C5444A">
        <w:rPr>
          <w:b/>
        </w:rPr>
        <w:t>letmein</w:t>
      </w:r>
      <w:proofErr w:type="spellEnd"/>
      <w:r>
        <w:t xml:space="preserve"> password.</w:t>
      </w:r>
    </w:p>
    <w:p w14:paraId="715302EA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proofErr w:type="spellStart"/>
      <w:r>
        <w:rPr>
          <w:b/>
        </w:rPr>
        <w:t>itsasecret</w:t>
      </w:r>
      <w:proofErr w:type="spellEnd"/>
      <w:r>
        <w:t>.</w:t>
      </w:r>
    </w:p>
    <w:p w14:paraId="18A3AFDD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5A9E77A4" w14:textId="77777777" w:rsidR="00112B82" w:rsidRDefault="00112B82" w:rsidP="00A40A95">
      <w:pPr>
        <w:pStyle w:val="SubStepAlpha"/>
      </w:pPr>
      <w:r>
        <w:t>Encrypt all plain text passwords.</w:t>
      </w:r>
    </w:p>
    <w:p w14:paraId="0C60BDED" w14:textId="77777777" w:rsidR="00112B82" w:rsidRDefault="00112B82" w:rsidP="00A40A95">
      <w:pPr>
        <w:pStyle w:val="SubStepAlpha"/>
      </w:pPr>
      <w:r>
        <w:t>Ensure that the configuration is correct.</w:t>
      </w:r>
    </w:p>
    <w:p w14:paraId="7662DD6C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49D57E81" w14:textId="77777777" w:rsidR="00F60A60" w:rsidRDefault="00F60A60" w:rsidP="00F60A60">
      <w:pPr>
        <w:pStyle w:val="ConfigWindow"/>
      </w:pPr>
      <w:r>
        <w:t>Close Configuration Window for S2</w:t>
      </w:r>
    </w:p>
    <w:p w14:paraId="1E6307E3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71E9" w14:textId="77777777" w:rsidR="002C3627" w:rsidRDefault="002C3627" w:rsidP="00710659">
      <w:pPr>
        <w:spacing w:after="0" w:line="240" w:lineRule="auto"/>
      </w:pPr>
      <w:r>
        <w:separator/>
      </w:r>
    </w:p>
    <w:p w14:paraId="7AB3E69C" w14:textId="77777777" w:rsidR="002C3627" w:rsidRDefault="002C3627"/>
  </w:endnote>
  <w:endnote w:type="continuationSeparator" w:id="0">
    <w:p w14:paraId="1FC13867" w14:textId="77777777" w:rsidR="002C3627" w:rsidRDefault="002C3627" w:rsidP="00710659">
      <w:pPr>
        <w:spacing w:after="0" w:line="240" w:lineRule="auto"/>
      </w:pPr>
      <w:r>
        <w:continuationSeparator/>
      </w:r>
    </w:p>
    <w:p w14:paraId="529D8C34" w14:textId="77777777" w:rsidR="002C3627" w:rsidRDefault="002C3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23A6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977A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025B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977A8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C2D1" w14:textId="77777777" w:rsidR="002C3627" w:rsidRDefault="002C3627" w:rsidP="00710659">
      <w:pPr>
        <w:spacing w:after="0" w:line="240" w:lineRule="auto"/>
      </w:pPr>
      <w:r>
        <w:separator/>
      </w:r>
    </w:p>
    <w:p w14:paraId="642EAC6E" w14:textId="77777777" w:rsidR="002C3627" w:rsidRDefault="002C3627"/>
  </w:footnote>
  <w:footnote w:type="continuationSeparator" w:id="0">
    <w:p w14:paraId="468D3809" w14:textId="77777777" w:rsidR="002C3627" w:rsidRDefault="002C3627" w:rsidP="00710659">
      <w:pPr>
        <w:spacing w:after="0" w:line="240" w:lineRule="auto"/>
      </w:pPr>
      <w:r>
        <w:continuationSeparator/>
      </w:r>
    </w:p>
    <w:p w14:paraId="32AB7AA0" w14:textId="77777777" w:rsidR="002C3627" w:rsidRDefault="002C36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B28E72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789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5A7C24D" wp14:editId="2FD5BED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31882219">
    <w:abstractNumId w:val="5"/>
  </w:num>
  <w:num w:numId="2" w16cid:durableId="212587978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46557080">
    <w:abstractNumId w:val="2"/>
  </w:num>
  <w:num w:numId="4" w16cid:durableId="1145463878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77717299">
    <w:abstractNumId w:val="3"/>
  </w:num>
  <w:num w:numId="6" w16cid:durableId="1903905064">
    <w:abstractNumId w:val="0"/>
  </w:num>
  <w:num w:numId="7" w16cid:durableId="183785452">
    <w:abstractNumId w:val="1"/>
  </w:num>
  <w:num w:numId="8" w16cid:durableId="83915288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81396476">
    <w:abstractNumId w:val="3"/>
    <w:lvlOverride w:ilvl="0"/>
  </w:num>
  <w:num w:numId="10" w16cid:durableId="641809168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218200061">
    <w:abstractNumId w:val="7"/>
  </w:num>
  <w:num w:numId="12" w16cid:durableId="49765872">
    <w:abstractNumId w:val="7"/>
    <w:lvlOverride w:ilvl="0"/>
  </w:num>
  <w:num w:numId="13" w16cid:durableId="15267940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4ED3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0ED2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3627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6D74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3340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6C1B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6D52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2659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7A8"/>
    <w:rsid w:val="00EA486E"/>
    <w:rsid w:val="00EA4FA3"/>
    <w:rsid w:val="00EB001B"/>
    <w:rsid w:val="00EB3082"/>
    <w:rsid w:val="00EB6C33"/>
    <w:rsid w:val="00EC032A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5B59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97057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182299"/>
    <w:rsid w:val="00394EA7"/>
    <w:rsid w:val="004471DC"/>
    <w:rsid w:val="004758D1"/>
    <w:rsid w:val="0058457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Connor Morrissy</cp:lastModifiedBy>
  <cp:revision>2</cp:revision>
  <dcterms:created xsi:type="dcterms:W3CDTF">2022-09-01T17:39:00Z</dcterms:created>
  <dcterms:modified xsi:type="dcterms:W3CDTF">2022-09-01T17:39:00Z</dcterms:modified>
</cp:coreProperties>
</file>