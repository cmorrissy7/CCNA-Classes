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0B9" w14:textId="14239A37" w:rsidR="004D36D7" w:rsidRPr="00FD4A68" w:rsidRDefault="00000000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2026C" w:rsidRPr="00981703">
            <w:t>Packet Tracer - Design and Implement a VLSM Addressing Scheme</w:t>
          </w:r>
        </w:sdtContent>
      </w:sdt>
      <w:r w:rsidR="004D36D7" w:rsidRPr="00FD4A68">
        <w:t xml:space="preserve"> </w:t>
      </w:r>
    </w:p>
    <w:p w14:paraId="7BD0F209" w14:textId="77777777" w:rsidR="0082026C" w:rsidRDefault="0082026C" w:rsidP="00D3435E">
      <w:pPr>
        <w:pStyle w:val="Heading1"/>
      </w:pPr>
      <w:r w:rsidRPr="00E70096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8A5464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Default Gateway</w:t>
            </w:r>
          </w:p>
        </w:tc>
      </w:tr>
      <w:tr w:rsidR="00AF03C5" w14:paraId="6A5E9A48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205CC003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3C4C4B" w14:textId="565A1B20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i/>
                <w:iCs/>
                <w:color w:val="FF0000"/>
                <w:sz w:val="20"/>
                <w:szCs w:val="20"/>
              </w:rPr>
              <w:t>192.168.203.</w:t>
            </w:r>
            <w:r w:rsidR="009405E8">
              <w:rPr>
                <w:i/>
                <w:iCs/>
                <w:color w:val="FF0000"/>
                <w:sz w:val="20"/>
                <w:szCs w:val="20"/>
              </w:rPr>
              <w:t>129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0C6A1E75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255.255.255.2</w:t>
            </w:r>
            <w:r w:rsidR="009405E8">
              <w:rPr>
                <w:rFonts w:cs="Arial"/>
                <w:i/>
                <w:iCs/>
                <w:color w:val="FF0000"/>
                <w:sz w:val="20"/>
                <w:szCs w:val="20"/>
              </w:rPr>
              <w:t>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N/A</w:t>
            </w:r>
          </w:p>
        </w:tc>
      </w:tr>
      <w:tr w:rsidR="00AF03C5" w14:paraId="27AFEFE4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51A08F" w14:textId="4E018204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Police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9E7AD" w14:textId="16FB35B8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9405E8">
              <w:rPr>
                <w:rFonts w:cs="Arial"/>
                <w:i/>
                <w:iCs/>
                <w:color w:val="FF0000"/>
                <w:sz w:val="20"/>
                <w:szCs w:val="20"/>
              </w:rPr>
              <w:t>97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98E2B" w14:textId="1AF622DA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</w:t>
            </w:r>
            <w:r w:rsidR="009405E8">
              <w:rPr>
                <w:rFonts w:cs="Arial"/>
                <w:i/>
                <w:i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N/A</w:t>
            </w:r>
          </w:p>
        </w:tc>
      </w:tr>
      <w:tr w:rsidR="00AF03C5" w14:paraId="05C4CADA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07EAD7D3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13D2E" w14:textId="2118F908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145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4E96C" w14:textId="0AD71D54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9B07B3">
              <w:rPr>
                <w:rFonts w:cs="Arial"/>
                <w:i/>
                <w:i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N/A</w:t>
            </w:r>
          </w:p>
        </w:tc>
      </w:tr>
      <w:tr w:rsidR="00AF03C5" w14:paraId="4726CD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213EEA9D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46734" w14:textId="60F02AFA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9405E8">
              <w:rPr>
                <w:rFonts w:cs="Arial"/>
                <w:i/>
                <w:iCs/>
                <w:color w:val="FF0000"/>
                <w:sz w:val="20"/>
                <w:szCs w:val="20"/>
              </w:rPr>
              <w:t>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7F8E1" w14:textId="67713070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9B07B3">
              <w:rPr>
                <w:rFonts w:cs="Arial"/>
                <w:i/>
                <w:iCs/>
                <w:color w:val="FF0000"/>
                <w:sz w:val="20"/>
                <w:szCs w:val="20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N/A</w:t>
            </w:r>
          </w:p>
        </w:tc>
      </w:tr>
      <w:tr w:rsidR="00AF03C5" w14:paraId="5677A8B1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951469" w14:textId="6A8778EC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Schools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422AA" w14:textId="0AD3D1F7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9B07B3">
              <w:rPr>
                <w:rFonts w:cs="Arial"/>
                <w:i/>
                <w:iCs/>
                <w:color w:val="FF0000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29266" w14:textId="749555D2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9B07B3">
              <w:rPr>
                <w:rFonts w:cs="Arial"/>
                <w:i/>
                <w:i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N/A</w:t>
            </w:r>
          </w:p>
        </w:tc>
      </w:tr>
      <w:tr w:rsidR="00AF03C5" w14:paraId="693A3108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2FA9CE51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0289C" w14:textId="24140C17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9B07B3">
              <w:rPr>
                <w:rFonts w:cs="Arial"/>
                <w:i/>
                <w:iCs/>
                <w:color w:val="FF0000"/>
                <w:sz w:val="20"/>
                <w:szCs w:val="20"/>
              </w:rPr>
              <w:t>146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2D41E" w14:textId="7BFEFCD8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9B07B3">
              <w:rPr>
                <w:rFonts w:cs="Arial"/>
                <w:i/>
                <w:i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N/A</w:t>
            </w:r>
          </w:p>
        </w:tc>
      </w:tr>
      <w:tr w:rsidR="00AF03C5" w14:paraId="1895F373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7FFCE" w14:textId="15D6111C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PD-1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BA771" w14:textId="140ECBA2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130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39B14" w14:textId="2C1C14E5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E34F6D">
              <w:rPr>
                <w:rFonts w:cs="Arial"/>
                <w:i/>
                <w:iCs/>
                <w:color w:val="FF0000"/>
                <w:sz w:val="20"/>
                <w:szCs w:val="20"/>
              </w:rPr>
              <w:t>2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E12003" w14:textId="1E90ADBA" w:rsidR="00AF03C5" w:rsidRPr="00FF78DD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129</w:t>
            </w:r>
          </w:p>
        </w:tc>
      </w:tr>
      <w:tr w:rsidR="00AF03C5" w14:paraId="76ABE46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94CE2" w14:textId="0BFCF501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PD-2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6C575E8E" w:rsidR="00AF03C5" w:rsidRPr="00997466" w:rsidRDefault="00F622B1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19</w:t>
            </w: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2.168.203.</w:t>
            </w: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7B01B" w14:textId="4F1D6CAE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E34F6D">
              <w:rPr>
                <w:rFonts w:cs="Arial"/>
                <w:i/>
                <w:iCs/>
                <w:color w:val="FF0000"/>
                <w:sz w:val="20"/>
                <w:szCs w:val="20"/>
              </w:rPr>
              <w:t>2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BD234" w14:textId="1B5ED25D" w:rsidR="00AF03C5" w:rsidRPr="00FF78DD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F622B1">
              <w:rPr>
                <w:rFonts w:cs="Arial"/>
                <w:i/>
                <w:iCs/>
                <w:color w:val="FF0000"/>
                <w:sz w:val="20"/>
                <w:szCs w:val="20"/>
              </w:rPr>
              <w:t>97</w:t>
            </w:r>
          </w:p>
        </w:tc>
      </w:tr>
      <w:tr w:rsidR="00AF03C5" w14:paraId="29B2747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70F5A" w14:textId="6D95C4BC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PS-101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1742B" w14:textId="4C9C84D6" w:rsidR="00AF03C5" w:rsidRPr="00997466" w:rsidRDefault="00F622B1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 xml:space="preserve">66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2270F5" w14:textId="3A648F5B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450F3" w14:textId="0A89744F" w:rsidR="00AF03C5" w:rsidRPr="00FF78DD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F622B1">
              <w:rPr>
                <w:rFonts w:cs="Arial"/>
                <w:i/>
                <w:iCs/>
                <w:color w:val="FF0000"/>
                <w:sz w:val="20"/>
                <w:szCs w:val="20"/>
              </w:rPr>
              <w:t>65</w:t>
            </w:r>
          </w:p>
        </w:tc>
      </w:tr>
      <w:tr w:rsidR="00AF03C5" w14:paraId="712FE2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B9CB4" w14:textId="3B83EE61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PS-115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1A7C8" w14:textId="2DA0EE58" w:rsidR="00AF03C5" w:rsidRPr="00997466" w:rsidRDefault="008F0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E7C98" w14:textId="72711E00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EC45C" w14:textId="5FDAD67C" w:rsidR="00AF03C5" w:rsidRPr="00FF78DD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1</w:t>
            </w:r>
          </w:p>
        </w:tc>
      </w:tr>
      <w:tr w:rsidR="00AF03C5" w14:paraId="77AF168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FE463" w14:textId="39F9C7A5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PD-1-11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639B6B41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142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4FA77" w14:textId="5F2D6B7B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E34F6D">
              <w:rPr>
                <w:rFonts w:cs="Arial"/>
                <w:i/>
                <w:iCs/>
                <w:color w:val="FF0000"/>
                <w:sz w:val="20"/>
                <w:szCs w:val="20"/>
              </w:rPr>
              <w:t>2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74B4" w14:textId="1C91FB6F" w:rsidR="00AF03C5" w:rsidRPr="00FF78DD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129</w:t>
            </w:r>
          </w:p>
        </w:tc>
      </w:tr>
      <w:tr w:rsidR="00AF03C5" w14:paraId="7251DD91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0EE0D" w14:textId="540E88FF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PD-2-23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3F58DBE7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9405E8">
              <w:rPr>
                <w:rFonts w:cs="Arial"/>
                <w:i/>
                <w:iCs/>
                <w:color w:val="FF0000"/>
                <w:sz w:val="20"/>
                <w:szCs w:val="20"/>
              </w:rPr>
              <w:t>126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48B1C" w14:textId="657EBA82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E34F6D">
              <w:rPr>
                <w:rFonts w:cs="Arial"/>
                <w:i/>
                <w:iCs/>
                <w:color w:val="FF0000"/>
                <w:sz w:val="20"/>
                <w:szCs w:val="20"/>
              </w:rPr>
              <w:t>2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96984" w14:textId="0033D3EB" w:rsidR="00AF03C5" w:rsidRPr="00FF78DD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9405E8">
              <w:rPr>
                <w:rFonts w:cs="Arial"/>
                <w:i/>
                <w:iCs/>
                <w:color w:val="FF0000"/>
                <w:sz w:val="20"/>
                <w:szCs w:val="20"/>
              </w:rPr>
              <w:t>97</w:t>
            </w:r>
          </w:p>
        </w:tc>
      </w:tr>
      <w:tr w:rsidR="00AF03C5" w14:paraId="08B13FC4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AE041A" w14:textId="37543344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PS-101-87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AB2F3" w14:textId="034362B6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9405E8">
              <w:rPr>
                <w:rFonts w:cs="Arial"/>
                <w:i/>
                <w:i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FDB62" w14:textId="7DA8B955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26E6" w14:textId="2B82D1C2" w:rsidR="00AF03C5" w:rsidRPr="00FF78DD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9405E8">
              <w:rPr>
                <w:rFonts w:cs="Arial"/>
                <w:i/>
                <w:iCs/>
                <w:color w:val="FF0000"/>
                <w:sz w:val="20"/>
                <w:szCs w:val="20"/>
              </w:rPr>
              <w:t>65</w:t>
            </w:r>
          </w:p>
        </w:tc>
      </w:tr>
      <w:tr w:rsidR="00AF03C5" w14:paraId="6D1E6BD5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7FF7F" w14:textId="2B6C43EC" w:rsidR="00AF03C5" w:rsidRPr="00FF78DD" w:rsidRDefault="00FF78DD" w:rsidP="00FF78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PS-115-12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AF03C5" w:rsidRPr="00FF78DD" w:rsidRDefault="00AF03C5" w:rsidP="00FF78DD">
            <w:pPr>
              <w:rPr>
                <w:rFonts w:cs="Arial"/>
                <w:sz w:val="20"/>
                <w:szCs w:val="20"/>
              </w:rPr>
            </w:pPr>
            <w:r w:rsidRPr="00FF78DD">
              <w:rPr>
                <w:rFonts w:cs="Arial"/>
                <w:sz w:val="20"/>
                <w:szCs w:val="20"/>
              </w:rP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48F5A695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1C0290" w14:textId="38B3D89B" w:rsidR="00AF03C5" w:rsidRPr="00997466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255.255.255.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B1918" w14:textId="68C06E25" w:rsidR="00AF03C5" w:rsidRPr="00FF78DD" w:rsidRDefault="00997466" w:rsidP="00FF78DD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997466">
              <w:rPr>
                <w:rFonts w:cs="Arial"/>
                <w:i/>
                <w:iCs/>
                <w:color w:val="FF0000"/>
                <w:sz w:val="20"/>
                <w:szCs w:val="20"/>
              </w:rPr>
              <w:t>192.168.203.</w:t>
            </w:r>
            <w:r w:rsidR="008F0466">
              <w:rPr>
                <w:rFonts w:cs="Arial"/>
                <w:i/>
                <w:iCs/>
                <w:color w:val="FF0000"/>
                <w:sz w:val="20"/>
                <w:szCs w:val="20"/>
              </w:rPr>
              <w:t>1</w:t>
            </w:r>
          </w:p>
        </w:tc>
      </w:tr>
    </w:tbl>
    <w:p w14:paraId="19CD839C" w14:textId="77777777" w:rsidR="0082026C" w:rsidRPr="00E70096" w:rsidRDefault="0082026C" w:rsidP="00981703">
      <w:pPr>
        <w:pStyle w:val="Heading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Heading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Heading1"/>
      </w:pPr>
      <w:r>
        <w:lastRenderedPageBreak/>
        <w:t>Instructions</w:t>
      </w:r>
    </w:p>
    <w:p w14:paraId="1EC1D0C9" w14:textId="430468D3" w:rsidR="00427BE7" w:rsidRDefault="00427BE7" w:rsidP="00427BE7">
      <w:pPr>
        <w:pStyle w:val="BodyTextL25"/>
      </w:pPr>
      <w:r>
        <w:t>You have been given the network address</w:t>
      </w:r>
      <w:r w:rsidR="00FF78DD">
        <w:t xml:space="preserve"> </w:t>
      </w:r>
      <w:r w:rsidR="00FF78DD">
        <w:rPr>
          <w:rFonts w:cs="Arial"/>
          <w:b/>
          <w:bCs/>
          <w:color w:val="000000"/>
          <w:szCs w:val="20"/>
        </w:rPr>
        <w:t>192.168.203.0/24</w:t>
      </w:r>
      <w:r>
        <w:t xml:space="preserve"> by your customer. The host address requirements are: </w:t>
      </w:r>
    </w:p>
    <w:p w14:paraId="5B4F34CE" w14:textId="11B001A1" w:rsidR="00427BE7" w:rsidRDefault="000A60C6" w:rsidP="00D3435E">
      <w:pPr>
        <w:pStyle w:val="Heading1"/>
      </w:pPr>
      <w:r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AF03C5" w14:paraId="221B49D0" w14:textId="77777777" w:rsidTr="00924F68">
        <w:trPr>
          <w:jc w:val="center"/>
        </w:trPr>
        <w:tc>
          <w:tcPr>
            <w:tcW w:w="4765" w:type="dxa"/>
            <w:vAlign w:val="center"/>
          </w:tcPr>
          <w:p w14:paraId="4AD2C009" w14:textId="5B719A48" w:rsidR="00AF03C5" w:rsidRPr="00FF78DD" w:rsidRDefault="00B34167" w:rsidP="00FF78DD">
            <w:pPr>
              <w:rPr>
                <w:i/>
                <w:iCs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PD-1 LAN</w:t>
            </w:r>
          </w:p>
        </w:tc>
        <w:tc>
          <w:tcPr>
            <w:tcW w:w="5130" w:type="dxa"/>
            <w:vAlign w:val="center"/>
          </w:tcPr>
          <w:p w14:paraId="121DF3B6" w14:textId="4E376BEA" w:rsidR="00AF03C5" w:rsidRPr="00FF78DD" w:rsidRDefault="00B34167" w:rsidP="00FF78DD">
            <w:pPr>
              <w:rPr>
                <w:i/>
                <w:iCs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21</w:t>
            </w:r>
          </w:p>
        </w:tc>
      </w:tr>
      <w:tr w:rsidR="00AF03C5" w14:paraId="3E1EC782" w14:textId="77777777" w:rsidTr="00924F68">
        <w:trPr>
          <w:jc w:val="center"/>
        </w:trPr>
        <w:tc>
          <w:tcPr>
            <w:tcW w:w="4765" w:type="dxa"/>
            <w:vAlign w:val="center"/>
          </w:tcPr>
          <w:p w14:paraId="0BEB68FD" w14:textId="217D0CFB" w:rsidR="00AF03C5" w:rsidRPr="00FF78DD" w:rsidRDefault="00B34167" w:rsidP="00FF78DD">
            <w:pPr>
              <w:rPr>
                <w:i/>
                <w:iCs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PD-2 LAN</w:t>
            </w:r>
          </w:p>
        </w:tc>
        <w:tc>
          <w:tcPr>
            <w:tcW w:w="5130" w:type="dxa"/>
            <w:vAlign w:val="center"/>
          </w:tcPr>
          <w:p w14:paraId="61275CC4" w14:textId="41CACA16" w:rsidR="00AF03C5" w:rsidRPr="00B34167" w:rsidRDefault="00B34167" w:rsidP="00FF78DD">
            <w:pPr>
              <w:rPr>
                <w:sz w:val="20"/>
                <w:szCs w:val="20"/>
              </w:rPr>
            </w:pPr>
            <w:r w:rsidRPr="00B34167">
              <w:rPr>
                <w:sz w:val="20"/>
                <w:szCs w:val="20"/>
              </w:rPr>
              <w:t>14</w:t>
            </w:r>
          </w:p>
        </w:tc>
      </w:tr>
      <w:tr w:rsidR="00AF03C5" w14:paraId="76E82A16" w14:textId="77777777" w:rsidTr="00924F68">
        <w:trPr>
          <w:jc w:val="center"/>
        </w:trPr>
        <w:tc>
          <w:tcPr>
            <w:tcW w:w="4765" w:type="dxa"/>
            <w:vAlign w:val="center"/>
          </w:tcPr>
          <w:p w14:paraId="3DD8AD2E" w14:textId="1F1FB52B" w:rsidR="00AF03C5" w:rsidRPr="00FF78DD" w:rsidRDefault="00B34167" w:rsidP="00FF78DD">
            <w:pPr>
              <w:rPr>
                <w:i/>
                <w:iCs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PS-101 LAN</w:t>
            </w:r>
          </w:p>
        </w:tc>
        <w:tc>
          <w:tcPr>
            <w:tcW w:w="5130" w:type="dxa"/>
            <w:vAlign w:val="center"/>
          </w:tcPr>
          <w:p w14:paraId="3C788737" w14:textId="6875E3FC" w:rsidR="00AF03C5" w:rsidRPr="00B34167" w:rsidRDefault="00B34167" w:rsidP="00FF78DD">
            <w:pPr>
              <w:rPr>
                <w:sz w:val="20"/>
                <w:szCs w:val="20"/>
              </w:rPr>
            </w:pPr>
            <w:r w:rsidRPr="00B34167">
              <w:rPr>
                <w:sz w:val="20"/>
                <w:szCs w:val="20"/>
              </w:rPr>
              <w:t>32</w:t>
            </w:r>
          </w:p>
        </w:tc>
      </w:tr>
      <w:tr w:rsidR="00AF03C5" w14:paraId="4EED3D3D" w14:textId="77777777" w:rsidTr="00924F68">
        <w:trPr>
          <w:jc w:val="center"/>
        </w:trPr>
        <w:tc>
          <w:tcPr>
            <w:tcW w:w="4765" w:type="dxa"/>
            <w:vAlign w:val="center"/>
          </w:tcPr>
          <w:p w14:paraId="43A3776B" w14:textId="1325542B" w:rsidR="00AF03C5" w:rsidRPr="00FF78DD" w:rsidRDefault="00B34167" w:rsidP="00FF78DD">
            <w:pPr>
              <w:rPr>
                <w:i/>
                <w:iCs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PS-115 LAN</w:t>
            </w:r>
          </w:p>
        </w:tc>
        <w:tc>
          <w:tcPr>
            <w:tcW w:w="5130" w:type="dxa"/>
            <w:vAlign w:val="center"/>
          </w:tcPr>
          <w:p w14:paraId="71290D39" w14:textId="6B0C9EF6" w:rsidR="00AF03C5" w:rsidRPr="00B34167" w:rsidRDefault="00B34167" w:rsidP="00FF78DD">
            <w:pPr>
              <w:rPr>
                <w:sz w:val="20"/>
                <w:szCs w:val="20"/>
              </w:rPr>
            </w:pPr>
            <w:r w:rsidRPr="00B34167">
              <w:rPr>
                <w:sz w:val="20"/>
                <w:szCs w:val="20"/>
              </w:rPr>
              <w:t>19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710"/>
        <w:gridCol w:w="2118"/>
        <w:gridCol w:w="1801"/>
        <w:gridCol w:w="1844"/>
      </w:tblGrid>
      <w:tr w:rsidR="00B11BD1" w:rsidRPr="00E362C0" w14:paraId="1F9FFAD2" w14:textId="77777777" w:rsidTr="00C3631C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 w:rsidRPr="00E362C0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AF03C5" w14:paraId="56CD1663" w14:textId="77777777" w:rsidTr="00C3631C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61A16" w14:textId="0ADE04A2" w:rsidR="00AF03C5" w:rsidRPr="00FF78DD" w:rsidRDefault="008C1020" w:rsidP="008A5464">
            <w:pPr>
              <w:pStyle w:val="ConfigWindow"/>
              <w:rPr>
                <w:color w:val="FF0000"/>
              </w:rPr>
            </w:pPr>
            <w:r w:rsidRPr="001931B6">
              <w:rPr>
                <w:color w:val="FF0000"/>
              </w:rPr>
              <w:t>PS-115 LAN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3A8FE" w14:textId="73461A8D" w:rsidR="00AF03C5" w:rsidRPr="00FF78DD" w:rsidRDefault="00B34167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6DA6F" w14:textId="4020AAAE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192.168.203.0/26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A6BD13" w14:textId="59087950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>
              <w:rPr>
                <w:color w:val="FF0000"/>
              </w:rPr>
              <w:t>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07032" w14:textId="0696E44C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>
              <w:rPr>
                <w:color w:val="FF0000"/>
              </w:rPr>
              <w:t>63</w:t>
            </w:r>
          </w:p>
        </w:tc>
      </w:tr>
      <w:tr w:rsidR="00AF03C5" w14:paraId="006EBE01" w14:textId="77777777" w:rsidTr="00C3631C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0C735" w14:textId="47033BD6" w:rsidR="00AF03C5" w:rsidRPr="00FF78DD" w:rsidRDefault="00F622B1" w:rsidP="008A5464">
            <w:pPr>
              <w:pStyle w:val="ConfigWindow"/>
              <w:rPr>
                <w:color w:val="FF0000"/>
              </w:rPr>
            </w:pPr>
            <w:r w:rsidRPr="001931B6">
              <w:rPr>
                <w:color w:val="FF0000"/>
              </w:rPr>
              <w:t>PS-101 LAN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6FDAB" w14:textId="4CC2B0A4" w:rsidR="00AF03C5" w:rsidRPr="00FF78DD" w:rsidRDefault="00F622B1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E528D" w14:textId="62589280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>
              <w:rPr>
                <w:color w:val="FF0000"/>
              </w:rPr>
              <w:t>64/27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1C55D" w14:textId="255FF389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>
              <w:rPr>
                <w:color w:val="FF0000"/>
              </w:rPr>
              <w:t>65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D47F7" w14:textId="655A4111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 w:rsidR="00A8251C">
              <w:rPr>
                <w:color w:val="FF0000"/>
              </w:rPr>
              <w:t>95</w:t>
            </w:r>
          </w:p>
        </w:tc>
      </w:tr>
      <w:tr w:rsidR="00AF03C5" w14:paraId="46E451E3" w14:textId="77777777" w:rsidTr="00C3631C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BD5BA" w14:textId="222C9DA8" w:rsidR="00AF03C5" w:rsidRPr="00F622B1" w:rsidRDefault="00F622B1" w:rsidP="008A5464">
            <w:pPr>
              <w:pStyle w:val="ConfigWindow"/>
              <w:rPr>
                <w:b/>
                <w:bCs/>
                <w:color w:val="FF0000"/>
              </w:rPr>
            </w:pPr>
            <w:r w:rsidRPr="001931B6">
              <w:rPr>
                <w:color w:val="FF0000"/>
              </w:rPr>
              <w:t>PD-</w:t>
            </w:r>
            <w:r>
              <w:rPr>
                <w:color w:val="FF0000"/>
              </w:rPr>
              <w:t>2</w:t>
            </w:r>
            <w:r w:rsidRPr="001931B6">
              <w:rPr>
                <w:color w:val="FF0000"/>
              </w:rPr>
              <w:t xml:space="preserve"> LAN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2FE3D" w14:textId="62EBF87A" w:rsidR="00AF03C5" w:rsidRPr="00FF78DD" w:rsidRDefault="00F622B1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03BF2" w14:textId="4AAEC8F1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>
              <w:rPr>
                <w:color w:val="FF0000"/>
              </w:rPr>
              <w:t>96/27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288392" w14:textId="71ED90B8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 w:rsidR="00A8251C">
              <w:rPr>
                <w:color w:val="FF0000"/>
              </w:rPr>
              <w:t>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C79AB" w14:textId="3AC09FCB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 w:rsidR="00A8251C">
              <w:rPr>
                <w:color w:val="FF0000"/>
              </w:rPr>
              <w:t>127</w:t>
            </w:r>
          </w:p>
        </w:tc>
      </w:tr>
      <w:tr w:rsidR="00AF03C5" w14:paraId="54A48257" w14:textId="77777777" w:rsidTr="00C3631C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65738" w14:textId="53FF7C41" w:rsidR="00AF03C5" w:rsidRPr="00FF78DD" w:rsidRDefault="001931B6" w:rsidP="008A5464">
            <w:pPr>
              <w:pStyle w:val="ConfigWindow"/>
              <w:rPr>
                <w:color w:val="FF0000"/>
              </w:rPr>
            </w:pPr>
            <w:r w:rsidRPr="001931B6">
              <w:rPr>
                <w:color w:val="FF0000"/>
              </w:rPr>
              <w:t>PD-</w:t>
            </w:r>
            <w:r w:rsidR="008C1020">
              <w:rPr>
                <w:color w:val="FF0000"/>
              </w:rPr>
              <w:t>1</w:t>
            </w:r>
            <w:r w:rsidRPr="001931B6">
              <w:rPr>
                <w:color w:val="FF0000"/>
              </w:rPr>
              <w:t xml:space="preserve"> LAN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CC73" w14:textId="515B07F6" w:rsidR="00AF03C5" w:rsidRPr="00FF78DD" w:rsidRDefault="00B34167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6C07BC" w14:textId="58D43046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>
              <w:rPr>
                <w:color w:val="FF0000"/>
              </w:rPr>
              <w:t>128/28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71745D" w14:textId="7E4E88BA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 w:rsidR="00A8251C">
              <w:rPr>
                <w:color w:val="FF0000"/>
              </w:rPr>
              <w:t>129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9EF0C" w14:textId="32AC907D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 w:rsidR="00A8251C">
              <w:rPr>
                <w:color w:val="FF0000"/>
              </w:rPr>
              <w:t>143</w:t>
            </w:r>
          </w:p>
        </w:tc>
      </w:tr>
      <w:tr w:rsidR="00AF03C5" w14:paraId="55BEE112" w14:textId="77777777" w:rsidTr="00C3631C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91B6C" w14:textId="6AE625A4" w:rsidR="00AF03C5" w:rsidRPr="00FF78DD" w:rsidRDefault="001931B6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Point-to-point routers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DD394" w14:textId="0F2B24E6" w:rsidR="00AF03C5" w:rsidRPr="00FF78DD" w:rsidRDefault="006268E7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AAA55" w14:textId="1F8649B0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>
              <w:rPr>
                <w:color w:val="FF0000"/>
              </w:rPr>
              <w:t>144/30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5695B" w14:textId="2B153037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 w:rsidR="00A8251C">
              <w:rPr>
                <w:color w:val="FF0000"/>
              </w:rPr>
              <w:t>145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077FCE" w14:textId="66FEDA2D" w:rsidR="00AF03C5" w:rsidRPr="00FF78DD" w:rsidRDefault="00C3631C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192.168.203.</w:t>
            </w:r>
            <w:r w:rsidR="00A8251C">
              <w:rPr>
                <w:color w:val="FF0000"/>
              </w:rPr>
              <w:t>147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4C4EC932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[[R1Name]] for the two LAN links and the WAN link.</w:t>
      </w:r>
    </w:p>
    <w:p w14:paraId="4CE4D481" w14:textId="18C3CC2D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[[R2Name]] for the two LANs links. Assign the last usable IP address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>interface should be reachable from hosts on all of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421FF7EC" w:rsidR="002D1F1B" w:rsidRDefault="002D1F1B" w:rsidP="00E362C0">
      <w:pPr>
        <w:pStyle w:val="BodyTextL25"/>
        <w:ind w:left="0"/>
      </w:pPr>
      <w:r>
        <w:t>If the addressing design and implementation are correct, all hosts and devices should be reachable over the network.</w:t>
      </w:r>
    </w:p>
    <w:p w14:paraId="5F76F81E" w14:textId="29D27AD3" w:rsidR="008A5464" w:rsidRDefault="008A5464" w:rsidP="008A5464">
      <w:pPr>
        <w:pStyle w:val="ConfigWindow"/>
      </w:pPr>
      <w:r>
        <w:t>End of document</w:t>
      </w:r>
    </w:p>
    <w:sectPr w:rsidR="008A546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412F" w14:textId="77777777" w:rsidR="008C5FFD" w:rsidRDefault="008C5FFD" w:rsidP="00710659">
      <w:pPr>
        <w:spacing w:after="0" w:line="240" w:lineRule="auto"/>
      </w:pPr>
      <w:r>
        <w:separator/>
      </w:r>
    </w:p>
    <w:p w14:paraId="359185E3" w14:textId="77777777" w:rsidR="008C5FFD" w:rsidRDefault="008C5FFD"/>
  </w:endnote>
  <w:endnote w:type="continuationSeparator" w:id="0">
    <w:p w14:paraId="26273BCF" w14:textId="77777777" w:rsidR="008C5FFD" w:rsidRDefault="008C5FFD" w:rsidP="00710659">
      <w:pPr>
        <w:spacing w:after="0" w:line="240" w:lineRule="auto"/>
      </w:pPr>
      <w:r>
        <w:continuationSeparator/>
      </w:r>
    </w:p>
    <w:p w14:paraId="4A2E2FEB" w14:textId="77777777" w:rsidR="008C5FFD" w:rsidRDefault="008C5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54F8" w14:textId="410E701E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F78D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DBD" w14:textId="5549AF67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F78D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B862" w14:textId="77777777" w:rsidR="008C5FFD" w:rsidRDefault="008C5FFD" w:rsidP="00710659">
      <w:pPr>
        <w:spacing w:after="0" w:line="240" w:lineRule="auto"/>
      </w:pPr>
      <w:r>
        <w:separator/>
      </w:r>
    </w:p>
    <w:p w14:paraId="20DD5694" w14:textId="77777777" w:rsidR="008C5FFD" w:rsidRDefault="008C5FFD"/>
  </w:footnote>
  <w:footnote w:type="continuationSeparator" w:id="0">
    <w:p w14:paraId="07038174" w14:textId="77777777" w:rsidR="008C5FFD" w:rsidRDefault="008C5FFD" w:rsidP="00710659">
      <w:pPr>
        <w:spacing w:after="0" w:line="240" w:lineRule="auto"/>
      </w:pPr>
      <w:r>
        <w:continuationSeparator/>
      </w:r>
    </w:p>
    <w:p w14:paraId="2C89FD68" w14:textId="77777777" w:rsidR="008C5FFD" w:rsidRDefault="008C5F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4ED501" w14:textId="77777777" w:rsidR="00001D72" w:rsidRDefault="00001D72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5783" w14:textId="77777777" w:rsidR="00001D72" w:rsidRDefault="00001D72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46590877">
    <w:abstractNumId w:val="6"/>
  </w:num>
  <w:num w:numId="2" w16cid:durableId="1651867020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67249735">
    <w:abstractNumId w:val="2"/>
  </w:num>
  <w:num w:numId="4" w16cid:durableId="1811821093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1568193">
    <w:abstractNumId w:val="4"/>
  </w:num>
  <w:num w:numId="6" w16cid:durableId="1563642302">
    <w:abstractNumId w:val="0"/>
  </w:num>
  <w:num w:numId="7" w16cid:durableId="1168211310">
    <w:abstractNumId w:val="1"/>
  </w:num>
  <w:num w:numId="8" w16cid:durableId="34019994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25085496">
    <w:abstractNumId w:val="4"/>
    <w:lvlOverride w:ilvl="0"/>
  </w:num>
  <w:num w:numId="10" w16cid:durableId="14553233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1567902">
    <w:abstractNumId w:val="3"/>
  </w:num>
  <w:num w:numId="12" w16cid:durableId="21187909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5630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6130060">
    <w:abstractNumId w:val="7"/>
  </w:num>
  <w:num w:numId="15" w16cid:durableId="606429582">
    <w:abstractNumId w:val="8"/>
  </w:num>
  <w:num w:numId="16" w16cid:durableId="175631738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1D72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465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4460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1B6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17AF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AEF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72F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8E7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020"/>
    <w:rsid w:val="008C1924"/>
    <w:rsid w:val="008C286A"/>
    <w:rsid w:val="008C2920"/>
    <w:rsid w:val="008C4307"/>
    <w:rsid w:val="008C5FFD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0466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05E8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97466"/>
    <w:rsid w:val="009A0B2F"/>
    <w:rsid w:val="009A1CF4"/>
    <w:rsid w:val="009A37D7"/>
    <w:rsid w:val="009A4E17"/>
    <w:rsid w:val="009A6955"/>
    <w:rsid w:val="009B07B3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1C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4167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31C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4F6D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23D1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2B1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756D74"/>
    <w:rsid w:val="009159F0"/>
    <w:rsid w:val="009517FF"/>
    <w:rsid w:val="00996273"/>
    <w:rsid w:val="009E11F5"/>
    <w:rsid w:val="00A4357C"/>
    <w:rsid w:val="00B11AE9"/>
    <w:rsid w:val="00B271E6"/>
    <w:rsid w:val="00D24BEE"/>
    <w:rsid w:val="00DB5A1C"/>
    <w:rsid w:val="00DF2F61"/>
    <w:rsid w:val="00DF742E"/>
    <w:rsid w:val="00E604D2"/>
    <w:rsid w:val="00F0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38521-E8A0-4895-9B05-24C7FE8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14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creator>Martin Benson</dc:creator>
  <dc:description>2019</dc:description>
  <cp:lastModifiedBy>Connor Morrissy</cp:lastModifiedBy>
  <cp:revision>2</cp:revision>
  <dcterms:created xsi:type="dcterms:W3CDTF">2022-09-23T16:58:00Z</dcterms:created>
  <dcterms:modified xsi:type="dcterms:W3CDTF">2022-09-23T16:58:00Z</dcterms:modified>
</cp:coreProperties>
</file>