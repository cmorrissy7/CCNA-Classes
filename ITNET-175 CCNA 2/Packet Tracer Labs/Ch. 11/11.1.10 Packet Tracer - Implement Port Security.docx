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1E21" w14:textId="3A655417" w:rsidR="004D36D7" w:rsidRPr="00FD4A68" w:rsidRDefault="00000000" w:rsidP="00EF707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5349B6234F4D4DB3A2D2961DE366BCE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0673">
            <w:t>Packet Tracer - Implement Port Security</w:t>
          </w:r>
        </w:sdtContent>
      </w:sdt>
    </w:p>
    <w:p w14:paraId="45F0271B" w14:textId="77777777" w:rsidR="00112121" w:rsidRPr="000B0C00" w:rsidRDefault="00112121" w:rsidP="00112121">
      <w:pPr>
        <w:pStyle w:val="Heading1"/>
        <w:numPr>
          <w:ilvl w:val="0"/>
          <w:numId w:val="0"/>
        </w:numPr>
      </w:pPr>
      <w:r w:rsidRPr="000B0C00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94"/>
        <w:gridCol w:w="2497"/>
        <w:gridCol w:w="2592"/>
        <w:gridCol w:w="2497"/>
      </w:tblGrid>
      <w:tr w:rsidR="00112121" w:rsidRPr="000B0C00" w14:paraId="0508882A" w14:textId="77777777" w:rsidTr="00171BD6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191A2A" w14:textId="77777777" w:rsidR="00112121" w:rsidRPr="000B0C00" w:rsidRDefault="00112121" w:rsidP="004663E5">
            <w:pPr>
              <w:pStyle w:val="TableHeading"/>
            </w:pPr>
            <w:r w:rsidRPr="000B0C00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30D918D" w14:textId="77777777" w:rsidR="00112121" w:rsidRPr="000B0C00" w:rsidRDefault="00112121" w:rsidP="004663E5">
            <w:pPr>
              <w:pStyle w:val="TableHeading"/>
            </w:pPr>
            <w:r w:rsidRPr="000B0C00">
              <w:t>Interface</w:t>
            </w:r>
          </w:p>
        </w:tc>
        <w:tc>
          <w:tcPr>
            <w:tcW w:w="25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95B552" w14:textId="77777777" w:rsidR="00112121" w:rsidRPr="000B0C00" w:rsidRDefault="00112121" w:rsidP="004663E5">
            <w:pPr>
              <w:pStyle w:val="TableHeading"/>
            </w:pPr>
            <w:r w:rsidRPr="000B0C00">
              <w:t>IP Address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C5A0898" w14:textId="77777777" w:rsidR="00112121" w:rsidRPr="000B0C00" w:rsidRDefault="00112121" w:rsidP="004663E5">
            <w:pPr>
              <w:pStyle w:val="TableHeading"/>
            </w:pPr>
            <w:r w:rsidRPr="000B0C00">
              <w:t>Subnet Mask</w:t>
            </w:r>
          </w:p>
        </w:tc>
      </w:tr>
      <w:tr w:rsidR="00112121" w:rsidRPr="00CE7D55" w14:paraId="5D50B903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335C57AD" w14:textId="77777777" w:rsidR="00112121" w:rsidRPr="00CE7D55" w:rsidRDefault="00112121" w:rsidP="004663E5">
            <w:pPr>
              <w:pStyle w:val="TableText"/>
            </w:pPr>
            <w:r w:rsidRPr="00CE7D55">
              <w:t>S1</w:t>
            </w:r>
          </w:p>
        </w:tc>
        <w:tc>
          <w:tcPr>
            <w:tcW w:w="2430" w:type="dxa"/>
            <w:vAlign w:val="center"/>
          </w:tcPr>
          <w:p w14:paraId="789C45F6" w14:textId="77777777" w:rsidR="00112121" w:rsidRPr="00CE7D55" w:rsidRDefault="00112121" w:rsidP="004663E5">
            <w:pPr>
              <w:pStyle w:val="TableText"/>
            </w:pPr>
            <w:r w:rsidRPr="00CE7D55">
              <w:t>VLAN 1</w:t>
            </w:r>
          </w:p>
        </w:tc>
        <w:tc>
          <w:tcPr>
            <w:tcW w:w="2523" w:type="dxa"/>
            <w:vAlign w:val="center"/>
          </w:tcPr>
          <w:p w14:paraId="1E34DE76" w14:textId="77777777" w:rsidR="00112121" w:rsidRPr="00CE7D55" w:rsidRDefault="00112121" w:rsidP="004663E5">
            <w:pPr>
              <w:pStyle w:val="TableText"/>
            </w:pPr>
            <w:r w:rsidRPr="00CE7D55">
              <w:t>10.10.10.2</w:t>
            </w:r>
          </w:p>
        </w:tc>
        <w:tc>
          <w:tcPr>
            <w:tcW w:w="2430" w:type="dxa"/>
            <w:vAlign w:val="center"/>
          </w:tcPr>
          <w:p w14:paraId="6D472483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348B1596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7CD69901" w14:textId="77777777" w:rsidR="00112121" w:rsidRPr="00CE7D55" w:rsidRDefault="00112121" w:rsidP="004663E5">
            <w:pPr>
              <w:pStyle w:val="TableText"/>
            </w:pPr>
            <w:r w:rsidRPr="00CE7D55">
              <w:t>PC1</w:t>
            </w:r>
          </w:p>
        </w:tc>
        <w:tc>
          <w:tcPr>
            <w:tcW w:w="2430" w:type="dxa"/>
            <w:vAlign w:val="center"/>
          </w:tcPr>
          <w:p w14:paraId="4FB8B14D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7B76AD36" w14:textId="77777777" w:rsidR="00112121" w:rsidRPr="00CE7D55" w:rsidRDefault="00112121" w:rsidP="004663E5">
            <w:pPr>
              <w:pStyle w:val="TableText"/>
            </w:pPr>
            <w:r w:rsidRPr="00CE7D55">
              <w:t>10.10.10.10</w:t>
            </w:r>
          </w:p>
        </w:tc>
        <w:tc>
          <w:tcPr>
            <w:tcW w:w="2430" w:type="dxa"/>
            <w:vAlign w:val="center"/>
          </w:tcPr>
          <w:p w14:paraId="12DFF37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5118F7F9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56C7E5AC" w14:textId="77777777" w:rsidR="00112121" w:rsidRPr="00CE7D55" w:rsidRDefault="00112121" w:rsidP="004663E5">
            <w:pPr>
              <w:pStyle w:val="TableText"/>
            </w:pPr>
            <w:r w:rsidRPr="00CE7D55">
              <w:t>PC2</w:t>
            </w:r>
          </w:p>
        </w:tc>
        <w:tc>
          <w:tcPr>
            <w:tcW w:w="2430" w:type="dxa"/>
            <w:vAlign w:val="center"/>
          </w:tcPr>
          <w:p w14:paraId="4DC2CA94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44E27A77" w14:textId="77777777" w:rsidR="00112121" w:rsidRPr="00CE7D55" w:rsidRDefault="00112121" w:rsidP="004663E5">
            <w:pPr>
              <w:pStyle w:val="TableText"/>
            </w:pPr>
            <w:r w:rsidRPr="00CE7D55">
              <w:t>10.10.10.11</w:t>
            </w:r>
          </w:p>
        </w:tc>
        <w:tc>
          <w:tcPr>
            <w:tcW w:w="2430" w:type="dxa"/>
            <w:vAlign w:val="center"/>
          </w:tcPr>
          <w:p w14:paraId="3F80F3E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  <w:tr w:rsidR="00112121" w:rsidRPr="00CE7D55" w14:paraId="7860A7D1" w14:textId="77777777" w:rsidTr="00171BD6">
        <w:trPr>
          <w:cantSplit/>
          <w:jc w:val="center"/>
        </w:trPr>
        <w:tc>
          <w:tcPr>
            <w:tcW w:w="2427" w:type="dxa"/>
            <w:vAlign w:val="center"/>
          </w:tcPr>
          <w:p w14:paraId="45EDE140" w14:textId="77777777" w:rsidR="00112121" w:rsidRPr="00CE7D55" w:rsidRDefault="00112121" w:rsidP="004663E5">
            <w:pPr>
              <w:pStyle w:val="TableText"/>
            </w:pPr>
            <w:r w:rsidRPr="00CE7D55">
              <w:t>Rogue Laptop</w:t>
            </w:r>
          </w:p>
        </w:tc>
        <w:tc>
          <w:tcPr>
            <w:tcW w:w="2430" w:type="dxa"/>
            <w:vAlign w:val="center"/>
          </w:tcPr>
          <w:p w14:paraId="51E72D44" w14:textId="77777777" w:rsidR="00112121" w:rsidRPr="00CE7D55" w:rsidRDefault="00112121" w:rsidP="004663E5">
            <w:pPr>
              <w:pStyle w:val="TableText"/>
            </w:pPr>
            <w:r w:rsidRPr="00CE7D55">
              <w:t>NIC</w:t>
            </w:r>
          </w:p>
        </w:tc>
        <w:tc>
          <w:tcPr>
            <w:tcW w:w="2523" w:type="dxa"/>
            <w:vAlign w:val="center"/>
          </w:tcPr>
          <w:p w14:paraId="2CC05B74" w14:textId="77777777" w:rsidR="00112121" w:rsidRPr="00CE7D55" w:rsidRDefault="00112121" w:rsidP="004663E5">
            <w:pPr>
              <w:pStyle w:val="TableText"/>
            </w:pPr>
            <w:r w:rsidRPr="00CE7D55">
              <w:t>10.10.10.12</w:t>
            </w:r>
          </w:p>
        </w:tc>
        <w:tc>
          <w:tcPr>
            <w:tcW w:w="2430" w:type="dxa"/>
            <w:vAlign w:val="center"/>
          </w:tcPr>
          <w:p w14:paraId="6A812B22" w14:textId="77777777" w:rsidR="00112121" w:rsidRPr="00CE7D55" w:rsidRDefault="00112121" w:rsidP="004663E5">
            <w:pPr>
              <w:pStyle w:val="TableText"/>
            </w:pPr>
            <w:r w:rsidRPr="00CE7D55">
              <w:t>255.255.255.0</w:t>
            </w:r>
          </w:p>
        </w:tc>
      </w:tr>
    </w:tbl>
    <w:p w14:paraId="318A3DA9" w14:textId="77777777" w:rsidR="00171BD6" w:rsidRDefault="00171BD6" w:rsidP="00171BD6">
      <w:pPr>
        <w:pStyle w:val="ConfigWindow"/>
      </w:pPr>
      <w:r>
        <w:t>Blank Line - no additional information</w:t>
      </w:r>
    </w:p>
    <w:p w14:paraId="2F12EF6B" w14:textId="77777777" w:rsidR="00112121" w:rsidRPr="006E6581" w:rsidRDefault="00112121" w:rsidP="00112121">
      <w:pPr>
        <w:pStyle w:val="Heading1"/>
        <w:numPr>
          <w:ilvl w:val="0"/>
          <w:numId w:val="3"/>
        </w:numPr>
      </w:pPr>
      <w:r w:rsidRPr="00BB73FF">
        <w:t>Objective</w:t>
      </w:r>
    </w:p>
    <w:p w14:paraId="0477A455" w14:textId="77777777" w:rsidR="00112121" w:rsidRDefault="00112121" w:rsidP="00112121">
      <w:pPr>
        <w:pStyle w:val="BodyTextL25Bold"/>
      </w:pPr>
      <w:r>
        <w:t>Part 1: Configure Port Security</w:t>
      </w:r>
    </w:p>
    <w:p w14:paraId="7CE7F6CA" w14:textId="77777777" w:rsidR="00112121" w:rsidRPr="004C0909" w:rsidRDefault="00112121" w:rsidP="00112121">
      <w:pPr>
        <w:pStyle w:val="BodyTextL25Bold"/>
      </w:pPr>
      <w:r>
        <w:t>Part 2: Verify Port Security</w:t>
      </w:r>
    </w:p>
    <w:p w14:paraId="69F3A023" w14:textId="77777777" w:rsidR="00112121" w:rsidRPr="00C07FD9" w:rsidRDefault="00112121" w:rsidP="00112121">
      <w:pPr>
        <w:pStyle w:val="Heading1"/>
        <w:numPr>
          <w:ilvl w:val="0"/>
          <w:numId w:val="3"/>
        </w:numPr>
      </w:pPr>
      <w:r>
        <w:t>Background</w:t>
      </w:r>
    </w:p>
    <w:p w14:paraId="42534930" w14:textId="77777777" w:rsidR="00112121" w:rsidRDefault="00112121" w:rsidP="00112121">
      <w:pPr>
        <w:pStyle w:val="BodyTextL25"/>
      </w:pPr>
      <w:r>
        <w:t xml:space="preserve">In this activity, you will configure and verify port security on a switch. Port security </w:t>
      </w:r>
      <w:r w:rsidRPr="00DF5080">
        <w:t>allows you to restrict a port</w:t>
      </w:r>
      <w:r>
        <w:t>’</w:t>
      </w:r>
      <w:r w:rsidRPr="00DF5080">
        <w:t>s ingress traffic by limiting the MAC addresses that are allowed to send traffic into the port.</w:t>
      </w:r>
    </w:p>
    <w:p w14:paraId="102B948D" w14:textId="77777777" w:rsidR="00112121" w:rsidRDefault="00112121" w:rsidP="00112121">
      <w:pPr>
        <w:pStyle w:val="Heading2"/>
      </w:pPr>
      <w:r>
        <w:t>Configure Port Security</w:t>
      </w:r>
    </w:p>
    <w:p w14:paraId="72EE9E17" w14:textId="77777777" w:rsidR="00112121" w:rsidRDefault="00112121" w:rsidP="006B05FB">
      <w:pPr>
        <w:pStyle w:val="SubStepAlpha"/>
        <w:spacing w:after="0"/>
      </w:pPr>
      <w:r>
        <w:t xml:space="preserve">Access the command line for </w:t>
      </w:r>
      <w:r>
        <w:rPr>
          <w:b/>
        </w:rPr>
        <w:t xml:space="preserve">S1 </w:t>
      </w:r>
      <w:r>
        <w:t>and enable port security on Fast Ethernet ports 0/1 and 0/2.</w:t>
      </w:r>
    </w:p>
    <w:p w14:paraId="4733D363" w14:textId="77777777" w:rsidR="00E55CEF" w:rsidRDefault="00E55CEF" w:rsidP="00E55CEF">
      <w:pPr>
        <w:pStyle w:val="ConfigWindow"/>
      </w:pPr>
      <w:r>
        <w:t>Open Configuration Window</w:t>
      </w:r>
    </w:p>
    <w:p w14:paraId="2A4160B2" w14:textId="77777777" w:rsidR="00112121" w:rsidRDefault="00112121" w:rsidP="00D91680">
      <w:pPr>
        <w:pStyle w:val="CMD"/>
        <w:spacing w:before="0"/>
        <w:rPr>
          <w:b/>
        </w:rPr>
      </w:pPr>
      <w:r>
        <w:t xml:space="preserve">S1(config)# </w:t>
      </w:r>
      <w:r w:rsidRPr="00390B7D">
        <w:rPr>
          <w:b/>
        </w:rPr>
        <w:t>interface</w:t>
      </w:r>
      <w:r>
        <w:t xml:space="preserve"> </w:t>
      </w:r>
      <w:r w:rsidRPr="00390B7D">
        <w:rPr>
          <w:b/>
        </w:rPr>
        <w:t>range</w:t>
      </w:r>
      <w:r>
        <w:t xml:space="preserve"> </w:t>
      </w:r>
      <w:r w:rsidR="00EF728D">
        <w:rPr>
          <w:b/>
        </w:rPr>
        <w:t>f</w:t>
      </w:r>
      <w:r w:rsidRPr="00390B7D">
        <w:rPr>
          <w:b/>
        </w:rPr>
        <w:t>0</w:t>
      </w:r>
      <w:r>
        <w:rPr>
          <w:b/>
        </w:rPr>
        <w:t>/1 – 2</w:t>
      </w:r>
    </w:p>
    <w:p w14:paraId="29275D70" w14:textId="77777777" w:rsidR="00112121" w:rsidRPr="0025065C" w:rsidRDefault="00112121" w:rsidP="00112121">
      <w:pPr>
        <w:pStyle w:val="CMD"/>
        <w:rPr>
          <w:b/>
        </w:rPr>
      </w:pPr>
      <w:r>
        <w:t>S1(config-if-</w:t>
      </w:r>
      <w:proofErr w:type="gramStart"/>
      <w:r>
        <w:t>range)#</w:t>
      </w:r>
      <w:proofErr w:type="gramEnd"/>
      <w:r>
        <w:t xml:space="preserve"> </w:t>
      </w:r>
      <w:r>
        <w:rPr>
          <w:b/>
        </w:rPr>
        <w:t>switchport port-security</w:t>
      </w:r>
    </w:p>
    <w:p w14:paraId="6638642E" w14:textId="77777777" w:rsidR="00112121" w:rsidRDefault="00112121" w:rsidP="00112121">
      <w:pPr>
        <w:pStyle w:val="SubStepAlpha"/>
      </w:pPr>
      <w:r>
        <w:t>Set the maximum so that only one device can access the Fast Ethernet ports 0/1 and 0/2.</w:t>
      </w:r>
    </w:p>
    <w:p w14:paraId="1C683864" w14:textId="77777777" w:rsidR="00112121" w:rsidRPr="0025065C" w:rsidRDefault="00112121" w:rsidP="00112121">
      <w:pPr>
        <w:pStyle w:val="CMD"/>
      </w:pPr>
      <w:r w:rsidRPr="0025065C">
        <w:t>S1(config-if-</w:t>
      </w:r>
      <w:proofErr w:type="gramStart"/>
      <w:r w:rsidRPr="0025065C">
        <w:t>range)#</w:t>
      </w:r>
      <w:proofErr w:type="gramEnd"/>
      <w:r w:rsidRPr="0025065C">
        <w:t xml:space="preserve"> </w:t>
      </w:r>
      <w:r w:rsidRPr="0025065C">
        <w:rPr>
          <w:b/>
        </w:rPr>
        <w:t>switchport port-security maximum 1</w:t>
      </w:r>
    </w:p>
    <w:p w14:paraId="65481B95" w14:textId="77777777" w:rsidR="00112121" w:rsidRDefault="00112121" w:rsidP="00112121">
      <w:pPr>
        <w:pStyle w:val="SubStepAlpha"/>
      </w:pPr>
      <w:r>
        <w:t xml:space="preserve">Secure the ports so that the MAC address of a device is dynamically learned and added to the running configuration. </w:t>
      </w:r>
    </w:p>
    <w:p w14:paraId="1A57195E" w14:textId="77777777" w:rsidR="00112121" w:rsidRPr="00361CF2" w:rsidRDefault="00112121" w:rsidP="00112121">
      <w:pPr>
        <w:pStyle w:val="CMD"/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switchport port-security mac-address sticky</w:t>
      </w:r>
    </w:p>
    <w:p w14:paraId="1A74F6C1" w14:textId="77777777" w:rsidR="00112121" w:rsidRDefault="00112121" w:rsidP="00112121">
      <w:pPr>
        <w:pStyle w:val="SubStepAlpha"/>
      </w:pPr>
      <w:r>
        <w:t>Set the violation mode so that the Fast Ethernet ports 0/1 and 0/2 are not disabled when a violation occurs, but a notification of the security violation is generated and packets from the unknown source are dropped.</w:t>
      </w:r>
    </w:p>
    <w:p w14:paraId="142B0828" w14:textId="77777777" w:rsidR="00112121" w:rsidRPr="00361CF2" w:rsidRDefault="00112121" w:rsidP="00112121">
      <w:pPr>
        <w:pStyle w:val="CMD"/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switchport port-security violation restrict</w:t>
      </w:r>
    </w:p>
    <w:p w14:paraId="51E4A94B" w14:textId="77777777" w:rsidR="00112121" w:rsidRPr="00FB0BF3" w:rsidRDefault="00112121" w:rsidP="00112121">
      <w:pPr>
        <w:pStyle w:val="SubStepAlpha"/>
      </w:pPr>
      <w:r>
        <w:rPr>
          <w:shd w:val="clear" w:color="auto" w:fill="FFFFFF"/>
        </w:rPr>
        <w:t xml:space="preserve">Disable all the remaining unused ports. Use the </w:t>
      </w:r>
      <w:r>
        <w:rPr>
          <w:b/>
          <w:shd w:val="clear" w:color="auto" w:fill="FFFFFF"/>
        </w:rPr>
        <w:t xml:space="preserve">range </w:t>
      </w:r>
      <w:r>
        <w:rPr>
          <w:shd w:val="clear" w:color="auto" w:fill="FFFFFF"/>
        </w:rPr>
        <w:t>keyword to apply this configuration to all the ports simultaneously.</w:t>
      </w:r>
    </w:p>
    <w:p w14:paraId="4C3F7604" w14:textId="1E998FC4" w:rsidR="00112121" w:rsidRPr="00361CF2" w:rsidRDefault="00112121" w:rsidP="00112121">
      <w:pPr>
        <w:pStyle w:val="CMD"/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interface range f0/3 - 24, g0/1 - 2</w:t>
      </w:r>
    </w:p>
    <w:p w14:paraId="399F5424" w14:textId="77777777" w:rsidR="00112121" w:rsidRPr="00361CF2" w:rsidRDefault="00112121" w:rsidP="00112121">
      <w:pPr>
        <w:pStyle w:val="CMD"/>
      </w:pPr>
      <w:r w:rsidRPr="007F2269">
        <w:t>S1(config-if-</w:t>
      </w:r>
      <w:proofErr w:type="gramStart"/>
      <w:r w:rsidRPr="007F2269">
        <w:t>range)#</w:t>
      </w:r>
      <w:proofErr w:type="gramEnd"/>
      <w:r w:rsidRPr="007F2269">
        <w:rPr>
          <w:b/>
        </w:rPr>
        <w:t xml:space="preserve"> shutdown</w:t>
      </w:r>
    </w:p>
    <w:p w14:paraId="306BB701" w14:textId="77777777" w:rsidR="00112121" w:rsidRDefault="00112121" w:rsidP="00112121">
      <w:pPr>
        <w:pStyle w:val="Heading2"/>
      </w:pPr>
      <w:r>
        <w:t>Verify Port Security</w:t>
      </w:r>
    </w:p>
    <w:p w14:paraId="2F58779B" w14:textId="77777777" w:rsidR="00112121" w:rsidRDefault="00112121" w:rsidP="00112121">
      <w:pPr>
        <w:pStyle w:val="SubStepAlpha"/>
      </w:pPr>
      <w:r>
        <w:t xml:space="preserve">From </w:t>
      </w:r>
      <w:r w:rsidRPr="001F6069">
        <w:rPr>
          <w:b/>
        </w:rPr>
        <w:t>PC1</w:t>
      </w:r>
      <w:r>
        <w:t xml:space="preserve">, ping </w:t>
      </w:r>
      <w:r w:rsidRPr="001F6069">
        <w:rPr>
          <w:b/>
        </w:rPr>
        <w:t>PC2</w:t>
      </w:r>
      <w:r>
        <w:t xml:space="preserve">. </w:t>
      </w:r>
    </w:p>
    <w:p w14:paraId="6FF151C4" w14:textId="77777777" w:rsidR="00112121" w:rsidRDefault="00112121" w:rsidP="00112121">
      <w:pPr>
        <w:pStyle w:val="SubStepAlpha"/>
      </w:pPr>
      <w:r>
        <w:lastRenderedPageBreak/>
        <w:t xml:space="preserve">Verify that port security is enabled and the MAC addresses of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>
        <w:t xml:space="preserve"> were added to the running configuration. </w:t>
      </w:r>
    </w:p>
    <w:p w14:paraId="17DAD1F4" w14:textId="77777777" w:rsidR="00112121" w:rsidRPr="00361CF2" w:rsidRDefault="00112121" w:rsidP="00112121">
      <w:pPr>
        <w:pStyle w:val="CMD"/>
      </w:pPr>
      <w:r w:rsidRPr="007F2269">
        <w:t xml:space="preserve">S1# </w:t>
      </w:r>
      <w:r w:rsidRPr="007F2269">
        <w:rPr>
          <w:b/>
        </w:rPr>
        <w:t>show run | begin interface</w:t>
      </w:r>
    </w:p>
    <w:p w14:paraId="40B539F5" w14:textId="77777777" w:rsidR="00112121" w:rsidRDefault="00112121" w:rsidP="00112121">
      <w:pPr>
        <w:pStyle w:val="SubStepAlpha"/>
      </w:pPr>
      <w:r>
        <w:t>Use port-security show commands to display configuration information.</w:t>
      </w:r>
    </w:p>
    <w:p w14:paraId="037D4E50" w14:textId="77777777" w:rsidR="00112121" w:rsidRPr="00361CF2" w:rsidRDefault="00112121" w:rsidP="00112121">
      <w:pPr>
        <w:pStyle w:val="CMD"/>
      </w:pPr>
      <w:r w:rsidRPr="007F2269">
        <w:t>S1#</w:t>
      </w:r>
      <w:r w:rsidRPr="007F2269">
        <w:rPr>
          <w:b/>
        </w:rPr>
        <w:t xml:space="preserve"> show port-security</w:t>
      </w:r>
    </w:p>
    <w:p w14:paraId="79321286" w14:textId="77777777" w:rsidR="00112121" w:rsidRPr="00361CF2" w:rsidRDefault="00112121" w:rsidP="00112121">
      <w:pPr>
        <w:pStyle w:val="CMD"/>
      </w:pPr>
      <w:r w:rsidRPr="007F2269">
        <w:t>S1#</w:t>
      </w:r>
      <w:r w:rsidRPr="007F2269">
        <w:rPr>
          <w:b/>
        </w:rPr>
        <w:t xml:space="preserve"> show port-security address</w:t>
      </w:r>
    </w:p>
    <w:p w14:paraId="10FD991E" w14:textId="77777777" w:rsidR="00112121" w:rsidRDefault="00112121" w:rsidP="00112121">
      <w:pPr>
        <w:pStyle w:val="SubStepAlpha"/>
      </w:pPr>
      <w:r w:rsidRPr="0059440A">
        <w:t xml:space="preserve">Attach </w:t>
      </w:r>
      <w:r w:rsidRPr="00FB0BF3">
        <w:rPr>
          <w:b/>
        </w:rPr>
        <w:t>Rogue Laptop</w:t>
      </w:r>
      <w:r w:rsidRPr="0059440A">
        <w:t xml:space="preserve"> to an</w:t>
      </w:r>
      <w:r>
        <w:t>y</w:t>
      </w:r>
      <w:r w:rsidRPr="0059440A">
        <w:t xml:space="preserve"> unused </w:t>
      </w:r>
      <w:r>
        <w:t>switch port and notice that the link lights are red.</w:t>
      </w:r>
    </w:p>
    <w:p w14:paraId="6BE7BFE1" w14:textId="77777777" w:rsidR="00112121" w:rsidRPr="0059440A" w:rsidRDefault="00112121" w:rsidP="00112121">
      <w:pPr>
        <w:pStyle w:val="SubStepAlpha"/>
      </w:pPr>
      <w:r>
        <w:t>Enable the port and</w:t>
      </w:r>
      <w:r w:rsidRPr="0059440A">
        <w:t xml:space="preserve"> </w:t>
      </w:r>
      <w:r>
        <w:t xml:space="preserve">verify that </w:t>
      </w:r>
      <w:r>
        <w:rPr>
          <w:b/>
        </w:rPr>
        <w:t xml:space="preserve">Rogue Laptop </w:t>
      </w:r>
      <w:r>
        <w:t xml:space="preserve">can ping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 w:rsidRPr="0059440A">
        <w:t xml:space="preserve">. </w:t>
      </w:r>
      <w:r>
        <w:t xml:space="preserve">After verification, shut down the port connected to </w:t>
      </w:r>
      <w:r>
        <w:rPr>
          <w:b/>
        </w:rPr>
        <w:t>Rogue Laptop.</w:t>
      </w:r>
    </w:p>
    <w:p w14:paraId="34B90C7B" w14:textId="77777777" w:rsidR="00112121" w:rsidRDefault="00112121" w:rsidP="00112121">
      <w:pPr>
        <w:pStyle w:val="SubStepAlpha"/>
      </w:pPr>
      <w:r>
        <w:t xml:space="preserve">Disconnect </w:t>
      </w:r>
      <w:r w:rsidRPr="00FB0BF3">
        <w:rPr>
          <w:b/>
        </w:rPr>
        <w:t>PC2</w:t>
      </w:r>
      <w:r>
        <w:t xml:space="preserve"> and connect </w:t>
      </w:r>
      <w:r>
        <w:rPr>
          <w:b/>
        </w:rPr>
        <w:t>Rogue Laptop</w:t>
      </w:r>
      <w:r>
        <w:t xml:space="preserve"> to F0/2, which is the port to which PC2 was originally connected. Verify that </w:t>
      </w:r>
      <w:r>
        <w:rPr>
          <w:b/>
        </w:rPr>
        <w:t xml:space="preserve">Rogue Laptop </w:t>
      </w:r>
      <w:r>
        <w:t xml:space="preserve">is unable to ping </w:t>
      </w:r>
      <w:r w:rsidRPr="00FB0BF3">
        <w:rPr>
          <w:b/>
        </w:rPr>
        <w:t>PC1</w:t>
      </w:r>
      <w:r>
        <w:t>.</w:t>
      </w:r>
    </w:p>
    <w:p w14:paraId="3A209A55" w14:textId="77777777" w:rsidR="00112121" w:rsidRDefault="00112121" w:rsidP="00112121">
      <w:pPr>
        <w:pStyle w:val="SubStepAlpha"/>
      </w:pPr>
      <w:r>
        <w:t xml:space="preserve">Display the port security violations for the port to which </w:t>
      </w:r>
      <w:r>
        <w:rPr>
          <w:b/>
        </w:rPr>
        <w:t xml:space="preserve">Rogue Laptop </w:t>
      </w:r>
      <w:r>
        <w:t>is connected.</w:t>
      </w:r>
    </w:p>
    <w:p w14:paraId="0FCD8BF1" w14:textId="77777777" w:rsidR="00112121" w:rsidRDefault="00112121" w:rsidP="00112121">
      <w:pPr>
        <w:pStyle w:val="CMD"/>
        <w:rPr>
          <w:b/>
        </w:rPr>
      </w:pPr>
      <w:r w:rsidRPr="00A52884">
        <w:t xml:space="preserve">S1# </w:t>
      </w:r>
      <w:r>
        <w:rPr>
          <w:b/>
        </w:rPr>
        <w:t>show port-security interface f</w:t>
      </w:r>
      <w:r w:rsidRPr="00A52884">
        <w:rPr>
          <w:b/>
        </w:rPr>
        <w:t>0/2</w:t>
      </w:r>
    </w:p>
    <w:p w14:paraId="5B7E66F4" w14:textId="77777777" w:rsidR="00E55CEF" w:rsidRDefault="00E55CEF" w:rsidP="00E55CEF">
      <w:pPr>
        <w:pStyle w:val="ConfigWindow"/>
        <w:rPr>
          <w:b/>
        </w:rPr>
      </w:pPr>
      <w:r>
        <w:t>Close Configuration Window</w:t>
      </w:r>
    </w:p>
    <w:p w14:paraId="1B4086A5" w14:textId="5BC7787C" w:rsidR="00112121" w:rsidRDefault="00112121" w:rsidP="00171BD6">
      <w:pPr>
        <w:pStyle w:val="ConfigWindow"/>
      </w:pPr>
      <w:r>
        <w:t>Question</w:t>
      </w:r>
    </w:p>
    <w:p w14:paraId="157A1FEA" w14:textId="77777777" w:rsidR="00112121" w:rsidRDefault="00112121" w:rsidP="00E55CEF">
      <w:pPr>
        <w:pStyle w:val="BodyTextL50"/>
        <w:spacing w:before="0"/>
      </w:pPr>
      <w:r>
        <w:t>How many violations have occurred?</w:t>
      </w:r>
    </w:p>
    <w:p w14:paraId="092721C9" w14:textId="7D158C2F" w:rsidR="00112121" w:rsidRPr="008160D7" w:rsidRDefault="008160D7" w:rsidP="008160D7">
      <w:pPr>
        <w:pStyle w:val="BodyTextL50"/>
        <w:spacing w:before="0"/>
        <w:rPr>
          <w:color w:val="FF0000"/>
        </w:rPr>
      </w:pPr>
      <w:r>
        <w:rPr>
          <w:color w:val="FF0000"/>
        </w:rPr>
        <w:t>5</w:t>
      </w:r>
    </w:p>
    <w:p w14:paraId="0A0F28DC" w14:textId="77777777" w:rsidR="00112121" w:rsidRDefault="00112121" w:rsidP="00112121">
      <w:pPr>
        <w:pStyle w:val="SubStepAlpha"/>
      </w:pPr>
      <w:r>
        <w:t xml:space="preserve">Disconnect </w:t>
      </w:r>
      <w:r w:rsidRPr="00FB0BF3">
        <w:rPr>
          <w:b/>
        </w:rPr>
        <w:t>Rouge Laptop</w:t>
      </w:r>
      <w:r>
        <w:t xml:space="preserve"> and reconnect </w:t>
      </w:r>
      <w:r w:rsidRPr="00FB0BF3">
        <w:rPr>
          <w:b/>
        </w:rPr>
        <w:t>PC2</w:t>
      </w:r>
      <w:r>
        <w:t xml:space="preserve">. Verify </w:t>
      </w:r>
      <w:r>
        <w:rPr>
          <w:b/>
        </w:rPr>
        <w:t xml:space="preserve">PC2 </w:t>
      </w:r>
      <w:r>
        <w:t xml:space="preserve">can ping </w:t>
      </w:r>
      <w:r w:rsidRPr="00FB0BF3">
        <w:rPr>
          <w:b/>
        </w:rPr>
        <w:t>PC1</w:t>
      </w:r>
      <w:r>
        <w:t>.</w:t>
      </w:r>
    </w:p>
    <w:p w14:paraId="029F3832" w14:textId="0E6621CA" w:rsidR="00112121" w:rsidRDefault="00112121" w:rsidP="00171BD6">
      <w:pPr>
        <w:pStyle w:val="ConfigWindow"/>
      </w:pPr>
      <w:r>
        <w:t>Question</w:t>
      </w:r>
    </w:p>
    <w:p w14:paraId="313B9973" w14:textId="77777777" w:rsidR="00112121" w:rsidRDefault="00112121" w:rsidP="00E55CEF">
      <w:pPr>
        <w:pStyle w:val="BodyTextL50"/>
        <w:spacing w:before="0"/>
      </w:pPr>
      <w:r>
        <w:t xml:space="preserve">Why is </w:t>
      </w:r>
      <w:r w:rsidRPr="001F6069">
        <w:rPr>
          <w:b/>
        </w:rPr>
        <w:t>PC2</w:t>
      </w:r>
      <w:r>
        <w:t xml:space="preserve"> able to ping </w:t>
      </w:r>
      <w:r w:rsidRPr="001F6069">
        <w:rPr>
          <w:b/>
        </w:rPr>
        <w:t>PC1</w:t>
      </w:r>
      <w:r>
        <w:t xml:space="preserve">, but the </w:t>
      </w:r>
      <w:r w:rsidRPr="001F6069">
        <w:rPr>
          <w:b/>
        </w:rPr>
        <w:t>Rouge Laptop</w:t>
      </w:r>
      <w:r>
        <w:t xml:space="preserve"> is not?</w:t>
      </w:r>
    </w:p>
    <w:p w14:paraId="567AAEF7" w14:textId="0DC7A420" w:rsidR="00112121" w:rsidRPr="008160D7" w:rsidRDefault="008160D7" w:rsidP="008160D7">
      <w:pPr>
        <w:pStyle w:val="BodyTextL50"/>
        <w:spacing w:before="0"/>
        <w:rPr>
          <w:color w:val="FF0000"/>
        </w:rPr>
      </w:pPr>
      <w:r>
        <w:rPr>
          <w:color w:val="FF0000"/>
        </w:rPr>
        <w:t xml:space="preserve">Because the port (f0/2) has the port security set to sticky. The port had dynamically learned the MAC address of PC2 and saved it to the running config, which means any other device with a different MAC address will not be able to send packets through the port. </w:t>
      </w:r>
    </w:p>
    <w:p w14:paraId="56A9282D" w14:textId="2D692E59" w:rsidR="000E4787" w:rsidRPr="000E4787" w:rsidRDefault="000E4787" w:rsidP="000E4787">
      <w:pPr>
        <w:pStyle w:val="ConfigWindow"/>
      </w:pPr>
      <w:r>
        <w:t>End of Document</w:t>
      </w:r>
    </w:p>
    <w:sectPr w:rsidR="000E4787" w:rsidRPr="000E4787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7901" w14:textId="77777777" w:rsidR="00B71EE0" w:rsidRDefault="00B71EE0" w:rsidP="00710659">
      <w:pPr>
        <w:spacing w:after="0" w:line="240" w:lineRule="auto"/>
      </w:pPr>
      <w:r>
        <w:separator/>
      </w:r>
    </w:p>
    <w:p w14:paraId="0E83CC85" w14:textId="77777777" w:rsidR="00B71EE0" w:rsidRDefault="00B71EE0"/>
  </w:endnote>
  <w:endnote w:type="continuationSeparator" w:id="0">
    <w:p w14:paraId="35E8DC13" w14:textId="77777777" w:rsidR="00B71EE0" w:rsidRDefault="00B71EE0" w:rsidP="00710659">
      <w:pPr>
        <w:spacing w:after="0" w:line="240" w:lineRule="auto"/>
      </w:pPr>
      <w:r>
        <w:continuationSeparator/>
      </w:r>
    </w:p>
    <w:p w14:paraId="414F87AA" w14:textId="77777777" w:rsidR="00B71EE0" w:rsidRDefault="00B71E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F857A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AAD4" w14:textId="7CBC3CC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3067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160D7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F1C9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F1C9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D9EBF" w14:textId="37E6BBB2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E3067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160D7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524E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524E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75DC" w14:textId="77777777" w:rsidR="00B71EE0" w:rsidRDefault="00B71EE0" w:rsidP="00710659">
      <w:pPr>
        <w:spacing w:after="0" w:line="240" w:lineRule="auto"/>
      </w:pPr>
      <w:r>
        <w:separator/>
      </w:r>
    </w:p>
    <w:p w14:paraId="53FB5263" w14:textId="77777777" w:rsidR="00B71EE0" w:rsidRDefault="00B71EE0"/>
  </w:footnote>
  <w:footnote w:type="continuationSeparator" w:id="0">
    <w:p w14:paraId="395F6D87" w14:textId="77777777" w:rsidR="00B71EE0" w:rsidRDefault="00B71EE0" w:rsidP="00710659">
      <w:pPr>
        <w:spacing w:after="0" w:line="240" w:lineRule="auto"/>
      </w:pPr>
      <w:r>
        <w:continuationSeparator/>
      </w:r>
    </w:p>
    <w:p w14:paraId="1CF9A066" w14:textId="77777777" w:rsidR="00B71EE0" w:rsidRDefault="00B71E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E6306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5349B6234F4D4DB3A2D2961DE366BCE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C7CB7BA" w14:textId="77777777" w:rsidR="00926CB2" w:rsidRDefault="00E30673" w:rsidP="008402F2">
        <w:pPr>
          <w:pStyle w:val="PageHead"/>
        </w:pPr>
        <w:r>
          <w:t>Packet Tracer - Implement Port Security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DC8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613F07" wp14:editId="65BB9BF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C0FE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43919966">
    <w:abstractNumId w:val="8"/>
  </w:num>
  <w:num w:numId="2" w16cid:durableId="2085759150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01374650">
    <w:abstractNumId w:val="4"/>
  </w:num>
  <w:num w:numId="4" w16cid:durableId="163936267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53618623">
    <w:abstractNumId w:val="5"/>
  </w:num>
  <w:num w:numId="6" w16cid:durableId="876163334">
    <w:abstractNumId w:val="0"/>
  </w:num>
  <w:num w:numId="7" w16cid:durableId="419914993">
    <w:abstractNumId w:val="2"/>
  </w:num>
  <w:num w:numId="8" w16cid:durableId="56776232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53308072">
    <w:abstractNumId w:val="5"/>
  </w:num>
  <w:num w:numId="10" w16cid:durableId="1111625782">
    <w:abstractNumId w:val="1"/>
  </w:num>
  <w:num w:numId="11" w16cid:durableId="2099598876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 w16cid:durableId="1757819743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497068841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340398184">
    <w:abstractNumId w:val="3"/>
  </w:num>
  <w:num w:numId="15" w16cid:durableId="616764846">
    <w:abstractNumId w:val="9"/>
  </w:num>
  <w:num w:numId="16" w16cid:durableId="6307901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3788829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47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78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121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BD6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3ECB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2901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1CF2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3F83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2E14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C92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3108"/>
    <w:rsid w:val="00643A02"/>
    <w:rsid w:val="00644958"/>
    <w:rsid w:val="006513FB"/>
    <w:rsid w:val="0065547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5FB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1485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A32"/>
    <w:rsid w:val="0078405B"/>
    <w:rsid w:val="00786F58"/>
    <w:rsid w:val="00787CC1"/>
    <w:rsid w:val="00791D57"/>
    <w:rsid w:val="00792F4E"/>
    <w:rsid w:val="0079398D"/>
    <w:rsid w:val="00796C25"/>
    <w:rsid w:val="007A0150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0D7"/>
    <w:rsid w:val="00816F0C"/>
    <w:rsid w:val="00820409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F19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0B6A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658B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71A9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55D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1EE0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36B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1BA4"/>
    <w:rsid w:val="00CA2BB2"/>
    <w:rsid w:val="00CA73D5"/>
    <w:rsid w:val="00CB2FC9"/>
    <w:rsid w:val="00CB5068"/>
    <w:rsid w:val="00CB62E2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BD5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168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67E4"/>
    <w:rsid w:val="00E17FA5"/>
    <w:rsid w:val="00E21BFE"/>
    <w:rsid w:val="00E21C88"/>
    <w:rsid w:val="00E223AC"/>
    <w:rsid w:val="00E26930"/>
    <w:rsid w:val="00E27257"/>
    <w:rsid w:val="00E27F4F"/>
    <w:rsid w:val="00E30673"/>
    <w:rsid w:val="00E33C65"/>
    <w:rsid w:val="00E449D0"/>
    <w:rsid w:val="00E44A34"/>
    <w:rsid w:val="00E4506A"/>
    <w:rsid w:val="00E524E5"/>
    <w:rsid w:val="00E53F99"/>
    <w:rsid w:val="00E55CEF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97BAA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EF7070"/>
    <w:rsid w:val="00EF728D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25B13"/>
  <w15:docId w15:val="{0BBF1442-6685-4115-9BBB-9292E7DF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271A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271A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271A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271A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271A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271A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271A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271A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271A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271A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71A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271A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271A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271A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271A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271A9"/>
    <w:pPr>
      <w:ind w:left="720"/>
    </w:pPr>
  </w:style>
  <w:style w:type="paragraph" w:styleId="Header">
    <w:name w:val="header"/>
    <w:basedOn w:val="Normal"/>
    <w:link w:val="HeaderChar"/>
    <w:unhideWhenUsed/>
    <w:rsid w:val="00A271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271A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271A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271A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1A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71A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271A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271A9"/>
  </w:style>
  <w:style w:type="table" w:styleId="TableGrid">
    <w:name w:val="Table Grid"/>
    <w:basedOn w:val="TableNormal"/>
    <w:uiPriority w:val="59"/>
    <w:rsid w:val="00A27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A271A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271A9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271A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271A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271A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271A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271A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271A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271A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271A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271A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271A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271A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271A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271A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271A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A271A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271A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271A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271A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271A9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271A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271A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271A9"/>
    <w:rPr>
      <w:color w:val="EE0000"/>
    </w:rPr>
  </w:style>
  <w:style w:type="paragraph" w:customStyle="1" w:styleId="BodyTextL25Bold">
    <w:name w:val="Body Text L25 Bold"/>
    <w:basedOn w:val="BodyTextL25"/>
    <w:qFormat/>
    <w:rsid w:val="00A271A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271A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271A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271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271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1A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271A9"/>
    <w:rPr>
      <w:b/>
      <w:bCs/>
    </w:rPr>
  </w:style>
  <w:style w:type="paragraph" w:customStyle="1" w:styleId="ReflectionQ">
    <w:name w:val="Reflection Q"/>
    <w:basedOn w:val="BodyTextL25"/>
    <w:qFormat/>
    <w:rsid w:val="00A271A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271A9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271A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271A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271A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271A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271A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271A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271A9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271A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271A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271A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271A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271A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271A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271A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271A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271A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271A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271A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271A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271A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271A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271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271A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271A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271A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271A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271A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271A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271A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271A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271A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271A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271A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271A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271A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271A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271A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271A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271A9"/>
    <w:rPr>
      <w:b/>
    </w:rPr>
  </w:style>
  <w:style w:type="character" w:customStyle="1" w:styleId="CMDChar">
    <w:name w:val="CMD Char"/>
    <w:basedOn w:val="DefaultParagraphFont"/>
    <w:link w:val="CMD"/>
    <w:rsid w:val="00A271A9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271A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271A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271A9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A271A9"/>
    <w:rPr>
      <w:color w:val="808080"/>
    </w:rPr>
  </w:style>
  <w:style w:type="character" w:customStyle="1" w:styleId="Heading1Gray">
    <w:name w:val="Heading 1 Gray"/>
    <w:basedOn w:val="Heading1Char"/>
    <w:uiPriority w:val="1"/>
    <w:qFormat/>
    <w:rsid w:val="00A271A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A271A9"/>
    <w:rPr>
      <w:color w:val="EE0000"/>
    </w:rPr>
  </w:style>
  <w:style w:type="character" w:customStyle="1" w:styleId="CMDRedChar">
    <w:name w:val="CMD Red Char"/>
    <w:basedOn w:val="CMDChar"/>
    <w:link w:val="CMDRed"/>
    <w:rsid w:val="00A271A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271A9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271A9"/>
    <w:rPr>
      <w:szCs w:val="22"/>
    </w:rPr>
  </w:style>
  <w:style w:type="character" w:customStyle="1" w:styleId="CMDOutputChar">
    <w:name w:val="CMD Output Char"/>
    <w:basedOn w:val="BodyTextL25Char"/>
    <w:link w:val="CMDOutput"/>
    <w:rsid w:val="00A271A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271A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A271A9"/>
  </w:style>
  <w:style w:type="paragraph" w:customStyle="1" w:styleId="TableAnswer">
    <w:name w:val="Table Answer"/>
    <w:basedOn w:val="TableText"/>
    <w:qFormat/>
    <w:rsid w:val="00A271A9"/>
  </w:style>
  <w:style w:type="character" w:customStyle="1" w:styleId="Heading2Gray">
    <w:name w:val="Heading 2 Gray"/>
    <w:basedOn w:val="Heading2Char"/>
    <w:uiPriority w:val="1"/>
    <w:qFormat/>
    <w:rsid w:val="00A271A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271A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271A9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271A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271A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271A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271A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271A9"/>
    <w:rPr>
      <w:rFonts w:ascii="Courier New" w:hAnsi="Courier New"/>
      <w:szCs w:val="22"/>
    </w:rPr>
  </w:style>
  <w:style w:type="paragraph" w:styleId="NormalWeb">
    <w:name w:val="Normal (Web)"/>
    <w:basedOn w:val="Normal"/>
    <w:uiPriority w:val="99"/>
    <w:semiHidden/>
    <w:unhideWhenUsed/>
    <w:rsid w:val="00171B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2\en\7.0\Activities\ILM\ILM-SRWE-DL%20-%207.02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49B6234F4D4DB3A2D2961DE366B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0753-81EC-4D24-9605-D68BE5F60893}"/>
      </w:docPartPr>
      <w:docPartBody>
        <w:p w:rsidR="00062266" w:rsidRDefault="00442E0A">
          <w:pPr>
            <w:pStyle w:val="5349B6234F4D4DB3A2D2961DE366BCE3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E0A"/>
    <w:rsid w:val="0003655C"/>
    <w:rsid w:val="00062266"/>
    <w:rsid w:val="00145E94"/>
    <w:rsid w:val="00442E0A"/>
    <w:rsid w:val="004C0862"/>
    <w:rsid w:val="004E0856"/>
    <w:rsid w:val="008F2254"/>
    <w:rsid w:val="00983FC5"/>
    <w:rsid w:val="00A02A7B"/>
    <w:rsid w:val="00D01A94"/>
    <w:rsid w:val="00D152EC"/>
    <w:rsid w:val="00D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49B6234F4D4DB3A2D2961DE366BCE3">
    <w:name w:val="5349B6234F4D4DB3A2D2961DE366BC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23078-80D3-430C-BA9C-337EC0C8F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6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Port Security</vt:lpstr>
    </vt:vector>
  </TitlesOfParts>
  <Company>Cisco Systems, Inc.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Port Security</dc:title>
  <dc:creator>SP</dc:creator>
  <dc:description>2013</dc:description>
  <cp:lastModifiedBy>Connor Morrissy</cp:lastModifiedBy>
  <cp:revision>2</cp:revision>
  <dcterms:created xsi:type="dcterms:W3CDTF">2022-11-22T22:04:00Z</dcterms:created>
  <dcterms:modified xsi:type="dcterms:W3CDTF">2022-11-22T22:04:00Z</dcterms:modified>
</cp:coreProperties>
</file>