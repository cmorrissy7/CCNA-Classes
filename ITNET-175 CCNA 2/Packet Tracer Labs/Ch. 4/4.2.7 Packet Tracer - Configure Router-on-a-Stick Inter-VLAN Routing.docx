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0F4985D7" w:rsidR="004D36D7" w:rsidRPr="00FD4A68" w:rsidRDefault="0000000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915F3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CA1372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CA1372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654DED3B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362844A7" w:rsidR="00CA1372" w:rsidRPr="00485571" w:rsidRDefault="00CA1372" w:rsidP="008509BD">
            <w:pPr>
              <w:pStyle w:val="TableText"/>
            </w:pPr>
            <w:r w:rsidRPr="00485571">
              <w:t>PC</w:t>
            </w:r>
            <w:r w:rsidR="005C55B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 xml:space="preserve">Part 2: Configure </w:t>
      </w:r>
      <w:proofErr w:type="spellStart"/>
      <w:r>
        <w:t>Subinterfaces</w:t>
      </w:r>
      <w:proofErr w:type="spellEnd"/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4F349379" w14:textId="06703CA6" w:rsidR="00915F3A" w:rsidRPr="00BB77AD" w:rsidRDefault="00BB77AD" w:rsidP="00BB77AD">
      <w:pPr>
        <w:pStyle w:val="BodyTextL25"/>
        <w:spacing w:before="0"/>
        <w:rPr>
          <w:color w:val="FF0000"/>
        </w:rPr>
      </w:pPr>
      <w:r>
        <w:rPr>
          <w:color w:val="FF0000"/>
        </w:rPr>
        <w:t xml:space="preserve">No, because there is no way for the VLANs to communicate with each other unless we set up routing. In this case, it seems the switch is not a layer 3 switch, so the router will need to handle the routing of VLAN traffic. </w:t>
      </w:r>
      <w:proofErr w:type="spellStart"/>
      <w:r>
        <w:rPr>
          <w:color w:val="FF0000"/>
        </w:rPr>
        <w:t>Subinterfaces</w:t>
      </w:r>
      <w:proofErr w:type="spellEnd"/>
      <w:r>
        <w:rPr>
          <w:color w:val="FF0000"/>
        </w:rPr>
        <w:t xml:space="preserve"> on the router must be set up </w:t>
      </w:r>
      <w:proofErr w:type="gramStart"/>
      <w:r>
        <w:rPr>
          <w:color w:val="FF0000"/>
        </w:rPr>
        <w:t>in order for</w:t>
      </w:r>
      <w:proofErr w:type="gramEnd"/>
      <w:r>
        <w:rPr>
          <w:color w:val="FF0000"/>
        </w:rPr>
        <w:t xml:space="preserve"> the it to route VLAN traffic.</w:t>
      </w:r>
    </w:p>
    <w:p w14:paraId="5F2747D7" w14:textId="77777777" w:rsidR="00CA1372" w:rsidRDefault="00CA1372" w:rsidP="00160321">
      <w:pPr>
        <w:pStyle w:val="Heading2"/>
      </w:pPr>
      <w:r>
        <w:t xml:space="preserve">Configure </w:t>
      </w:r>
      <w:proofErr w:type="spellStart"/>
      <w:r>
        <w:t>Subinterfaces</w:t>
      </w:r>
      <w:proofErr w:type="spellEnd"/>
    </w:p>
    <w:p w14:paraId="00FBFBD2" w14:textId="77777777" w:rsidR="00CA1372" w:rsidRDefault="00CA1372" w:rsidP="00CA1372">
      <w:pPr>
        <w:pStyle w:val="Heading3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proofErr w:type="spellStart"/>
      <w:r w:rsidRPr="00EA0589">
        <w:rPr>
          <w:b/>
        </w:rPr>
        <w:t>ip</w:t>
      </w:r>
      <w:proofErr w:type="spellEnd"/>
      <w:r w:rsidRPr="00EA0589">
        <w:rPr>
          <w:b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9C36E67" w14:textId="0EC77F98" w:rsidR="00915F3A" w:rsidRPr="00394B9B" w:rsidRDefault="00394B9B" w:rsidP="00394B9B">
      <w:pPr>
        <w:pStyle w:val="BodyTextL25"/>
        <w:spacing w:before="0"/>
        <w:rPr>
          <w:color w:val="FF0000"/>
        </w:rPr>
      </w:pPr>
      <w:r>
        <w:rPr>
          <w:color w:val="FF0000"/>
        </w:rPr>
        <w:t>There is no trunk port set up on the switch going to the router</w:t>
      </w:r>
    </w:p>
    <w:p w14:paraId="522008F2" w14:textId="77777777" w:rsidR="00CA1372" w:rsidRDefault="00CA1372" w:rsidP="00160321">
      <w:pPr>
        <w:pStyle w:val="Heading3"/>
        <w:spacing w:before="120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09F6BF30" w:rsidR="00160321" w:rsidRPr="00394B9B" w:rsidRDefault="00394B9B" w:rsidP="00394B9B">
      <w:pPr>
        <w:pStyle w:val="BodyTextL50"/>
        <w:spacing w:before="0"/>
        <w:rPr>
          <w:color w:val="FF0000"/>
        </w:rPr>
      </w:pPr>
      <w:r>
        <w:rPr>
          <w:color w:val="FF0000"/>
        </w:rPr>
        <w:t>VLAN 1 (default)</w:t>
      </w:r>
    </w:p>
    <w:p w14:paraId="67054DEF" w14:textId="77777777" w:rsidR="00CA1372" w:rsidRDefault="00CA1372" w:rsidP="00915F3A">
      <w:pPr>
        <w:pStyle w:val="SubStepAlpha"/>
      </w:pPr>
      <w:r>
        <w:lastRenderedPageBreak/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</w:t>
      </w:r>
    </w:p>
    <w:p w14:paraId="0C61DDDA" w14:textId="2C6EE209" w:rsidR="00915F3A" w:rsidRPr="00394B9B" w:rsidRDefault="00394B9B" w:rsidP="00394B9B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The interface should no longer show up in the “show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>” command, and should instead show up in the “show interface trunk” command.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5DAF7ED2" w14:textId="5B9C0507" w:rsidR="00915F3A" w:rsidRPr="00191E07" w:rsidRDefault="00191E07" w:rsidP="00191E07">
      <w:pPr>
        <w:pStyle w:val="BodyTextL25"/>
        <w:spacing w:before="0"/>
        <w:rPr>
          <w:color w:val="FF0000"/>
        </w:rPr>
      </w:pPr>
      <w:r>
        <w:rPr>
          <w:color w:val="FF0000"/>
        </w:rPr>
        <w:t xml:space="preserve">They use the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address that is assigned to the associated VLAN </w:t>
      </w:r>
      <w:proofErr w:type="spellStart"/>
      <w:r>
        <w:rPr>
          <w:color w:val="FF0000"/>
        </w:rPr>
        <w:t>subinterface</w:t>
      </w:r>
      <w:proofErr w:type="spellEnd"/>
      <w:r>
        <w:rPr>
          <w:color w:val="FF0000"/>
        </w:rPr>
        <w:t>.</w:t>
      </w:r>
    </w:p>
    <w:sectPr w:rsidR="00915F3A" w:rsidRPr="00191E0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4E40" w14:textId="77777777" w:rsidR="00082B3A" w:rsidRDefault="00082B3A" w:rsidP="00710659">
      <w:pPr>
        <w:spacing w:after="0" w:line="240" w:lineRule="auto"/>
      </w:pPr>
      <w:r>
        <w:separator/>
      </w:r>
    </w:p>
    <w:p w14:paraId="5DA5AFB6" w14:textId="77777777" w:rsidR="00082B3A" w:rsidRDefault="00082B3A"/>
  </w:endnote>
  <w:endnote w:type="continuationSeparator" w:id="0">
    <w:p w14:paraId="5851CB0B" w14:textId="77777777" w:rsidR="00082B3A" w:rsidRDefault="00082B3A" w:rsidP="00710659">
      <w:pPr>
        <w:spacing w:after="0" w:line="240" w:lineRule="auto"/>
      </w:pPr>
      <w:r>
        <w:continuationSeparator/>
      </w:r>
    </w:p>
    <w:p w14:paraId="54E757C9" w14:textId="77777777" w:rsidR="00082B3A" w:rsidRDefault="00082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0E06DBA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 w:rsidR="005C55BD">
      <w:t>2020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0C0A76C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5C55BD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07FC" w14:textId="77777777" w:rsidR="00082B3A" w:rsidRDefault="00082B3A" w:rsidP="00710659">
      <w:pPr>
        <w:spacing w:after="0" w:line="240" w:lineRule="auto"/>
      </w:pPr>
      <w:r>
        <w:separator/>
      </w:r>
    </w:p>
    <w:p w14:paraId="2E83F7C2" w14:textId="77777777" w:rsidR="00082B3A" w:rsidRDefault="00082B3A"/>
  </w:footnote>
  <w:footnote w:type="continuationSeparator" w:id="0">
    <w:p w14:paraId="6DC3E690" w14:textId="77777777" w:rsidR="00082B3A" w:rsidRDefault="00082B3A" w:rsidP="00710659">
      <w:pPr>
        <w:spacing w:after="0" w:line="240" w:lineRule="auto"/>
      </w:pPr>
      <w:r>
        <w:continuationSeparator/>
      </w:r>
    </w:p>
    <w:p w14:paraId="0F7109F1" w14:textId="77777777" w:rsidR="00082B3A" w:rsidRDefault="00082B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50955043">
    <w:abstractNumId w:val="5"/>
  </w:num>
  <w:num w:numId="2" w16cid:durableId="443815147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83424179">
    <w:abstractNumId w:val="2"/>
  </w:num>
  <w:num w:numId="4" w16cid:durableId="435440491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22252296">
    <w:abstractNumId w:val="3"/>
  </w:num>
  <w:num w:numId="6" w16cid:durableId="882516684">
    <w:abstractNumId w:val="0"/>
  </w:num>
  <w:num w:numId="7" w16cid:durableId="655300505">
    <w:abstractNumId w:val="1"/>
  </w:num>
  <w:num w:numId="8" w16cid:durableId="178992862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00360478">
    <w:abstractNumId w:val="3"/>
  </w:num>
  <w:num w:numId="10" w16cid:durableId="145990939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3A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E07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0E3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4B9B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55BD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E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3DE"/>
    <w:rsid w:val="00BB1E0D"/>
    <w:rsid w:val="00BB26C8"/>
    <w:rsid w:val="00BB4D9B"/>
    <w:rsid w:val="00BB73FF"/>
    <w:rsid w:val="00BB7688"/>
    <w:rsid w:val="00BB77AD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4A4B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1F3A0A"/>
    <w:rsid w:val="00426C8E"/>
    <w:rsid w:val="008C5461"/>
    <w:rsid w:val="009B6574"/>
    <w:rsid w:val="00B62798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C2390-752A-4462-9879-17C330FA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Connor Morrissy</cp:lastModifiedBy>
  <cp:revision>2</cp:revision>
  <cp:lastPrinted>2019-10-19T23:47:00Z</cp:lastPrinted>
  <dcterms:created xsi:type="dcterms:W3CDTF">2022-10-31T17:17:00Z</dcterms:created>
  <dcterms:modified xsi:type="dcterms:W3CDTF">2022-10-31T17:17:00Z</dcterms:modified>
</cp:coreProperties>
</file>