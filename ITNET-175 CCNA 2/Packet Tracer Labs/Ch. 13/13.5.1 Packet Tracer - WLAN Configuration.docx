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0DF1" w14:textId="6B1DA8E5" w:rsidR="004D36D7" w:rsidRPr="00155F03" w:rsidRDefault="00000000" w:rsidP="0051525D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93592" w:rsidRPr="00293592">
            <w:t>Packet Tracer - WLAN Configuration</w:t>
          </w:r>
        </w:sdtContent>
      </w:sdt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832DEF" w:rsidRDefault="00832DEF" w:rsidP="005E4556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0" w:type="dxa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222F0E" w:rsidRDefault="00B64091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E4663C">
        <w:tc>
          <w:tcPr>
            <w:tcW w:w="3711" w:type="dxa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E4663C">
        <w:tc>
          <w:tcPr>
            <w:tcW w:w="3711" w:type="dxa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E4663C">
        <w:tc>
          <w:tcPr>
            <w:tcW w:w="3711" w:type="dxa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E4663C">
        <w:tc>
          <w:tcPr>
            <w:tcW w:w="3711" w:type="dxa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E4663C">
        <w:tc>
          <w:tcPr>
            <w:tcW w:w="3711" w:type="dxa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E4663C">
        <w:tc>
          <w:tcPr>
            <w:tcW w:w="3711" w:type="dxa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E4663C">
        <w:tc>
          <w:tcPr>
            <w:tcW w:w="2087" w:type="dxa"/>
          </w:tcPr>
          <w:p w14:paraId="2736C7B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088" w:type="dxa"/>
          </w:tcPr>
          <w:p w14:paraId="058A4A60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659BC063" w14:textId="77777777" w:rsidTr="00E4663C">
        <w:tc>
          <w:tcPr>
            <w:tcW w:w="2087" w:type="dxa"/>
          </w:tcPr>
          <w:p w14:paraId="0AAB7582" w14:textId="77777777" w:rsidR="009F266A" w:rsidRDefault="009F266A" w:rsidP="00F34A52">
            <w:pPr>
              <w:pStyle w:val="BodyTextL25"/>
              <w:ind w:left="0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F34A52">
            <w:pPr>
              <w:pStyle w:val="BodyTextL25"/>
              <w:ind w:left="0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1978891F" w14:textId="77777777" w:rsidTr="00E4663C">
        <w:tc>
          <w:tcPr>
            <w:tcW w:w="2087" w:type="dxa"/>
          </w:tcPr>
          <w:p w14:paraId="233092B9" w14:textId="77777777" w:rsidR="009F266A" w:rsidRDefault="009F266A" w:rsidP="00F34A52">
            <w:pPr>
              <w:pStyle w:val="BodyTextL25"/>
              <w:ind w:left="0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F34A52">
            <w:pPr>
              <w:pStyle w:val="BodyTextL25"/>
              <w:ind w:left="0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F34A52">
            <w:pPr>
              <w:pStyle w:val="BodyTextL25"/>
              <w:ind w:left="0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F34A52">
            <w:pPr>
              <w:pStyle w:val="BodyTextL25"/>
              <w:ind w:left="0"/>
            </w:pPr>
            <w:r>
              <w:t>userW5pass</w:t>
            </w:r>
          </w:p>
        </w:tc>
      </w:tr>
    </w:tbl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14AAA">
      <w:pPr>
        <w:pStyle w:val="SubStepAlpha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1F3478E7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3B0F0B1D" w14:textId="33609BCF" w:rsidR="00E26633" w:rsidRPr="00E26633" w:rsidRDefault="00E26633" w:rsidP="00596778">
      <w:pPr>
        <w:pStyle w:val="BodyTextL50"/>
        <w:spacing w:before="0"/>
        <w:rPr>
          <w:color w:val="FF0000"/>
        </w:rPr>
      </w:pPr>
      <w:r>
        <w:rPr>
          <w:color w:val="FF0000"/>
        </w:rPr>
        <w:t>10.100.200.2/24</w:t>
      </w:r>
    </w:p>
    <w:p w14:paraId="3E0D55DF" w14:textId="7F843BF1" w:rsidR="00BB6469" w:rsidRPr="00BB6469" w:rsidRDefault="00BB6469" w:rsidP="00BB6469">
      <w:pPr>
        <w:pStyle w:val="SubStepAlpha"/>
      </w:pPr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lastRenderedPageBreak/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lastRenderedPageBreak/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proofErr w:type="spellStart"/>
      <w:r w:rsidRPr="00DD1C14">
        <w:rPr>
          <w:b/>
        </w:rPr>
        <w:t>RadiusPW</w:t>
      </w:r>
      <w:proofErr w:type="spellEnd"/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FlexConnect section. Enable </w:t>
      </w:r>
      <w:r w:rsidRPr="00274C75">
        <w:rPr>
          <w:b/>
        </w:rPr>
        <w:t>FlexConnect Local Switching</w:t>
      </w:r>
      <w:r>
        <w:t xml:space="preserve"> and </w:t>
      </w:r>
      <w:r w:rsidRPr="00274C75">
        <w:rPr>
          <w:b/>
        </w:rPr>
        <w:t>FlexConnect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r w:rsidRPr="00274C75">
        <w:rPr>
          <w:b/>
        </w:rPr>
        <w:t xml:space="preserve">FlexConnect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t>Test connectivity</w:t>
      </w:r>
      <w:r w:rsidR="007420C0">
        <w:t>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F3B3" w14:textId="77777777" w:rsidR="000C3824" w:rsidRDefault="000C3824" w:rsidP="00710659">
      <w:pPr>
        <w:spacing w:after="0" w:line="240" w:lineRule="auto"/>
      </w:pPr>
      <w:r>
        <w:separator/>
      </w:r>
    </w:p>
    <w:p w14:paraId="394913A3" w14:textId="77777777" w:rsidR="000C3824" w:rsidRDefault="000C3824"/>
  </w:endnote>
  <w:endnote w:type="continuationSeparator" w:id="0">
    <w:p w14:paraId="196B2DB1" w14:textId="77777777" w:rsidR="000C3824" w:rsidRDefault="000C3824" w:rsidP="00710659">
      <w:pPr>
        <w:spacing w:after="0" w:line="240" w:lineRule="auto"/>
      </w:pPr>
      <w:r>
        <w:continuationSeparator/>
      </w:r>
    </w:p>
    <w:p w14:paraId="3FC4AECD" w14:textId="77777777" w:rsidR="000C3824" w:rsidRDefault="000C38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5ABF" w14:textId="02425C0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2663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6F0D" w14:textId="7C6D5F4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2663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687D" w14:textId="77777777" w:rsidR="000C3824" w:rsidRDefault="000C3824" w:rsidP="00710659">
      <w:pPr>
        <w:spacing w:after="0" w:line="240" w:lineRule="auto"/>
      </w:pPr>
      <w:r>
        <w:separator/>
      </w:r>
    </w:p>
    <w:p w14:paraId="2D2D7DEB" w14:textId="77777777" w:rsidR="000C3824" w:rsidRDefault="000C3824"/>
  </w:footnote>
  <w:footnote w:type="continuationSeparator" w:id="0">
    <w:p w14:paraId="6EFA3C52" w14:textId="77777777" w:rsidR="000C3824" w:rsidRDefault="000C3824" w:rsidP="00710659">
      <w:pPr>
        <w:spacing w:after="0" w:line="240" w:lineRule="auto"/>
      </w:pPr>
      <w:r>
        <w:continuationSeparator/>
      </w:r>
    </w:p>
    <w:p w14:paraId="10E91026" w14:textId="77777777" w:rsidR="000C3824" w:rsidRDefault="000C38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B3300B" w14:textId="77777777" w:rsidR="00926CB2" w:rsidRDefault="00293592" w:rsidP="008402F2">
        <w:pPr>
          <w:pStyle w:val="PageHead"/>
        </w:pPr>
        <w:r>
          <w:t>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EEE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940264737">
    <w:abstractNumId w:val="5"/>
  </w:num>
  <w:num w:numId="2" w16cid:durableId="117645545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01461974">
    <w:abstractNumId w:val="2"/>
  </w:num>
  <w:num w:numId="4" w16cid:durableId="177879508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94630626">
    <w:abstractNumId w:val="3"/>
  </w:num>
  <w:num w:numId="6" w16cid:durableId="483669400">
    <w:abstractNumId w:val="0"/>
  </w:num>
  <w:num w:numId="7" w16cid:durableId="1885822222">
    <w:abstractNumId w:val="1"/>
  </w:num>
  <w:num w:numId="8" w16cid:durableId="96135082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4191">
    <w:abstractNumId w:val="3"/>
    <w:lvlOverride w:ilvl="0"/>
  </w:num>
  <w:num w:numId="10" w16cid:durableId="34520592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F19"/>
    <w:rsid w:val="000A22C8"/>
    <w:rsid w:val="000A783A"/>
    <w:rsid w:val="000B2344"/>
    <w:rsid w:val="000B370D"/>
    <w:rsid w:val="000B7DE5"/>
    <w:rsid w:val="000C2118"/>
    <w:rsid w:val="000C3824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5F03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3F1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0DF6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633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154109"/>
    <w:rsid w:val="003C14AD"/>
    <w:rsid w:val="005809D6"/>
    <w:rsid w:val="007107E0"/>
    <w:rsid w:val="007C3FA7"/>
    <w:rsid w:val="007E7A5F"/>
    <w:rsid w:val="008610B6"/>
    <w:rsid w:val="009B7ECA"/>
    <w:rsid w:val="009D77CD"/>
    <w:rsid w:val="00AF7703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FFA1E-92CE-412B-8C6A-1B35A7AE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95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WLAN Configuration</dc:title>
  <dc:creator>Martin Benson</dc:creator>
  <cp:keywords>2019</cp:keywords>
  <dc:description>2019</dc:description>
  <cp:lastModifiedBy>Connor Morrissy</cp:lastModifiedBy>
  <cp:revision>2</cp:revision>
  <cp:lastPrinted>2019-12-01T17:18:00Z</cp:lastPrinted>
  <dcterms:created xsi:type="dcterms:W3CDTF">2022-12-07T21:30:00Z</dcterms:created>
  <dcterms:modified xsi:type="dcterms:W3CDTF">2022-12-07T21:30:00Z</dcterms:modified>
</cp:coreProperties>
</file>