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61D0" w14:textId="1D29E7B1" w:rsidR="004D36D7" w:rsidRPr="00CA0A83" w:rsidRDefault="00000000" w:rsidP="0045687E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142F3" w:rsidRPr="00DF4211">
            <w:t>Packet Tracer - Troubleshoot WLAN Issues</w:t>
          </w:r>
        </w:sdtContent>
      </w:sdt>
    </w:p>
    <w:p w14:paraId="130C3A0F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40"/>
        <w:gridCol w:w="3341"/>
        <w:gridCol w:w="3341"/>
      </w:tblGrid>
      <w:tr w:rsidR="00F34A52" w14:paraId="7296299C" w14:textId="77777777" w:rsidTr="0045687E">
        <w:trPr>
          <w:cantSplit/>
          <w:tblHeader/>
          <w:jc w:val="center"/>
        </w:trPr>
        <w:tc>
          <w:tcPr>
            <w:tcW w:w="3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1C09DF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3813B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71B0BE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5892B6A9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vAlign w:val="bottom"/>
          </w:tcPr>
          <w:p w14:paraId="05C7358B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1" w:type="dxa"/>
            <w:vAlign w:val="bottom"/>
          </w:tcPr>
          <w:p w14:paraId="465DD051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1" w:type="dxa"/>
            <w:vAlign w:val="bottom"/>
          </w:tcPr>
          <w:p w14:paraId="180D7D75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319487B3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single" w:sz="2" w:space="0" w:color="auto"/>
            </w:tcBorders>
            <w:vAlign w:val="bottom"/>
          </w:tcPr>
          <w:p w14:paraId="0F766456" w14:textId="77777777" w:rsidR="00F34A52" w:rsidRPr="00832DEF" w:rsidRDefault="00832DEF" w:rsidP="0045687E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1" w:type="dxa"/>
            <w:vAlign w:val="bottom"/>
          </w:tcPr>
          <w:p w14:paraId="4BF40325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1" w:type="dxa"/>
            <w:vAlign w:val="bottom"/>
          </w:tcPr>
          <w:p w14:paraId="6B297C5A" w14:textId="77777777" w:rsidR="00F34A52" w:rsidRPr="008B68E7" w:rsidRDefault="00832DEF" w:rsidP="00FF724B">
            <w:pPr>
              <w:pStyle w:val="TableText"/>
            </w:pPr>
            <w:r>
              <w:t>192.168.0.1</w:t>
            </w:r>
          </w:p>
        </w:tc>
      </w:tr>
      <w:tr w:rsidR="00D92746" w14:paraId="16AB76C6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A26B35F" w14:textId="77777777" w:rsidR="00D92746" w:rsidRPr="008B68E7" w:rsidRDefault="00D92746" w:rsidP="00D92746">
            <w:pPr>
              <w:pStyle w:val="TableText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29BC1915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</w:t>
            </w:r>
            <w:r w:rsidR="007D63C2">
              <w:t>10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01AFEBD" w14:textId="77777777" w:rsidR="00D92746" w:rsidRPr="008B68E7" w:rsidRDefault="00D92746" w:rsidP="00D92746">
            <w:pPr>
              <w:pStyle w:val="TableText"/>
            </w:pPr>
            <w:r w:rsidRPr="008B68E7">
              <w:t>192.168.</w:t>
            </w:r>
            <w:r w:rsidR="007D63C2">
              <w:t>10</w:t>
            </w:r>
            <w:r w:rsidRPr="008B68E7">
              <w:t>.1</w:t>
            </w:r>
            <w:r>
              <w:t>/24</w:t>
            </w:r>
          </w:p>
        </w:tc>
      </w:tr>
      <w:tr w:rsidR="007D63C2" w14:paraId="272E3D3B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F842CD" w14:textId="77777777" w:rsidR="007D63C2" w:rsidRPr="00CA0A83" w:rsidRDefault="007D63C2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1278725" w14:textId="77777777" w:rsidR="007D63C2" w:rsidRDefault="007D63C2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47853A8" w14:textId="77777777" w:rsidR="007D63C2" w:rsidRDefault="007D63C2" w:rsidP="00D92746">
            <w:pPr>
              <w:pStyle w:val="TableText"/>
            </w:pPr>
            <w:r>
              <w:t>192.168.20.1/24</w:t>
            </w:r>
          </w:p>
        </w:tc>
      </w:tr>
      <w:tr w:rsidR="00D92746" w14:paraId="13A8F167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3EFDB2C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3B7FF8D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D39287" w14:textId="77777777" w:rsidR="00D92746" w:rsidRPr="008B68E7" w:rsidRDefault="00D92746" w:rsidP="00D92746">
            <w:pPr>
              <w:pStyle w:val="TableText"/>
            </w:pPr>
            <w:r>
              <w:t>192.168.200.1/24</w:t>
            </w:r>
          </w:p>
        </w:tc>
      </w:tr>
      <w:tr w:rsidR="00D92746" w14:paraId="7EB4CA39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341C446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D1392B0" w14:textId="77777777" w:rsidR="00D92746" w:rsidRDefault="00D92746" w:rsidP="00D92746">
            <w:pPr>
              <w:pStyle w:val="TableText"/>
            </w:pPr>
            <w:r>
              <w:t>G0/0/1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2EF3AF0" w14:textId="77777777" w:rsidR="00D92746" w:rsidRPr="008B68E7" w:rsidRDefault="00D92746" w:rsidP="00D92746">
            <w:pPr>
              <w:pStyle w:val="TableText"/>
            </w:pPr>
            <w:r>
              <w:t>172.31.1.1/24</w:t>
            </w:r>
          </w:p>
        </w:tc>
      </w:tr>
      <w:tr w:rsidR="00832DEF" w14:paraId="420C4B09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vAlign w:val="bottom"/>
          </w:tcPr>
          <w:p w14:paraId="78BEE005" w14:textId="77777777" w:rsidR="00832DEF" w:rsidRPr="008B68E7" w:rsidRDefault="00832DEF" w:rsidP="00832DEF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1" w:type="dxa"/>
            <w:vAlign w:val="bottom"/>
          </w:tcPr>
          <w:p w14:paraId="4DA50EA3" w14:textId="77777777" w:rsidR="00832DEF" w:rsidRPr="008B68E7" w:rsidRDefault="00832DEF" w:rsidP="00832DEF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1" w:type="dxa"/>
            <w:vAlign w:val="bottom"/>
          </w:tcPr>
          <w:p w14:paraId="502F4F91" w14:textId="77777777" w:rsidR="00832DEF" w:rsidRPr="008B68E7" w:rsidRDefault="00832DEF" w:rsidP="00832DEF">
            <w:pPr>
              <w:pStyle w:val="TableText"/>
            </w:pPr>
            <w:r>
              <w:t>192.168.200.100/24</w:t>
            </w:r>
          </w:p>
        </w:tc>
      </w:tr>
      <w:tr w:rsidR="00832DEF" w14:paraId="472857E2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CA77E8B" w14:textId="77777777" w:rsidR="00832DEF" w:rsidRPr="008B68E7" w:rsidRDefault="00832DEF" w:rsidP="00832DEF">
            <w:pPr>
              <w:pStyle w:val="TableText"/>
            </w:pPr>
            <w:r>
              <w:t>LAP-1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0AE985F" w14:textId="77777777" w:rsidR="00832DEF" w:rsidRPr="008B68E7" w:rsidRDefault="00832DEF" w:rsidP="00832DEF">
            <w:pPr>
              <w:pStyle w:val="TableText"/>
            </w:pPr>
            <w:r>
              <w:t>G0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187AB5" w14:textId="77777777" w:rsidR="00832DEF" w:rsidRPr="008B68E7" w:rsidRDefault="00832DEF" w:rsidP="00832DEF">
            <w:pPr>
              <w:pStyle w:val="TableText"/>
            </w:pPr>
            <w:r>
              <w:t>DHCP</w:t>
            </w:r>
          </w:p>
        </w:tc>
      </w:tr>
      <w:tr w:rsidR="00C24F9B" w14:paraId="30003654" w14:textId="77777777" w:rsidTr="00CA0A83">
        <w:trPr>
          <w:cantSplit/>
          <w:trHeight w:val="386"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1C042C1" w14:textId="77777777" w:rsidR="00C24F9B" w:rsidRPr="008B68E7" w:rsidRDefault="00C24F9B" w:rsidP="00C24F9B">
            <w:pPr>
              <w:pStyle w:val="TableText"/>
            </w:pPr>
            <w:r>
              <w:t>WLC-1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77CDD527" w14:textId="77777777" w:rsidR="00C24F9B" w:rsidRPr="008B68E7" w:rsidRDefault="00C24F9B" w:rsidP="00C24F9B">
            <w:pPr>
              <w:pStyle w:val="TableText"/>
            </w:pPr>
            <w:r>
              <w:t>Management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E7740DD" w14:textId="77777777" w:rsidR="00C24F9B" w:rsidRPr="008B68E7" w:rsidRDefault="00C24F9B" w:rsidP="00C24F9B">
            <w:pPr>
              <w:pStyle w:val="TableText"/>
            </w:pPr>
            <w:r>
              <w:t>192.168.200.254/24</w:t>
            </w:r>
          </w:p>
        </w:tc>
      </w:tr>
      <w:tr w:rsidR="00C24F9B" w14:paraId="5C02CFF7" w14:textId="77777777" w:rsidTr="000913AC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330F867" w14:textId="77777777" w:rsidR="00C24F9B" w:rsidRDefault="00C24F9B" w:rsidP="00C24F9B">
            <w:pPr>
              <w:pStyle w:val="TableText"/>
            </w:pPr>
            <w:r>
              <w:t>RADIUS Server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8B6509F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653FCF5B" w14:textId="77777777" w:rsidR="00C24F9B" w:rsidRDefault="00C24F9B" w:rsidP="00C24F9B">
            <w:pPr>
              <w:pStyle w:val="TableText"/>
            </w:pPr>
            <w:r>
              <w:t>172.31.1.254/24</w:t>
            </w:r>
          </w:p>
        </w:tc>
      </w:tr>
      <w:tr w:rsidR="00C24F9B" w14:paraId="67F66545" w14:textId="77777777" w:rsidTr="00E40FDD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F124DF" w14:textId="77777777" w:rsidR="00C24F9B" w:rsidRDefault="00C24F9B" w:rsidP="00C24F9B">
            <w:pPr>
              <w:pStyle w:val="TableText"/>
            </w:pPr>
            <w:r>
              <w:t>Admin PC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8207FAA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1CE71F5" w14:textId="77777777" w:rsidR="00C24F9B" w:rsidRDefault="00C24F9B" w:rsidP="00C24F9B">
            <w:pPr>
              <w:pStyle w:val="TableText"/>
            </w:pPr>
            <w:r>
              <w:t>192.168.200.200/24</w:t>
            </w:r>
          </w:p>
        </w:tc>
      </w:tr>
      <w:tr w:rsidR="00C24F9B" w14:paraId="5345C4C1" w14:textId="77777777" w:rsidTr="00CE0C1C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97FAC8" w14:textId="77777777" w:rsidR="00C24F9B" w:rsidRPr="00C24F9B" w:rsidRDefault="00C24F9B" w:rsidP="00C24F9B">
            <w:pPr>
              <w:pStyle w:val="TableText"/>
            </w:pPr>
            <w:r w:rsidRPr="00C24F9B">
              <w:t>We</w:t>
            </w:r>
            <w:r>
              <w:t>b</w:t>
            </w:r>
            <w:r w:rsidR="001372D7">
              <w:t xml:space="preserve"> S</w:t>
            </w:r>
            <w:r w:rsidRPr="00C24F9B">
              <w:t>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4B7CBF05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B9001B" w14:textId="77777777" w:rsidR="00C24F9B" w:rsidRPr="008B68E7" w:rsidRDefault="00C24F9B" w:rsidP="00C24F9B">
            <w:pPr>
              <w:pStyle w:val="TableText"/>
            </w:pPr>
            <w:r>
              <w:t>203.0.113.78/24</w:t>
            </w:r>
          </w:p>
        </w:tc>
      </w:tr>
      <w:tr w:rsidR="006564A9" w14:paraId="75B9423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3699FBC0" w14:textId="77777777" w:rsidR="006564A9" w:rsidRDefault="006564A9" w:rsidP="00C24F9B">
            <w:pPr>
              <w:pStyle w:val="TableText"/>
            </w:pPr>
            <w:r>
              <w:t>DNS Server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4C5BD435" w14:textId="77777777" w:rsidR="006564A9" w:rsidRDefault="006564A9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E8DED3" w14:textId="77777777" w:rsidR="006564A9" w:rsidRDefault="006564A9" w:rsidP="00C24F9B">
            <w:pPr>
              <w:pStyle w:val="TableText"/>
            </w:pPr>
            <w:r>
              <w:t>10.100.100.25</w:t>
            </w:r>
            <w:r w:rsidR="00F234D3">
              <w:t>4</w:t>
            </w:r>
          </w:p>
        </w:tc>
      </w:tr>
      <w:tr w:rsidR="00CE0C1C" w14:paraId="5E729A77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5F2EBBC1" w14:textId="77777777" w:rsidR="00CE0C1C" w:rsidRDefault="00CE0C1C" w:rsidP="00E40FDD">
            <w:pPr>
              <w:pStyle w:val="TableText"/>
            </w:pPr>
            <w:r>
              <w:t>Home Admin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EE5D1BA" w14:textId="77777777" w:rsidR="00CE0C1C" w:rsidRDefault="00CE0C1C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AB94A6" w14:textId="77777777" w:rsidR="00CE0C1C" w:rsidRDefault="00CE0C1C" w:rsidP="00E40FDD">
            <w:pPr>
              <w:pStyle w:val="TableText"/>
            </w:pPr>
            <w:r>
              <w:t>DHCP</w:t>
            </w:r>
          </w:p>
        </w:tc>
      </w:tr>
      <w:tr w:rsidR="00E40FDD" w14:paraId="68787F96" w14:textId="77777777" w:rsidTr="00CE0C1C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6D9CB24D" w14:textId="77777777" w:rsidR="00E40FDD" w:rsidRPr="008B68E7" w:rsidRDefault="00E40FDD" w:rsidP="00E40FDD">
            <w:pPr>
              <w:pStyle w:val="TableText"/>
            </w:pPr>
            <w:r>
              <w:t>Laptop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F712378" w14:textId="77777777" w:rsidR="00E40FDD" w:rsidRPr="008B68E7" w:rsidRDefault="00E40FDD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6A70DC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08934E46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71C38B42" w14:textId="77777777" w:rsidR="00E40FDD" w:rsidRPr="008B68E7" w:rsidRDefault="00E40FDD" w:rsidP="00E40FDD">
            <w:pPr>
              <w:pStyle w:val="TableText"/>
            </w:pPr>
            <w:r>
              <w:t>Laptop1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C26726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0687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4D36B74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162E961E" w14:textId="77777777" w:rsidR="00E40FDD" w:rsidRPr="008B68E7" w:rsidRDefault="00E40FDD" w:rsidP="00E40FDD">
            <w:pPr>
              <w:pStyle w:val="TableText"/>
            </w:pPr>
            <w:r>
              <w:t>Laptop2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1441C9B4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E3B8D6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8D0F5D4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47229203" w14:textId="77777777" w:rsidR="00E40FDD" w:rsidRPr="008B68E7" w:rsidRDefault="00E40FDD" w:rsidP="00E40FDD">
            <w:pPr>
              <w:pStyle w:val="TableText"/>
            </w:pPr>
            <w:r>
              <w:t>Tablet PC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4847CC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71442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0CE2629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73739549" w14:textId="77777777" w:rsidR="00E40FDD" w:rsidRPr="008B68E7" w:rsidRDefault="00E40FDD" w:rsidP="00E40FDD">
            <w:pPr>
              <w:pStyle w:val="TableText"/>
            </w:pPr>
            <w:r>
              <w:t>Smartphone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34331877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73E6C51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</w:tbl>
    <w:p w14:paraId="1F9AB85B" w14:textId="77777777" w:rsidR="00F34A52" w:rsidRDefault="007D4E87" w:rsidP="0045687E">
      <w:pPr>
        <w:pStyle w:val="Heading1"/>
      </w:pPr>
      <w:r>
        <w:t>WLAN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le of WLAN names, SSIDs, authentication types and usernames and passwords where applicable."/>
      </w:tblPr>
      <w:tblGrid>
        <w:gridCol w:w="1945"/>
        <w:gridCol w:w="1822"/>
        <w:gridCol w:w="2713"/>
        <w:gridCol w:w="1980"/>
        <w:gridCol w:w="1525"/>
      </w:tblGrid>
      <w:tr w:rsidR="009F266A" w14:paraId="6FEC7C76" w14:textId="77777777" w:rsidTr="0045687E">
        <w:trPr>
          <w:tblHeader/>
          <w:jc w:val="center"/>
        </w:trPr>
        <w:tc>
          <w:tcPr>
            <w:tcW w:w="1945" w:type="dxa"/>
            <w:shd w:val="clear" w:color="auto" w:fill="DBE5F1" w:themeFill="accent1" w:themeFillTint="33"/>
          </w:tcPr>
          <w:p w14:paraId="0D9F3D26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14:paraId="30F9963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713" w:type="dxa"/>
            <w:shd w:val="clear" w:color="auto" w:fill="DBE5F1" w:themeFill="accent1" w:themeFillTint="33"/>
          </w:tcPr>
          <w:p w14:paraId="7204E41E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40B043D1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14:paraId="45267893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9F266A" w14:paraId="54C05D4F" w14:textId="77777777" w:rsidTr="0045687E">
        <w:trPr>
          <w:jc w:val="center"/>
        </w:trPr>
        <w:tc>
          <w:tcPr>
            <w:tcW w:w="1945" w:type="dxa"/>
          </w:tcPr>
          <w:p w14:paraId="5E6FABA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1822" w:type="dxa"/>
          </w:tcPr>
          <w:p w14:paraId="7D184DEC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713" w:type="dxa"/>
          </w:tcPr>
          <w:p w14:paraId="28726267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1980" w:type="dxa"/>
          </w:tcPr>
          <w:p w14:paraId="4735D313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76EF489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68AA7F3F" w14:textId="77777777" w:rsidTr="0045687E">
        <w:trPr>
          <w:jc w:val="center"/>
        </w:trPr>
        <w:tc>
          <w:tcPr>
            <w:tcW w:w="1945" w:type="dxa"/>
          </w:tcPr>
          <w:p w14:paraId="72C8902A" w14:textId="77777777" w:rsidR="009F266A" w:rsidRDefault="009F266A" w:rsidP="00F34A52">
            <w:pPr>
              <w:pStyle w:val="BodyTextL25"/>
              <w:ind w:left="0"/>
            </w:pPr>
            <w:r>
              <w:t>WLAN VLAN10</w:t>
            </w:r>
          </w:p>
        </w:tc>
        <w:tc>
          <w:tcPr>
            <w:tcW w:w="1822" w:type="dxa"/>
          </w:tcPr>
          <w:p w14:paraId="134F8DC0" w14:textId="77777777" w:rsidR="009F266A" w:rsidRDefault="009F266A" w:rsidP="00F34A52">
            <w:pPr>
              <w:pStyle w:val="BodyTextL25"/>
              <w:ind w:left="0"/>
            </w:pPr>
            <w:r>
              <w:t>SSID-10</w:t>
            </w:r>
          </w:p>
        </w:tc>
        <w:tc>
          <w:tcPr>
            <w:tcW w:w="2713" w:type="dxa"/>
          </w:tcPr>
          <w:p w14:paraId="6DFDC734" w14:textId="77777777" w:rsidR="009F266A" w:rsidRDefault="003425D9" w:rsidP="00F34A52">
            <w:pPr>
              <w:pStyle w:val="BodyTextL25"/>
              <w:ind w:left="0"/>
            </w:pPr>
            <w:r>
              <w:t>WPA-2</w:t>
            </w:r>
            <w:r w:rsidR="00307AD8">
              <w:t xml:space="preserve"> PSK/Personal</w:t>
            </w:r>
          </w:p>
        </w:tc>
        <w:tc>
          <w:tcPr>
            <w:tcW w:w="1980" w:type="dxa"/>
          </w:tcPr>
          <w:p w14:paraId="3BD00888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36E41FF3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1155C9F6" w14:textId="77777777" w:rsidTr="0045687E">
        <w:trPr>
          <w:jc w:val="center"/>
        </w:trPr>
        <w:tc>
          <w:tcPr>
            <w:tcW w:w="1945" w:type="dxa"/>
          </w:tcPr>
          <w:p w14:paraId="6FE08926" w14:textId="77777777" w:rsidR="009F266A" w:rsidRDefault="009F266A" w:rsidP="00F34A52">
            <w:pPr>
              <w:pStyle w:val="BodyTextL25"/>
              <w:ind w:left="0"/>
            </w:pPr>
            <w:r>
              <w:t>WLAN VLAN 20</w:t>
            </w:r>
          </w:p>
        </w:tc>
        <w:tc>
          <w:tcPr>
            <w:tcW w:w="1822" w:type="dxa"/>
          </w:tcPr>
          <w:p w14:paraId="13FA5AE9" w14:textId="77777777" w:rsidR="009F266A" w:rsidRDefault="009F266A" w:rsidP="00F34A52">
            <w:pPr>
              <w:pStyle w:val="BodyTextL25"/>
              <w:ind w:left="0"/>
            </w:pPr>
            <w:r>
              <w:t>SSID-20</w:t>
            </w:r>
          </w:p>
        </w:tc>
        <w:tc>
          <w:tcPr>
            <w:tcW w:w="2713" w:type="dxa"/>
          </w:tcPr>
          <w:p w14:paraId="067E69E6" w14:textId="77777777" w:rsidR="009F266A" w:rsidRDefault="003425D9" w:rsidP="00F34A52">
            <w:pPr>
              <w:pStyle w:val="BodyTextL25"/>
              <w:ind w:left="0"/>
            </w:pPr>
            <w:r>
              <w:t xml:space="preserve">WPA-2 </w:t>
            </w:r>
            <w:r w:rsidR="00307AD8">
              <w:t>802.1x/E</w:t>
            </w:r>
            <w:r>
              <w:t>nterprise</w:t>
            </w:r>
          </w:p>
        </w:tc>
        <w:tc>
          <w:tcPr>
            <w:tcW w:w="1980" w:type="dxa"/>
          </w:tcPr>
          <w:p w14:paraId="3AB15A72" w14:textId="77777777" w:rsidR="009F266A" w:rsidRDefault="003425D9" w:rsidP="00F34A52">
            <w:pPr>
              <w:pStyle w:val="BodyTextL25"/>
              <w:ind w:left="0"/>
            </w:pPr>
            <w:r>
              <w:t>user2</w:t>
            </w:r>
          </w:p>
        </w:tc>
        <w:tc>
          <w:tcPr>
            <w:tcW w:w="1525" w:type="dxa"/>
          </w:tcPr>
          <w:p w14:paraId="40E7A29A" w14:textId="5FE3C899" w:rsidR="009F266A" w:rsidRDefault="007C790E" w:rsidP="00F34A52">
            <w:pPr>
              <w:pStyle w:val="BodyTextL25"/>
              <w:ind w:left="0"/>
            </w:pPr>
            <w:r>
              <w:t>U</w:t>
            </w:r>
            <w:r w:rsidR="003425D9">
              <w:t>ser2Pass</w:t>
            </w:r>
          </w:p>
        </w:tc>
      </w:tr>
    </w:tbl>
    <w:p w14:paraId="233197F1" w14:textId="77777777" w:rsidR="00D778DF" w:rsidRPr="00E70096" w:rsidRDefault="00D778DF" w:rsidP="00D452F4">
      <w:pPr>
        <w:pStyle w:val="Heading1"/>
      </w:pPr>
      <w:r w:rsidRPr="00E70096">
        <w:lastRenderedPageBreak/>
        <w:t>Objectives</w:t>
      </w:r>
    </w:p>
    <w:p w14:paraId="409ECD85" w14:textId="77777777" w:rsidR="00E70096" w:rsidRPr="00E70096" w:rsidRDefault="001372D7" w:rsidP="00E70096">
      <w:pPr>
        <w:pStyle w:val="BodyTextL25"/>
      </w:pPr>
      <w:r>
        <w:t>In this activity, you will troubleshoot various issues in home wireless and enterprise wireless networks.</w:t>
      </w:r>
    </w:p>
    <w:p w14:paraId="273F4068" w14:textId="77777777" w:rsidR="00D778DF" w:rsidRDefault="00F1060D" w:rsidP="00075EA9">
      <w:pPr>
        <w:pStyle w:val="Bulletlevel1"/>
      </w:pPr>
      <w:r>
        <w:t xml:space="preserve">Troubleshoot </w:t>
      </w:r>
      <w:r w:rsidR="00F34A52">
        <w:t xml:space="preserve">wireless LAN </w:t>
      </w:r>
      <w:r w:rsidR="00A97E9F">
        <w:t xml:space="preserve">connectivity </w:t>
      </w:r>
      <w:r w:rsidR="00F34A52">
        <w:t>issues in a home network.</w:t>
      </w:r>
    </w:p>
    <w:p w14:paraId="4096AE7F" w14:textId="77777777" w:rsidR="00F34A52" w:rsidRPr="004C0909" w:rsidRDefault="00F34A52" w:rsidP="00075EA9">
      <w:pPr>
        <w:pStyle w:val="Bulletlevel1"/>
      </w:pPr>
      <w:r>
        <w:t xml:space="preserve">Troubleshoot wireless LAN </w:t>
      </w:r>
      <w:r w:rsidR="00A97E9F">
        <w:t xml:space="preserve">connectivity </w:t>
      </w:r>
      <w:r>
        <w:t>issues in an enterprise network.</w:t>
      </w:r>
    </w:p>
    <w:p w14:paraId="6FB11A5F" w14:textId="77777777" w:rsidR="00D778DF" w:rsidRDefault="00D778DF" w:rsidP="00D452F4">
      <w:pPr>
        <w:pStyle w:val="Heading1"/>
      </w:pPr>
      <w:r w:rsidRPr="00E70096">
        <w:t>Background / Scenario</w:t>
      </w:r>
    </w:p>
    <w:p w14:paraId="784D9F5A" w14:textId="77777777" w:rsidR="00D778DF" w:rsidRDefault="001372D7" w:rsidP="00457934">
      <w:pPr>
        <w:pStyle w:val="InstNoteRedL25"/>
        <w:rPr>
          <w:color w:val="auto"/>
        </w:rPr>
      </w:pPr>
      <w:r w:rsidRPr="001372D7">
        <w:rPr>
          <w:color w:val="auto"/>
        </w:rPr>
        <w:t>Now that you have learned how to configure wireless in home and enterprise networks, you need to learn how to troubleshoot</w:t>
      </w:r>
      <w:r w:rsidR="00465736">
        <w:rPr>
          <w:color w:val="auto"/>
        </w:rPr>
        <w:t xml:space="preserve"> in</w:t>
      </w:r>
      <w:r w:rsidRPr="001372D7">
        <w:rPr>
          <w:color w:val="auto"/>
        </w:rPr>
        <w:t xml:space="preserve"> both wireless environments</w:t>
      </w:r>
      <w:r w:rsidR="00D778DF" w:rsidRPr="001372D7">
        <w:rPr>
          <w:color w:val="auto"/>
        </w:rPr>
        <w:t>.</w:t>
      </w:r>
      <w:r>
        <w:rPr>
          <w:color w:val="auto"/>
        </w:rPr>
        <w:t xml:space="preserve"> Your goal is to enable connectivity between hosts on </w:t>
      </w:r>
      <w:r w:rsidR="00465736">
        <w:rPr>
          <w:color w:val="auto"/>
        </w:rPr>
        <w:t>the networks to the</w:t>
      </w:r>
      <w:r>
        <w:rPr>
          <w:color w:val="auto"/>
        </w:rPr>
        <w:t xml:space="preserve"> </w:t>
      </w:r>
      <w:r w:rsidR="00CF2296">
        <w:rPr>
          <w:color w:val="auto"/>
        </w:rPr>
        <w:t>w</w:t>
      </w:r>
      <w:r>
        <w:rPr>
          <w:color w:val="auto"/>
        </w:rPr>
        <w:t>eb</w:t>
      </w:r>
      <w:r w:rsidR="00465736">
        <w:rPr>
          <w:color w:val="auto"/>
        </w:rPr>
        <w:t xml:space="preserve"> </w:t>
      </w:r>
      <w:r w:rsidR="00CF2296">
        <w:rPr>
          <w:color w:val="auto"/>
        </w:rPr>
        <w:t>s</w:t>
      </w:r>
      <w:r w:rsidR="00465736">
        <w:rPr>
          <w:color w:val="auto"/>
        </w:rPr>
        <w:t>erver by both IP address and URL.</w:t>
      </w:r>
      <w:r>
        <w:rPr>
          <w:color w:val="auto"/>
        </w:rPr>
        <w:t xml:space="preserve"> Connectivity between the home and enterprise networks is not required.</w:t>
      </w:r>
    </w:p>
    <w:p w14:paraId="54E72ED0" w14:textId="77777777" w:rsidR="00A877C7" w:rsidRPr="00A877C7" w:rsidRDefault="00A877C7" w:rsidP="003D0292">
      <w:pPr>
        <w:pStyle w:val="BodyTextL25"/>
      </w:pPr>
      <w:r>
        <w:t xml:space="preserve">To access the Home Wireless Router, the username and password is </w:t>
      </w:r>
      <w:r>
        <w:rPr>
          <w:b/>
        </w:rPr>
        <w:t>admin</w:t>
      </w:r>
      <w:r>
        <w:t>.</w:t>
      </w:r>
    </w:p>
    <w:p w14:paraId="43FBC9CA" w14:textId="77777777" w:rsidR="003D0292" w:rsidRPr="003D0292" w:rsidRDefault="00EF5789" w:rsidP="003D0292">
      <w:pPr>
        <w:pStyle w:val="BodyTextL25"/>
      </w:pPr>
      <w:r>
        <w:t xml:space="preserve">The WLC management interface username is </w:t>
      </w:r>
      <w:r w:rsidRPr="00EF5789">
        <w:rPr>
          <w:b/>
        </w:rPr>
        <w:t xml:space="preserve">admin </w:t>
      </w:r>
      <w:r>
        <w:t xml:space="preserve">and the password is </w:t>
      </w:r>
      <w:r w:rsidRPr="00EF5789">
        <w:rPr>
          <w:b/>
        </w:rPr>
        <w:t>Cisco123</w:t>
      </w:r>
      <w:r>
        <w:t>.</w:t>
      </w:r>
    </w:p>
    <w:p w14:paraId="2D791743" w14:textId="77777777" w:rsidR="00125806" w:rsidRDefault="00125806" w:rsidP="00D452F4">
      <w:pPr>
        <w:pStyle w:val="Heading1"/>
      </w:pPr>
      <w:r>
        <w:t>Instructions</w:t>
      </w:r>
    </w:p>
    <w:p w14:paraId="197E26C1" w14:textId="77777777" w:rsidR="00103401" w:rsidRDefault="001372D7" w:rsidP="00103401">
      <w:pPr>
        <w:pStyle w:val="Heading2"/>
      </w:pPr>
      <w:r>
        <w:t>Troubleshoot the Network</w:t>
      </w:r>
    </w:p>
    <w:p w14:paraId="17A1838C" w14:textId="77777777" w:rsidR="00120623" w:rsidRPr="00120623" w:rsidRDefault="00120623" w:rsidP="00120623">
      <w:pPr>
        <w:pStyle w:val="BodyTextL25"/>
      </w:pPr>
      <w:r w:rsidRPr="00120623">
        <w:rPr>
          <w:b/>
        </w:rPr>
        <w:t>Note</w:t>
      </w:r>
      <w:r w:rsidRPr="00847E44">
        <w:t>:</w:t>
      </w:r>
      <w:r>
        <w:t xml:space="preserve"> You will only be troubleshooting the Home Wireless Router, WLC and wireless host devices in this activity.</w:t>
      </w:r>
    </w:p>
    <w:p w14:paraId="2A4045A3" w14:textId="77777777" w:rsidR="00231DCA" w:rsidRDefault="001372D7" w:rsidP="008402F2">
      <w:pPr>
        <w:pStyle w:val="Heading3"/>
      </w:pPr>
      <w:r>
        <w:t>Test connectivity</w:t>
      </w:r>
      <w:r w:rsidR="003E6464">
        <w:t>.</w:t>
      </w:r>
    </w:p>
    <w:p w14:paraId="7EBC4565" w14:textId="77777777" w:rsidR="00196341" w:rsidRDefault="001372D7" w:rsidP="00196341">
      <w:pPr>
        <w:pStyle w:val="SubStepAlpha"/>
      </w:pPr>
      <w:r>
        <w:t xml:space="preserve">Test connectivity between the various wireless hosts and </w:t>
      </w:r>
      <w:r w:rsidR="00376CF5">
        <w:t xml:space="preserve">the </w:t>
      </w:r>
      <w:r w:rsidR="00CF2296">
        <w:t>w</w:t>
      </w:r>
      <w:r>
        <w:t xml:space="preserve">eb </w:t>
      </w:r>
      <w:r w:rsidR="00CF2296">
        <w:t>s</w:t>
      </w:r>
      <w:r>
        <w:t>erver</w:t>
      </w:r>
      <w:r w:rsidR="00CD09AE">
        <w:t xml:space="preserve"> by both IP and UR</w:t>
      </w:r>
      <w:r w:rsidR="00BC6054">
        <w:t xml:space="preserve">L </w:t>
      </w:r>
      <w:r w:rsidR="00BC6054" w:rsidRPr="00376CF5">
        <w:rPr>
          <w:b/>
        </w:rPr>
        <w:t>www.netacad.pt</w:t>
      </w:r>
      <w:r>
        <w:t>.</w:t>
      </w:r>
    </w:p>
    <w:p w14:paraId="17BF22F6" w14:textId="77777777" w:rsidR="00231DCA" w:rsidRPr="000A019D" w:rsidRDefault="003E6464" w:rsidP="00196341">
      <w:pPr>
        <w:pStyle w:val="SubStepAlpha"/>
      </w:pPr>
      <w:r>
        <w:t xml:space="preserve">Record </w:t>
      </w:r>
      <w:r w:rsidR="004B77FD">
        <w:t xml:space="preserve">the </w:t>
      </w:r>
      <w:r w:rsidR="00196341">
        <w:t xml:space="preserve">hosts that cannot </w:t>
      </w:r>
      <w:r w:rsidR="00B514ED">
        <w:t>access</w:t>
      </w:r>
      <w:r w:rsidR="00196341">
        <w:t xml:space="preserve"> the </w:t>
      </w:r>
      <w:r w:rsidR="00CF2296">
        <w:t>w</w:t>
      </w:r>
      <w:r w:rsidR="00196341">
        <w:t xml:space="preserve">eb </w:t>
      </w:r>
      <w:r w:rsidR="00CF2296">
        <w:t>s</w:t>
      </w:r>
      <w:r w:rsidR="00196341">
        <w:t>erver in the table in Step 2.</w:t>
      </w:r>
    </w:p>
    <w:p w14:paraId="1AAD072B" w14:textId="77777777" w:rsidR="00231DCA" w:rsidRDefault="004B77FD" w:rsidP="00457934">
      <w:pPr>
        <w:pStyle w:val="Heading3"/>
      </w:pPr>
      <w:r>
        <w:t>Investigate issues and re</w:t>
      </w:r>
      <w:r w:rsidR="001372D7">
        <w:t>cord findings</w:t>
      </w:r>
      <w:r w:rsidR="003E6464">
        <w:t>.</w:t>
      </w:r>
    </w:p>
    <w:p w14:paraId="7AF8C141" w14:textId="77777777" w:rsidR="00231DCA" w:rsidRDefault="00196341" w:rsidP="008402F2">
      <w:pPr>
        <w:pStyle w:val="SubStepAlpha"/>
      </w:pPr>
      <w:r>
        <w:t>Investigate the connectivity issues with each host.</w:t>
      </w:r>
      <w:r w:rsidR="005370D9">
        <w:t xml:space="preserve"> Issues may be with the host configuration, or with other wireless network components.</w:t>
      </w:r>
    </w:p>
    <w:p w14:paraId="341AC324" w14:textId="77777777" w:rsidR="00196341" w:rsidRDefault="00196341" w:rsidP="008402F2">
      <w:pPr>
        <w:pStyle w:val="SubStepAlpha"/>
      </w:pPr>
      <w:r>
        <w:t>Complete the table.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Connectivity issues table"/>
        <w:tblDescription w:val="Table for recording the hosts that have problems connecting to the webserver and the issues causing the connectivity problems. Type your answers in the cells marked &quot;blank&quot;."/>
      </w:tblPr>
      <w:tblGrid>
        <w:gridCol w:w="1729"/>
        <w:gridCol w:w="1831"/>
        <w:gridCol w:w="3289"/>
        <w:gridCol w:w="3174"/>
      </w:tblGrid>
      <w:tr w:rsidR="00307AD8" w:rsidRPr="00465736" w14:paraId="680B452F" w14:textId="77777777" w:rsidTr="00CA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9" w:type="dxa"/>
          </w:tcPr>
          <w:p w14:paraId="01BCFE8B" w14:textId="77777777" w:rsidR="000359DE" w:rsidRPr="00465736" w:rsidRDefault="000359DE" w:rsidP="00767DC8">
            <w:r w:rsidRPr="00465736">
              <w:lastRenderedPageBreak/>
              <w:t>Device</w:t>
            </w:r>
          </w:p>
        </w:tc>
        <w:tc>
          <w:tcPr>
            <w:tcW w:w="1831" w:type="dxa"/>
          </w:tcPr>
          <w:p w14:paraId="4A7DD264" w14:textId="77777777" w:rsidR="007764FF" w:rsidRDefault="000359DE" w:rsidP="00465736">
            <w:pPr>
              <w:pStyle w:val="TableHeading"/>
            </w:pPr>
            <w:r w:rsidRPr="00465736">
              <w:t>Network</w:t>
            </w:r>
          </w:p>
          <w:p w14:paraId="57FD3380" w14:textId="77777777" w:rsidR="000359DE" w:rsidRPr="00465736" w:rsidRDefault="000359DE" w:rsidP="00465736">
            <w:pPr>
              <w:pStyle w:val="TableHeading"/>
            </w:pPr>
            <w:r w:rsidRPr="00465736">
              <w:t>Home/Enterprise</w:t>
            </w:r>
          </w:p>
        </w:tc>
        <w:tc>
          <w:tcPr>
            <w:tcW w:w="3289" w:type="dxa"/>
          </w:tcPr>
          <w:p w14:paraId="27AD98EF" w14:textId="77777777" w:rsidR="000359DE" w:rsidRPr="00465736" w:rsidRDefault="000359DE" w:rsidP="00465736">
            <w:pPr>
              <w:pStyle w:val="TableHeading"/>
            </w:pPr>
            <w:r w:rsidRPr="00465736">
              <w:t>Issue</w:t>
            </w:r>
          </w:p>
        </w:tc>
        <w:tc>
          <w:tcPr>
            <w:tcW w:w="3174" w:type="dxa"/>
          </w:tcPr>
          <w:p w14:paraId="49D0BDB9" w14:textId="77777777" w:rsidR="000359DE" w:rsidRPr="00465736" w:rsidRDefault="000359DE" w:rsidP="00465736">
            <w:pPr>
              <w:pStyle w:val="TableHeading"/>
            </w:pPr>
            <w:r>
              <w:t>Remedy</w:t>
            </w:r>
          </w:p>
        </w:tc>
      </w:tr>
      <w:tr w:rsidR="00CA0A83" w:rsidRPr="000359DE" w14:paraId="4CBF3EB3" w14:textId="77777777" w:rsidTr="00CA0A83">
        <w:tc>
          <w:tcPr>
            <w:tcW w:w="1729" w:type="dxa"/>
            <w:vAlign w:val="top"/>
          </w:tcPr>
          <w:p w14:paraId="368E24DB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0628C10D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6482BAE1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06483B8F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763CEE97" w14:textId="77777777" w:rsidR="00CA0A83" w:rsidRPr="00651787" w:rsidRDefault="00CA0A83" w:rsidP="00767DC8">
            <w:pPr>
              <w:rPr>
                <w:b/>
                <w:color w:val="FF0000"/>
              </w:rPr>
            </w:pPr>
          </w:p>
          <w:p w14:paraId="20575B88" w14:textId="5D451BE9" w:rsidR="007C790E" w:rsidRPr="00651787" w:rsidRDefault="00767DC8" w:rsidP="00767DC8">
            <w:pPr>
              <w:rPr>
                <w:color w:val="FF0000"/>
              </w:rPr>
            </w:pPr>
            <w:r w:rsidRPr="00651787">
              <w:rPr>
                <w:color w:val="FF0000"/>
              </w:rPr>
              <w:t>Laptop</w:t>
            </w:r>
          </w:p>
          <w:p w14:paraId="29BC2693" w14:textId="77EDA353" w:rsidR="007C790E" w:rsidRPr="00651787" w:rsidRDefault="007C790E" w:rsidP="00767DC8">
            <w:pPr>
              <w:rPr>
                <w:color w:val="FF0000"/>
              </w:rPr>
            </w:pPr>
          </w:p>
          <w:p w14:paraId="26918181" w14:textId="77777777" w:rsidR="007C790E" w:rsidRPr="00651787" w:rsidRDefault="007C790E" w:rsidP="00767DC8">
            <w:pPr>
              <w:rPr>
                <w:color w:val="FF0000"/>
              </w:rPr>
            </w:pPr>
          </w:p>
          <w:p w14:paraId="2EDD38F0" w14:textId="77777777" w:rsidR="007C790E" w:rsidRPr="00651787" w:rsidRDefault="007C790E" w:rsidP="00767DC8">
            <w:pPr>
              <w:rPr>
                <w:color w:val="FF0000"/>
              </w:rPr>
            </w:pPr>
          </w:p>
          <w:p w14:paraId="1D100ECD" w14:textId="77777777" w:rsidR="007C790E" w:rsidRPr="00651787" w:rsidRDefault="007C790E" w:rsidP="00767DC8">
            <w:pPr>
              <w:rPr>
                <w:color w:val="FF0000"/>
              </w:rPr>
            </w:pPr>
          </w:p>
          <w:p w14:paraId="0AE3CC47" w14:textId="77777777" w:rsidR="007C790E" w:rsidRPr="00651787" w:rsidRDefault="007C790E" w:rsidP="00767DC8">
            <w:pPr>
              <w:rPr>
                <w:color w:val="FF0000"/>
              </w:rPr>
            </w:pPr>
          </w:p>
          <w:p w14:paraId="136A1A42" w14:textId="0C14894B" w:rsidR="007C790E" w:rsidRPr="00651787" w:rsidRDefault="007C790E" w:rsidP="00767DC8">
            <w:pPr>
              <w:rPr>
                <w:color w:val="FF0000"/>
              </w:rPr>
            </w:pPr>
          </w:p>
        </w:tc>
        <w:tc>
          <w:tcPr>
            <w:tcW w:w="1831" w:type="dxa"/>
            <w:vAlign w:val="top"/>
          </w:tcPr>
          <w:p w14:paraId="0552E4BC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581DB220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06474773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778CC7BD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767955E7" w14:textId="77777777" w:rsidR="00767DC8" w:rsidRPr="00651787" w:rsidRDefault="00767DC8" w:rsidP="00767DC8">
            <w:pPr>
              <w:rPr>
                <w:color w:val="FF0000"/>
              </w:rPr>
            </w:pPr>
          </w:p>
          <w:p w14:paraId="687E04F4" w14:textId="2707EF70" w:rsidR="00CA0A83" w:rsidRPr="00651787" w:rsidRDefault="00767DC8" w:rsidP="00767DC8">
            <w:pPr>
              <w:rPr>
                <w:color w:val="FF0000"/>
              </w:rPr>
            </w:pPr>
            <w:r w:rsidRPr="00651787">
              <w:rPr>
                <w:color w:val="FF0000"/>
              </w:rPr>
              <w:t xml:space="preserve">Home </w:t>
            </w:r>
          </w:p>
        </w:tc>
        <w:tc>
          <w:tcPr>
            <w:tcW w:w="3289" w:type="dxa"/>
            <w:vAlign w:val="top"/>
          </w:tcPr>
          <w:p w14:paraId="1BF86CBB" w14:textId="140CB7AF" w:rsidR="00CA0A83" w:rsidRPr="00651787" w:rsidRDefault="00CA0A83" w:rsidP="00767DC8">
            <w:pPr>
              <w:rPr>
                <w:color w:val="FF0000"/>
              </w:rPr>
            </w:pPr>
          </w:p>
          <w:p w14:paraId="119CF103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67038D32" w14:textId="77777777" w:rsidR="00767DC8" w:rsidRPr="00651787" w:rsidRDefault="00767DC8" w:rsidP="00767DC8">
            <w:pPr>
              <w:rPr>
                <w:color w:val="FF0000"/>
              </w:rPr>
            </w:pPr>
          </w:p>
          <w:p w14:paraId="2C1B7140" w14:textId="77777777" w:rsidR="00767DC8" w:rsidRPr="00651787" w:rsidRDefault="00767DC8" w:rsidP="00767DC8">
            <w:pPr>
              <w:rPr>
                <w:color w:val="FF0000"/>
              </w:rPr>
            </w:pPr>
          </w:p>
          <w:p w14:paraId="7763C7A4" w14:textId="77777777" w:rsidR="00767DC8" w:rsidRPr="00651787" w:rsidRDefault="00767DC8" w:rsidP="00767DC8">
            <w:pPr>
              <w:rPr>
                <w:color w:val="FF0000"/>
              </w:rPr>
            </w:pPr>
          </w:p>
          <w:p w14:paraId="45910092" w14:textId="6368DEF3" w:rsidR="00767DC8" w:rsidRPr="00651787" w:rsidRDefault="00767DC8" w:rsidP="00767DC8">
            <w:pPr>
              <w:rPr>
                <w:color w:val="FF0000"/>
              </w:rPr>
            </w:pPr>
            <w:proofErr w:type="gramStart"/>
            <w:r w:rsidRPr="00651787">
              <w:rPr>
                <w:color w:val="FF0000"/>
              </w:rPr>
              <w:t>Can’t</w:t>
            </w:r>
            <w:proofErr w:type="gramEnd"/>
            <w:r w:rsidRPr="00651787">
              <w:rPr>
                <w:color w:val="FF0000"/>
              </w:rPr>
              <w:t xml:space="preserve"> </w:t>
            </w:r>
            <w:r w:rsidR="00C2461F" w:rsidRPr="00651787">
              <w:rPr>
                <w:color w:val="FF0000"/>
              </w:rPr>
              <w:t>reach web page. DNS issue.</w:t>
            </w:r>
          </w:p>
        </w:tc>
        <w:tc>
          <w:tcPr>
            <w:tcW w:w="3174" w:type="dxa"/>
            <w:vAlign w:val="top"/>
          </w:tcPr>
          <w:p w14:paraId="76C8707A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028FFC0C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68C5186C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6C46CCB0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6BFBC574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66CFCB83" w14:textId="5283FE04" w:rsidR="00F853F3" w:rsidRPr="00651787" w:rsidRDefault="00C2461F" w:rsidP="00F853F3">
            <w:pPr>
              <w:rPr>
                <w:color w:val="FF0000"/>
              </w:rPr>
            </w:pPr>
            <w:r w:rsidRPr="00651787">
              <w:rPr>
                <w:color w:val="FF0000"/>
              </w:rPr>
              <w:t>Changed static DNS on the Home Router to the correct IP address (10.100.100.254)</w:t>
            </w:r>
            <w:r w:rsidR="00AF2420" w:rsidRPr="00651787">
              <w:rPr>
                <w:color w:val="FF0000"/>
              </w:rPr>
              <w:t xml:space="preserve"> and internet interface set to DHCP</w:t>
            </w:r>
          </w:p>
        </w:tc>
      </w:tr>
      <w:tr w:rsidR="00CA0A83" w14:paraId="1CD6BA83" w14:textId="77777777" w:rsidTr="00CA0A83">
        <w:tc>
          <w:tcPr>
            <w:tcW w:w="1729" w:type="dxa"/>
            <w:vAlign w:val="top"/>
          </w:tcPr>
          <w:p w14:paraId="09FEF744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1560AE9E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9179EBE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5A31B377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2B7C2180" w14:textId="17F58D32" w:rsidR="00CA0A83" w:rsidRPr="00651787" w:rsidRDefault="00767DC8" w:rsidP="00767DC8">
            <w:pPr>
              <w:rPr>
                <w:color w:val="FF0000"/>
              </w:rPr>
            </w:pPr>
            <w:r w:rsidRPr="00651787">
              <w:rPr>
                <w:color w:val="FF0000"/>
              </w:rPr>
              <w:t>Smartphone</w:t>
            </w:r>
          </w:p>
          <w:p w14:paraId="19F163A2" w14:textId="77777777" w:rsidR="007C790E" w:rsidRPr="00651787" w:rsidRDefault="007C790E" w:rsidP="00767DC8">
            <w:pPr>
              <w:rPr>
                <w:color w:val="FF0000"/>
              </w:rPr>
            </w:pPr>
          </w:p>
          <w:p w14:paraId="660E3783" w14:textId="77777777" w:rsidR="007C790E" w:rsidRPr="00651787" w:rsidRDefault="007C790E" w:rsidP="00767DC8">
            <w:pPr>
              <w:rPr>
                <w:color w:val="FF0000"/>
              </w:rPr>
            </w:pPr>
          </w:p>
          <w:p w14:paraId="5FD53842" w14:textId="5C87EFFA" w:rsidR="007C790E" w:rsidRPr="00651787" w:rsidRDefault="007C790E" w:rsidP="00767DC8">
            <w:pPr>
              <w:rPr>
                <w:color w:val="FF0000"/>
              </w:rPr>
            </w:pPr>
          </w:p>
        </w:tc>
        <w:tc>
          <w:tcPr>
            <w:tcW w:w="1831" w:type="dxa"/>
            <w:vAlign w:val="top"/>
          </w:tcPr>
          <w:p w14:paraId="0E309A4F" w14:textId="3DEAB8A3" w:rsidR="00CA0A83" w:rsidRPr="00651787" w:rsidRDefault="00CA0A83" w:rsidP="00767DC8">
            <w:pPr>
              <w:rPr>
                <w:color w:val="FF0000"/>
              </w:rPr>
            </w:pPr>
          </w:p>
          <w:p w14:paraId="5D23DBDC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48A1F3E1" w14:textId="77777777" w:rsidR="00767DC8" w:rsidRPr="00651787" w:rsidRDefault="00767DC8" w:rsidP="00767DC8">
            <w:pPr>
              <w:rPr>
                <w:color w:val="FF0000"/>
              </w:rPr>
            </w:pPr>
          </w:p>
          <w:p w14:paraId="4A394AE4" w14:textId="77777777" w:rsidR="00767DC8" w:rsidRPr="00651787" w:rsidRDefault="00767DC8" w:rsidP="00767DC8">
            <w:pPr>
              <w:rPr>
                <w:color w:val="FF0000"/>
              </w:rPr>
            </w:pPr>
          </w:p>
          <w:p w14:paraId="11DC3703" w14:textId="1BF97FF3" w:rsidR="00767DC8" w:rsidRPr="00651787" w:rsidRDefault="00767DC8" w:rsidP="00767DC8">
            <w:pPr>
              <w:rPr>
                <w:color w:val="FF0000"/>
              </w:rPr>
            </w:pPr>
            <w:r w:rsidRPr="00651787">
              <w:rPr>
                <w:color w:val="FF0000"/>
              </w:rPr>
              <w:t>Home</w:t>
            </w:r>
          </w:p>
        </w:tc>
        <w:tc>
          <w:tcPr>
            <w:tcW w:w="3289" w:type="dxa"/>
            <w:vAlign w:val="top"/>
          </w:tcPr>
          <w:p w14:paraId="402DC415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6C83C89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AC7249E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04D49ADE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48372B4E" w14:textId="53D8A060" w:rsidR="00CA0A83" w:rsidRPr="00651787" w:rsidRDefault="00767DC8" w:rsidP="00767DC8">
            <w:pPr>
              <w:rPr>
                <w:color w:val="FF0000"/>
              </w:rPr>
            </w:pPr>
            <w:proofErr w:type="gramStart"/>
            <w:r w:rsidRPr="00651787">
              <w:rPr>
                <w:color w:val="FF0000"/>
              </w:rPr>
              <w:t>Can’t</w:t>
            </w:r>
            <w:proofErr w:type="gramEnd"/>
            <w:r w:rsidRPr="00651787">
              <w:rPr>
                <w:color w:val="FF0000"/>
              </w:rPr>
              <w:t xml:space="preserve"> </w:t>
            </w:r>
            <w:r w:rsidR="00C2461F" w:rsidRPr="00651787">
              <w:rPr>
                <w:color w:val="FF0000"/>
              </w:rPr>
              <w:t>reach web page. DNS issue.</w:t>
            </w:r>
          </w:p>
        </w:tc>
        <w:tc>
          <w:tcPr>
            <w:tcW w:w="3174" w:type="dxa"/>
            <w:vAlign w:val="top"/>
          </w:tcPr>
          <w:p w14:paraId="46655AC7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95861BB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0EAA09D2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2C476A53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0785388A" w14:textId="5AEA90FE" w:rsidR="00CA0A83" w:rsidRPr="00651787" w:rsidRDefault="00C2461F" w:rsidP="00767DC8">
            <w:pPr>
              <w:rPr>
                <w:color w:val="FF0000"/>
              </w:rPr>
            </w:pPr>
            <w:r w:rsidRPr="00651787">
              <w:rPr>
                <w:color w:val="FF0000"/>
              </w:rPr>
              <w:t>Changed static DNS on the Home Router to the correct IP address (10.100.100.254)</w:t>
            </w:r>
            <w:r w:rsidR="00AF2420" w:rsidRPr="00651787">
              <w:rPr>
                <w:color w:val="FF0000"/>
              </w:rPr>
              <w:t xml:space="preserve"> and internet interface set to DHCP</w:t>
            </w:r>
          </w:p>
        </w:tc>
      </w:tr>
      <w:tr w:rsidR="00CA0A83" w14:paraId="578DE731" w14:textId="77777777" w:rsidTr="00CA0A83">
        <w:tc>
          <w:tcPr>
            <w:tcW w:w="1729" w:type="dxa"/>
            <w:vAlign w:val="top"/>
          </w:tcPr>
          <w:p w14:paraId="4F0CDD3A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B8FD33C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17A7847C" w14:textId="6FB3121E" w:rsidR="00CA0A83" w:rsidRPr="00651787" w:rsidRDefault="00767DC8" w:rsidP="00767DC8">
            <w:pPr>
              <w:rPr>
                <w:color w:val="FF0000"/>
              </w:rPr>
            </w:pPr>
            <w:r w:rsidRPr="00651787">
              <w:rPr>
                <w:color w:val="FF0000"/>
              </w:rPr>
              <w:t>Tablet PC</w:t>
            </w:r>
          </w:p>
          <w:p w14:paraId="10923ACD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74BDE5CA" w14:textId="2164F285" w:rsidR="00CA0A83" w:rsidRPr="00651787" w:rsidRDefault="00CA0A83" w:rsidP="00767DC8">
            <w:pPr>
              <w:rPr>
                <w:color w:val="FF0000"/>
              </w:rPr>
            </w:pPr>
          </w:p>
        </w:tc>
        <w:tc>
          <w:tcPr>
            <w:tcW w:w="1831" w:type="dxa"/>
            <w:vAlign w:val="top"/>
          </w:tcPr>
          <w:p w14:paraId="46E7E58E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495E489C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41146236" w14:textId="3B9BC83C" w:rsidR="00CA0A83" w:rsidRPr="00651787" w:rsidRDefault="00767DC8" w:rsidP="00767DC8">
            <w:pPr>
              <w:rPr>
                <w:color w:val="FF0000"/>
              </w:rPr>
            </w:pPr>
            <w:r w:rsidRPr="00651787">
              <w:rPr>
                <w:color w:val="FF0000"/>
              </w:rPr>
              <w:t>Home</w:t>
            </w:r>
          </w:p>
          <w:p w14:paraId="46088DC7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4256B0C" w14:textId="54E69553" w:rsidR="00CA0A83" w:rsidRPr="00651787" w:rsidRDefault="00CA0A83" w:rsidP="00767DC8">
            <w:pPr>
              <w:rPr>
                <w:color w:val="FF0000"/>
              </w:rPr>
            </w:pPr>
          </w:p>
        </w:tc>
        <w:tc>
          <w:tcPr>
            <w:tcW w:w="3289" w:type="dxa"/>
            <w:vAlign w:val="top"/>
          </w:tcPr>
          <w:p w14:paraId="34F8132C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2C0450A8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C97166C" w14:textId="606F8D9C" w:rsidR="00CA0A83" w:rsidRPr="00651787" w:rsidRDefault="00767DC8" w:rsidP="00767DC8">
            <w:pPr>
              <w:rPr>
                <w:color w:val="FF0000"/>
              </w:rPr>
            </w:pPr>
            <w:r w:rsidRPr="00651787">
              <w:rPr>
                <w:color w:val="FF0000"/>
              </w:rPr>
              <w:t>IP</w:t>
            </w:r>
            <w:r w:rsidR="00F853F3" w:rsidRPr="00651787">
              <w:rPr>
                <w:color w:val="FF0000"/>
              </w:rPr>
              <w:t xml:space="preserve"> address </w:t>
            </w:r>
            <w:r w:rsidRPr="00651787">
              <w:rPr>
                <w:color w:val="FF0000"/>
              </w:rPr>
              <w:t>not set to DHCP</w:t>
            </w:r>
          </w:p>
          <w:p w14:paraId="0B43FB77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1A887E28" w14:textId="5133F52A" w:rsidR="00CA0A83" w:rsidRPr="00651787" w:rsidRDefault="00CA0A83" w:rsidP="00767DC8">
            <w:pPr>
              <w:rPr>
                <w:color w:val="FF0000"/>
              </w:rPr>
            </w:pPr>
          </w:p>
        </w:tc>
        <w:tc>
          <w:tcPr>
            <w:tcW w:w="3174" w:type="dxa"/>
            <w:vAlign w:val="top"/>
          </w:tcPr>
          <w:p w14:paraId="6D7CA78A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62345403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0C87F31A" w14:textId="54BAC6E8" w:rsidR="00CA0A83" w:rsidRPr="00651787" w:rsidRDefault="00F853F3" w:rsidP="00767DC8">
            <w:pPr>
              <w:rPr>
                <w:color w:val="FF0000"/>
              </w:rPr>
            </w:pPr>
            <w:r w:rsidRPr="00651787">
              <w:rPr>
                <w:color w:val="FF0000"/>
              </w:rPr>
              <w:t>Set IP address to DHCP</w:t>
            </w:r>
          </w:p>
          <w:p w14:paraId="5685D129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015C935C" w14:textId="4A12A99F" w:rsidR="00CA0A83" w:rsidRPr="00651787" w:rsidRDefault="00CA0A83" w:rsidP="00767DC8">
            <w:pPr>
              <w:rPr>
                <w:color w:val="FF0000"/>
              </w:rPr>
            </w:pPr>
          </w:p>
        </w:tc>
      </w:tr>
      <w:tr w:rsidR="00CA0A83" w14:paraId="32251BA0" w14:textId="77777777" w:rsidTr="00CA0A83">
        <w:tc>
          <w:tcPr>
            <w:tcW w:w="1729" w:type="dxa"/>
            <w:vAlign w:val="top"/>
          </w:tcPr>
          <w:p w14:paraId="015BB90D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6D6CB2A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5F8BD5C7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79EB3A89" w14:textId="1BA992FB" w:rsidR="00CA0A83" w:rsidRPr="00651787" w:rsidRDefault="00CA0A83" w:rsidP="00767DC8">
            <w:pPr>
              <w:rPr>
                <w:color w:val="FF0000"/>
              </w:rPr>
            </w:pPr>
          </w:p>
        </w:tc>
        <w:tc>
          <w:tcPr>
            <w:tcW w:w="1831" w:type="dxa"/>
            <w:vAlign w:val="top"/>
          </w:tcPr>
          <w:p w14:paraId="4E085844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12EF6B4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5DDD049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5031891D" w14:textId="12951C6C" w:rsidR="00CA0A83" w:rsidRPr="00651787" w:rsidRDefault="00CA0A83" w:rsidP="00767DC8">
            <w:pPr>
              <w:rPr>
                <w:color w:val="FF0000"/>
              </w:rPr>
            </w:pPr>
          </w:p>
        </w:tc>
        <w:tc>
          <w:tcPr>
            <w:tcW w:w="3289" w:type="dxa"/>
            <w:vAlign w:val="top"/>
          </w:tcPr>
          <w:p w14:paraId="3062825D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4E2FEF9E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7D2414B0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1765F461" w14:textId="198C605B" w:rsidR="00CA0A83" w:rsidRPr="00651787" w:rsidRDefault="00CA0A83" w:rsidP="00767DC8">
            <w:pPr>
              <w:rPr>
                <w:color w:val="FF0000"/>
              </w:rPr>
            </w:pPr>
          </w:p>
        </w:tc>
        <w:tc>
          <w:tcPr>
            <w:tcW w:w="3174" w:type="dxa"/>
            <w:vAlign w:val="top"/>
          </w:tcPr>
          <w:p w14:paraId="1693E80F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433A4364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2D383928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60F58799" w14:textId="77777777" w:rsidR="00CA0A83" w:rsidRPr="00651787" w:rsidRDefault="00CA0A83" w:rsidP="00767DC8">
            <w:pPr>
              <w:rPr>
                <w:color w:val="FF0000"/>
              </w:rPr>
            </w:pPr>
          </w:p>
          <w:p w14:paraId="3D5CF4B8" w14:textId="6C3AA796" w:rsidR="00CA0A83" w:rsidRPr="00651787" w:rsidRDefault="00CA0A83" w:rsidP="00767DC8">
            <w:pPr>
              <w:rPr>
                <w:color w:val="FF0000"/>
              </w:rPr>
            </w:pPr>
          </w:p>
        </w:tc>
      </w:tr>
      <w:tr w:rsidR="00CA0A83" w14:paraId="1231135C" w14:textId="77777777" w:rsidTr="00CA0A83">
        <w:tc>
          <w:tcPr>
            <w:tcW w:w="1729" w:type="dxa"/>
            <w:vAlign w:val="top"/>
          </w:tcPr>
          <w:p w14:paraId="6AD6B6BC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4A2D4375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4581AE67" w14:textId="30755473" w:rsidR="00CA0A83" w:rsidRPr="00651787" w:rsidRDefault="00CF2058" w:rsidP="00CF2058">
            <w:pPr>
              <w:rPr>
                <w:color w:val="FF0000"/>
              </w:rPr>
            </w:pPr>
            <w:r w:rsidRPr="00651787">
              <w:rPr>
                <w:color w:val="FF0000"/>
              </w:rPr>
              <w:t>Laptop 1</w:t>
            </w:r>
          </w:p>
          <w:p w14:paraId="1B0C8986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54A1885D" w14:textId="5C4537D1" w:rsidR="00CA0A83" w:rsidRPr="00651787" w:rsidRDefault="00CA0A83" w:rsidP="00CF2058">
            <w:pPr>
              <w:rPr>
                <w:color w:val="FF0000"/>
              </w:rPr>
            </w:pPr>
          </w:p>
        </w:tc>
        <w:tc>
          <w:tcPr>
            <w:tcW w:w="1831" w:type="dxa"/>
            <w:vAlign w:val="top"/>
          </w:tcPr>
          <w:p w14:paraId="601433AB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020F0323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14F80B4B" w14:textId="205AB71E" w:rsidR="00CA0A83" w:rsidRPr="00651787" w:rsidRDefault="00CF2058" w:rsidP="00CF2058">
            <w:pPr>
              <w:rPr>
                <w:color w:val="FF0000"/>
              </w:rPr>
            </w:pPr>
            <w:r w:rsidRPr="00651787">
              <w:rPr>
                <w:color w:val="FF0000"/>
              </w:rPr>
              <w:t>Enterprise</w:t>
            </w:r>
          </w:p>
          <w:p w14:paraId="0AD5EADB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53F93D50" w14:textId="4B04A6EE" w:rsidR="00CA0A83" w:rsidRPr="00651787" w:rsidRDefault="00CA0A83" w:rsidP="00CF2058">
            <w:pPr>
              <w:rPr>
                <w:color w:val="FF0000"/>
              </w:rPr>
            </w:pPr>
          </w:p>
        </w:tc>
        <w:tc>
          <w:tcPr>
            <w:tcW w:w="3289" w:type="dxa"/>
            <w:vAlign w:val="top"/>
          </w:tcPr>
          <w:p w14:paraId="592F1177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7DBDF2FE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7B2008A2" w14:textId="78D8A6BC" w:rsidR="00CA0A83" w:rsidRPr="00651787" w:rsidRDefault="00CF2058" w:rsidP="00CF2058">
            <w:pPr>
              <w:rPr>
                <w:color w:val="FF0000"/>
              </w:rPr>
            </w:pPr>
            <w:r w:rsidRPr="00651787">
              <w:rPr>
                <w:color w:val="FF0000"/>
              </w:rPr>
              <w:t>Not receiving DHCP address</w:t>
            </w:r>
            <w:r w:rsidR="00651787" w:rsidRPr="00651787">
              <w:rPr>
                <w:color w:val="FF0000"/>
              </w:rPr>
              <w:t>. WLAN VLAN 10 has wrong authentication method chosen in the WLC</w:t>
            </w:r>
          </w:p>
          <w:p w14:paraId="16F8338D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1BB204A0" w14:textId="4B9F9D4A" w:rsidR="00CA0A83" w:rsidRPr="00651787" w:rsidRDefault="00CA0A83" w:rsidP="00CF2058">
            <w:pPr>
              <w:rPr>
                <w:color w:val="FF0000"/>
              </w:rPr>
            </w:pPr>
          </w:p>
        </w:tc>
        <w:tc>
          <w:tcPr>
            <w:tcW w:w="3174" w:type="dxa"/>
            <w:vAlign w:val="top"/>
          </w:tcPr>
          <w:p w14:paraId="527C4CEE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05A02579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6BCA52B8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4BD44CC9" w14:textId="634D7B53" w:rsidR="00CA0A83" w:rsidRPr="00651787" w:rsidRDefault="00651787" w:rsidP="00CF2058">
            <w:pPr>
              <w:rPr>
                <w:color w:val="FF0000"/>
              </w:rPr>
            </w:pPr>
            <w:r w:rsidRPr="00651787">
              <w:rPr>
                <w:color w:val="FF0000"/>
              </w:rPr>
              <w:t>Changed the authentication method to WPA2-PSK</w:t>
            </w:r>
          </w:p>
          <w:p w14:paraId="17682A72" w14:textId="4ADE7613" w:rsidR="00CA0A83" w:rsidRPr="00651787" w:rsidRDefault="00CA0A83" w:rsidP="00CF2058">
            <w:pPr>
              <w:rPr>
                <w:color w:val="FF0000"/>
              </w:rPr>
            </w:pPr>
          </w:p>
        </w:tc>
      </w:tr>
      <w:tr w:rsidR="00CA0A83" w:rsidRPr="00307AD8" w14:paraId="556AD64A" w14:textId="77777777" w:rsidTr="00CA0A83">
        <w:tc>
          <w:tcPr>
            <w:tcW w:w="1729" w:type="dxa"/>
            <w:vAlign w:val="top"/>
          </w:tcPr>
          <w:p w14:paraId="62F26F89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09ADB86F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68892FBF" w14:textId="08D632E4" w:rsidR="00CA0A83" w:rsidRPr="00651787" w:rsidRDefault="00CF2058" w:rsidP="00CF2058">
            <w:pPr>
              <w:rPr>
                <w:color w:val="FF0000"/>
              </w:rPr>
            </w:pPr>
            <w:r w:rsidRPr="00651787">
              <w:rPr>
                <w:color w:val="FF0000"/>
              </w:rPr>
              <w:t>Laptop 2</w:t>
            </w:r>
          </w:p>
          <w:p w14:paraId="71F99FC8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7FC06FE2" w14:textId="7E05E127" w:rsidR="00CA0A83" w:rsidRPr="00651787" w:rsidRDefault="00CA0A83" w:rsidP="00CF2058">
            <w:pPr>
              <w:rPr>
                <w:color w:val="FF0000"/>
              </w:rPr>
            </w:pPr>
          </w:p>
        </w:tc>
        <w:tc>
          <w:tcPr>
            <w:tcW w:w="1831" w:type="dxa"/>
            <w:vAlign w:val="top"/>
          </w:tcPr>
          <w:p w14:paraId="6C102400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4241F9CA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78189E42" w14:textId="2DB5EC16" w:rsidR="00CA0A83" w:rsidRPr="00651787" w:rsidRDefault="00CF2058" w:rsidP="00CF2058">
            <w:pPr>
              <w:rPr>
                <w:color w:val="FF0000"/>
              </w:rPr>
            </w:pPr>
            <w:r w:rsidRPr="00651787">
              <w:rPr>
                <w:color w:val="FF0000"/>
              </w:rPr>
              <w:t>Enterprise</w:t>
            </w:r>
          </w:p>
          <w:p w14:paraId="637C4F0C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14912B8A" w14:textId="0157E57D" w:rsidR="00CA0A83" w:rsidRPr="00651787" w:rsidRDefault="00CA0A83" w:rsidP="00CF2058">
            <w:pPr>
              <w:rPr>
                <w:color w:val="FF0000"/>
              </w:rPr>
            </w:pPr>
          </w:p>
        </w:tc>
        <w:tc>
          <w:tcPr>
            <w:tcW w:w="3289" w:type="dxa"/>
            <w:vAlign w:val="top"/>
          </w:tcPr>
          <w:p w14:paraId="654DAD62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70016B94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203FF91E" w14:textId="0C00813C" w:rsidR="00CF2058" w:rsidRPr="00651787" w:rsidRDefault="00CF2058" w:rsidP="00CF2058">
            <w:pPr>
              <w:rPr>
                <w:color w:val="FF0000"/>
              </w:rPr>
            </w:pPr>
            <w:r w:rsidRPr="00651787">
              <w:rPr>
                <w:color w:val="FF0000"/>
              </w:rPr>
              <w:t>Not receiving DHCP address</w:t>
            </w:r>
            <w:r w:rsidR="00651787" w:rsidRPr="00651787">
              <w:rPr>
                <w:color w:val="FF0000"/>
              </w:rPr>
              <w:t>. VLAN 20 is not enabled.</w:t>
            </w:r>
          </w:p>
        </w:tc>
        <w:tc>
          <w:tcPr>
            <w:tcW w:w="3174" w:type="dxa"/>
            <w:vAlign w:val="top"/>
          </w:tcPr>
          <w:p w14:paraId="03D5C00E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3A35831F" w14:textId="77777777" w:rsidR="00CA0A83" w:rsidRPr="00651787" w:rsidRDefault="00CA0A83" w:rsidP="00CF2058">
            <w:pPr>
              <w:rPr>
                <w:color w:val="FF0000"/>
              </w:rPr>
            </w:pPr>
          </w:p>
          <w:p w14:paraId="31F41248" w14:textId="2C7B08B5" w:rsidR="00CA0A83" w:rsidRPr="00651787" w:rsidRDefault="00046474" w:rsidP="00CF2058">
            <w:pPr>
              <w:rPr>
                <w:color w:val="FF0000"/>
              </w:rPr>
            </w:pPr>
            <w:r w:rsidRPr="00651787">
              <w:rPr>
                <w:color w:val="FF0000"/>
              </w:rPr>
              <w:t xml:space="preserve">Enabled WLAN VLAN 20 and entered the correct security credentials </w:t>
            </w:r>
          </w:p>
          <w:p w14:paraId="5144BF47" w14:textId="0A3912ED" w:rsidR="00CA0A83" w:rsidRPr="00651787" w:rsidRDefault="00CA0A83" w:rsidP="00CF2058">
            <w:pPr>
              <w:rPr>
                <w:color w:val="FF0000"/>
              </w:rPr>
            </w:pPr>
          </w:p>
        </w:tc>
      </w:tr>
      <w:tr w:rsidR="00CA0A83" w14:paraId="25873BEF" w14:textId="77777777" w:rsidTr="00CA0A83">
        <w:tc>
          <w:tcPr>
            <w:tcW w:w="1729" w:type="dxa"/>
            <w:vAlign w:val="top"/>
          </w:tcPr>
          <w:p w14:paraId="107A61B3" w14:textId="77777777" w:rsidR="00CA0A83" w:rsidRPr="00CF2058" w:rsidRDefault="00CA0A83" w:rsidP="00CF2058"/>
          <w:p w14:paraId="7F2FBC3D" w14:textId="199CCD71" w:rsidR="00CA0A83" w:rsidRPr="00CF2058" w:rsidRDefault="00CA0A83" w:rsidP="00CF2058"/>
          <w:p w14:paraId="2F821FB9" w14:textId="2E07D479" w:rsidR="00CA0A83" w:rsidRPr="00CF2058" w:rsidRDefault="00CA0A83" w:rsidP="00CF2058"/>
          <w:p w14:paraId="7D6EFEBE" w14:textId="77777777" w:rsidR="00CA0A83" w:rsidRPr="00CF2058" w:rsidRDefault="00CA0A83" w:rsidP="00CF2058"/>
          <w:p w14:paraId="7EABCA5E" w14:textId="4202C441" w:rsidR="00CA0A83" w:rsidRPr="00CF2058" w:rsidRDefault="00CA0A83" w:rsidP="00CF2058"/>
        </w:tc>
        <w:tc>
          <w:tcPr>
            <w:tcW w:w="1831" w:type="dxa"/>
            <w:vAlign w:val="top"/>
          </w:tcPr>
          <w:p w14:paraId="33DD247C" w14:textId="77777777" w:rsidR="00CA0A83" w:rsidRPr="00CF2058" w:rsidRDefault="00CA0A83" w:rsidP="00CF2058"/>
          <w:p w14:paraId="45CD6570" w14:textId="77777777" w:rsidR="00CA0A83" w:rsidRPr="00CF2058" w:rsidRDefault="00CA0A83" w:rsidP="00CF2058"/>
          <w:p w14:paraId="73B962F5" w14:textId="77777777" w:rsidR="00CA0A83" w:rsidRPr="00CF2058" w:rsidRDefault="00CA0A83" w:rsidP="00CF2058"/>
          <w:p w14:paraId="2A165913" w14:textId="77777777" w:rsidR="00CA0A83" w:rsidRPr="00CF2058" w:rsidRDefault="00CA0A83" w:rsidP="00CF2058"/>
          <w:p w14:paraId="1F7F7129" w14:textId="5B1DF4CF" w:rsidR="00CA0A83" w:rsidRDefault="00CA0A83" w:rsidP="00CF2058"/>
        </w:tc>
        <w:tc>
          <w:tcPr>
            <w:tcW w:w="3289" w:type="dxa"/>
            <w:vAlign w:val="top"/>
          </w:tcPr>
          <w:p w14:paraId="11C21EAF" w14:textId="77777777" w:rsidR="00CA0A83" w:rsidRPr="00CF2058" w:rsidRDefault="00CA0A83" w:rsidP="00CF2058"/>
          <w:p w14:paraId="5F1FCF87" w14:textId="77777777" w:rsidR="00CA0A83" w:rsidRPr="00CF2058" w:rsidRDefault="00CA0A83" w:rsidP="00CF2058"/>
          <w:p w14:paraId="62695179" w14:textId="77777777" w:rsidR="00CA0A83" w:rsidRPr="00CF2058" w:rsidRDefault="00CA0A83" w:rsidP="00CF2058"/>
          <w:p w14:paraId="7D676A37" w14:textId="77777777" w:rsidR="00CA0A83" w:rsidRPr="00CF2058" w:rsidRDefault="00CA0A83" w:rsidP="00CF2058"/>
          <w:p w14:paraId="7724F2DB" w14:textId="109F8040" w:rsidR="00CA0A83" w:rsidRDefault="00CA0A83" w:rsidP="00CF2058"/>
        </w:tc>
        <w:tc>
          <w:tcPr>
            <w:tcW w:w="3174" w:type="dxa"/>
            <w:vAlign w:val="top"/>
          </w:tcPr>
          <w:p w14:paraId="79659B08" w14:textId="77777777" w:rsidR="00CA0A83" w:rsidRPr="00CF2058" w:rsidRDefault="00CA0A83" w:rsidP="00CF2058"/>
          <w:p w14:paraId="49F97A51" w14:textId="77777777" w:rsidR="00CA0A83" w:rsidRPr="00CF2058" w:rsidRDefault="00CA0A83" w:rsidP="00CF2058"/>
          <w:p w14:paraId="02D64B5F" w14:textId="77777777" w:rsidR="00CA0A83" w:rsidRPr="00CF2058" w:rsidRDefault="00CA0A83" w:rsidP="00CF2058"/>
          <w:p w14:paraId="5F85A7E7" w14:textId="5099114A" w:rsidR="00CA0A83" w:rsidRDefault="00CA0A83" w:rsidP="00CF2058"/>
        </w:tc>
      </w:tr>
      <w:tr w:rsidR="00CA0A83" w14:paraId="41116B2C" w14:textId="77777777" w:rsidTr="00CA0A83">
        <w:tc>
          <w:tcPr>
            <w:tcW w:w="1729" w:type="dxa"/>
            <w:vAlign w:val="top"/>
          </w:tcPr>
          <w:p w14:paraId="6670B662" w14:textId="77777777" w:rsidR="00CA0A83" w:rsidRPr="00CF2058" w:rsidRDefault="00CA0A83" w:rsidP="00CF2058"/>
          <w:p w14:paraId="7D3C9E96" w14:textId="262FC898" w:rsidR="00CA0A83" w:rsidRPr="00CF2058" w:rsidRDefault="00CA0A83" w:rsidP="00CF2058"/>
          <w:p w14:paraId="122F3594" w14:textId="382737BF" w:rsidR="00CA0A83" w:rsidRPr="00CF2058" w:rsidRDefault="00CA0A83" w:rsidP="00CF2058"/>
          <w:p w14:paraId="53927114" w14:textId="77777777" w:rsidR="00CA0A83" w:rsidRPr="00CF2058" w:rsidRDefault="00CA0A83" w:rsidP="00CF2058"/>
          <w:p w14:paraId="501312B2" w14:textId="0D11C198" w:rsidR="00CA0A83" w:rsidRPr="00CF2058" w:rsidRDefault="00CA0A83" w:rsidP="00CF2058"/>
        </w:tc>
        <w:tc>
          <w:tcPr>
            <w:tcW w:w="1831" w:type="dxa"/>
            <w:vAlign w:val="top"/>
          </w:tcPr>
          <w:p w14:paraId="2D80FDCD" w14:textId="77777777" w:rsidR="00CA0A83" w:rsidRPr="00CF2058" w:rsidRDefault="00CA0A83" w:rsidP="00CF2058"/>
          <w:p w14:paraId="48957E75" w14:textId="77777777" w:rsidR="00CA0A83" w:rsidRPr="00CF2058" w:rsidRDefault="00CA0A83" w:rsidP="00CF2058"/>
          <w:p w14:paraId="2A21384E" w14:textId="77777777" w:rsidR="00CA0A83" w:rsidRPr="00CF2058" w:rsidRDefault="00CA0A83" w:rsidP="00CF2058"/>
          <w:p w14:paraId="5779CE18" w14:textId="77777777" w:rsidR="00CA0A83" w:rsidRPr="00CF2058" w:rsidRDefault="00CA0A83" w:rsidP="00CF2058"/>
          <w:p w14:paraId="06C10C76" w14:textId="6049B801" w:rsidR="00CA0A83" w:rsidRDefault="00CA0A83" w:rsidP="00CF2058"/>
        </w:tc>
        <w:tc>
          <w:tcPr>
            <w:tcW w:w="3289" w:type="dxa"/>
            <w:vAlign w:val="top"/>
          </w:tcPr>
          <w:p w14:paraId="58E68C18" w14:textId="77777777" w:rsidR="00CA0A83" w:rsidRPr="00CF2058" w:rsidRDefault="00CA0A83" w:rsidP="00CF2058"/>
          <w:p w14:paraId="1F9949B1" w14:textId="77777777" w:rsidR="00CA0A83" w:rsidRPr="00CF2058" w:rsidRDefault="00CA0A83" w:rsidP="00CF2058"/>
          <w:p w14:paraId="56ACBE07" w14:textId="77777777" w:rsidR="00CA0A83" w:rsidRPr="00CF2058" w:rsidRDefault="00CA0A83" w:rsidP="00CF2058"/>
          <w:p w14:paraId="3C02EB42" w14:textId="77777777" w:rsidR="00CA0A83" w:rsidRPr="00CF2058" w:rsidRDefault="00CA0A83" w:rsidP="00CF2058"/>
          <w:p w14:paraId="3707BD85" w14:textId="1178FD0A" w:rsidR="00CA0A83" w:rsidRDefault="00CA0A83" w:rsidP="00CF2058"/>
        </w:tc>
        <w:tc>
          <w:tcPr>
            <w:tcW w:w="3174" w:type="dxa"/>
            <w:vAlign w:val="top"/>
          </w:tcPr>
          <w:p w14:paraId="71ADD043" w14:textId="77777777" w:rsidR="00CA0A83" w:rsidRPr="00CF2058" w:rsidRDefault="00CA0A83" w:rsidP="00CF2058"/>
          <w:p w14:paraId="341B8CFB" w14:textId="77777777" w:rsidR="00CA0A83" w:rsidRPr="00CF2058" w:rsidRDefault="00CA0A83" w:rsidP="00CF2058"/>
          <w:p w14:paraId="1FFC4FBA" w14:textId="77777777" w:rsidR="00CA0A83" w:rsidRPr="00CF2058" w:rsidRDefault="00CA0A83" w:rsidP="00CF2058"/>
          <w:p w14:paraId="2D8B648B" w14:textId="77777777" w:rsidR="00CA0A83" w:rsidRPr="00CF2058" w:rsidRDefault="00CA0A83" w:rsidP="00CF2058"/>
          <w:p w14:paraId="3EFE6910" w14:textId="0DDCAC43" w:rsidR="00CA0A83" w:rsidRDefault="00CA0A83" w:rsidP="00CF2058"/>
        </w:tc>
      </w:tr>
    </w:tbl>
    <w:p w14:paraId="54494116" w14:textId="77777777" w:rsidR="00175678" w:rsidRDefault="00175678" w:rsidP="00175678">
      <w:pPr>
        <w:pStyle w:val="Heading2"/>
      </w:pPr>
      <w:r>
        <w:t>Fix Issues</w:t>
      </w:r>
    </w:p>
    <w:p w14:paraId="1952DB7C" w14:textId="77777777" w:rsidR="00175678" w:rsidRDefault="00175678" w:rsidP="00175678">
      <w:pPr>
        <w:pStyle w:val="BodyTextL25"/>
      </w:pPr>
      <w:r>
        <w:t xml:space="preserve">Make changes to the device configurations </w:t>
      </w:r>
      <w:r w:rsidR="003E6464">
        <w:t>so</w:t>
      </w:r>
      <w:r>
        <w:t xml:space="preserve"> hosts can achieve connectivity with the network. Test to ensure all hosts can reach the communication goal</w:t>
      </w:r>
      <w:r w:rsidR="005370D9">
        <w:t xml:space="preserve"> of connecting to the web se</w:t>
      </w:r>
      <w:r w:rsidR="00DD4A8B">
        <w:t>rver by both IP address and URL.</w:t>
      </w:r>
    </w:p>
    <w:p w14:paraId="1ABAEC81" w14:textId="77777777" w:rsidR="0045687E" w:rsidRPr="00175678" w:rsidRDefault="0045687E" w:rsidP="0045687E">
      <w:pPr>
        <w:pStyle w:val="ConfigWindow"/>
      </w:pPr>
      <w:r>
        <w:t>End of document</w:t>
      </w:r>
    </w:p>
    <w:sectPr w:rsidR="0045687E" w:rsidRPr="0017567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92FD" w14:textId="77777777" w:rsidR="00D37354" w:rsidRDefault="00D37354" w:rsidP="00710659">
      <w:pPr>
        <w:spacing w:after="0" w:line="240" w:lineRule="auto"/>
      </w:pPr>
      <w:r>
        <w:separator/>
      </w:r>
    </w:p>
    <w:p w14:paraId="51D4EF3E" w14:textId="77777777" w:rsidR="00D37354" w:rsidRDefault="00D37354"/>
  </w:endnote>
  <w:endnote w:type="continuationSeparator" w:id="0">
    <w:p w14:paraId="01097D7F" w14:textId="77777777" w:rsidR="00D37354" w:rsidRDefault="00D37354" w:rsidP="00710659">
      <w:pPr>
        <w:spacing w:after="0" w:line="240" w:lineRule="auto"/>
      </w:pPr>
      <w:r>
        <w:continuationSeparator/>
      </w:r>
    </w:p>
    <w:p w14:paraId="64201EEB" w14:textId="77777777" w:rsidR="00D37354" w:rsidRDefault="00D373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DBE6" w14:textId="5F61E56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E0C1C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46474">
      <w:rPr>
        <w:noProof/>
      </w:rPr>
      <w:t>2022</w:t>
    </w:r>
    <w:r>
      <w:fldChar w:fldCharType="end"/>
    </w:r>
    <w:r w:rsidR="007C790E">
      <w:t>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3A47" w14:textId="2ABD1FE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E0C1C">
          <w:t>2019</w:t>
        </w:r>
      </w:sdtContent>
    </w:sdt>
    <w:r w:rsidR="007E6402">
      <w:t xml:space="preserve"> -</w:t>
    </w:r>
    <w:r w:rsidR="00C20634">
      <w:t xml:space="preserve"> </w:t>
    </w:r>
    <w:r w:rsidR="007C790E">
      <w:t>2020</w:t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B959" w14:textId="77777777" w:rsidR="00D37354" w:rsidRDefault="00D37354" w:rsidP="00710659">
      <w:pPr>
        <w:spacing w:after="0" w:line="240" w:lineRule="auto"/>
      </w:pPr>
      <w:r>
        <w:separator/>
      </w:r>
    </w:p>
    <w:p w14:paraId="2AF76014" w14:textId="77777777" w:rsidR="00D37354" w:rsidRDefault="00D37354"/>
  </w:footnote>
  <w:footnote w:type="continuationSeparator" w:id="0">
    <w:p w14:paraId="44E457DB" w14:textId="77777777" w:rsidR="00D37354" w:rsidRDefault="00D37354" w:rsidP="00710659">
      <w:pPr>
        <w:spacing w:after="0" w:line="240" w:lineRule="auto"/>
      </w:pPr>
      <w:r>
        <w:continuationSeparator/>
      </w:r>
    </w:p>
    <w:p w14:paraId="070B47C0" w14:textId="77777777" w:rsidR="00D37354" w:rsidRDefault="00D373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608D05" w14:textId="77777777" w:rsidR="00926CB2" w:rsidRDefault="00E142F3" w:rsidP="008402F2">
        <w:pPr>
          <w:pStyle w:val="PageHead"/>
        </w:pPr>
        <w:r>
          <w:t>Packet Tracer - Troubleshoot WLAN Issues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9CF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E6FDE11" wp14:editId="14A703C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362219511">
    <w:abstractNumId w:val="5"/>
  </w:num>
  <w:num w:numId="2" w16cid:durableId="1089232001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28134793">
    <w:abstractNumId w:val="2"/>
  </w:num>
  <w:num w:numId="4" w16cid:durableId="1718427665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530803251">
    <w:abstractNumId w:val="3"/>
  </w:num>
  <w:num w:numId="6" w16cid:durableId="461773317">
    <w:abstractNumId w:val="0"/>
  </w:num>
  <w:num w:numId="7" w16cid:durableId="1362440561">
    <w:abstractNumId w:val="1"/>
  </w:num>
  <w:num w:numId="8" w16cid:durableId="185376262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233290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LM0tzQ1szAwMzZW0lEKTi0uzszPAykwrAUAio4+TCwAAAA=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9DE"/>
    <w:rsid w:val="00041AF6"/>
    <w:rsid w:val="0004315F"/>
    <w:rsid w:val="00044E62"/>
    <w:rsid w:val="00046474"/>
    <w:rsid w:val="00050BA4"/>
    <w:rsid w:val="0005141D"/>
    <w:rsid w:val="00051738"/>
    <w:rsid w:val="0005242B"/>
    <w:rsid w:val="00052548"/>
    <w:rsid w:val="000570CF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3AC"/>
    <w:rsid w:val="0009147A"/>
    <w:rsid w:val="00091E8D"/>
    <w:rsid w:val="000933A2"/>
    <w:rsid w:val="0009378D"/>
    <w:rsid w:val="0009537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62F"/>
    <w:rsid w:val="000E65F0"/>
    <w:rsid w:val="000E77BA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623"/>
    <w:rsid w:val="00120CBE"/>
    <w:rsid w:val="00121BAE"/>
    <w:rsid w:val="00125806"/>
    <w:rsid w:val="001261C4"/>
    <w:rsid w:val="00130A20"/>
    <w:rsid w:val="001314FB"/>
    <w:rsid w:val="001366EC"/>
    <w:rsid w:val="001372D7"/>
    <w:rsid w:val="0014219C"/>
    <w:rsid w:val="001425ED"/>
    <w:rsid w:val="00143450"/>
    <w:rsid w:val="00144997"/>
    <w:rsid w:val="00147775"/>
    <w:rsid w:val="001523C0"/>
    <w:rsid w:val="001535FE"/>
    <w:rsid w:val="00154E3A"/>
    <w:rsid w:val="00155352"/>
    <w:rsid w:val="00157902"/>
    <w:rsid w:val="00160A1D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8A3"/>
    <w:rsid w:val="00182CF4"/>
    <w:rsid w:val="00186CE1"/>
    <w:rsid w:val="00191F00"/>
    <w:rsid w:val="00192F12"/>
    <w:rsid w:val="00193F14"/>
    <w:rsid w:val="0019634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F71"/>
    <w:rsid w:val="00202E3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933"/>
    <w:rsid w:val="00237EAD"/>
    <w:rsid w:val="00242E3A"/>
    <w:rsid w:val="00246492"/>
    <w:rsid w:val="002506CF"/>
    <w:rsid w:val="0025107F"/>
    <w:rsid w:val="00260CD4"/>
    <w:rsid w:val="0026225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AD8"/>
    <w:rsid w:val="00310652"/>
    <w:rsid w:val="00311065"/>
    <w:rsid w:val="0031371D"/>
    <w:rsid w:val="0031789F"/>
    <w:rsid w:val="00320788"/>
    <w:rsid w:val="003233A3"/>
    <w:rsid w:val="0033076F"/>
    <w:rsid w:val="00334C33"/>
    <w:rsid w:val="003425D9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00B"/>
    <w:rsid w:val="00376CF5"/>
    <w:rsid w:val="0038525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292"/>
    <w:rsid w:val="003D0BFF"/>
    <w:rsid w:val="003D6EF1"/>
    <w:rsid w:val="003E5BE5"/>
    <w:rsid w:val="003E646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4E3"/>
    <w:rsid w:val="00443ACE"/>
    <w:rsid w:val="00444217"/>
    <w:rsid w:val="004478F4"/>
    <w:rsid w:val="00450F7A"/>
    <w:rsid w:val="00452C6D"/>
    <w:rsid w:val="00455E0B"/>
    <w:rsid w:val="0045687E"/>
    <w:rsid w:val="0045724D"/>
    <w:rsid w:val="00457934"/>
    <w:rsid w:val="00462B9F"/>
    <w:rsid w:val="00465736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7FD"/>
    <w:rsid w:val="004C0909"/>
    <w:rsid w:val="004C3F97"/>
    <w:rsid w:val="004D01F2"/>
    <w:rsid w:val="004D2CED"/>
    <w:rsid w:val="004D3339"/>
    <w:rsid w:val="004D353F"/>
    <w:rsid w:val="004D36D7"/>
    <w:rsid w:val="004D682B"/>
    <w:rsid w:val="004E288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0D9"/>
    <w:rsid w:val="00543BED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118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08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1787"/>
    <w:rsid w:val="006564A9"/>
    <w:rsid w:val="00656EEF"/>
    <w:rsid w:val="006576AF"/>
    <w:rsid w:val="00672919"/>
    <w:rsid w:val="00677544"/>
    <w:rsid w:val="00681687"/>
    <w:rsid w:val="00686295"/>
    <w:rsid w:val="00686587"/>
    <w:rsid w:val="00687D5B"/>
    <w:rsid w:val="00687E7D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78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9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7DC8"/>
    <w:rsid w:val="0077125A"/>
    <w:rsid w:val="007764FF"/>
    <w:rsid w:val="0078405B"/>
    <w:rsid w:val="00786F58"/>
    <w:rsid w:val="00787CC1"/>
    <w:rsid w:val="00792F4E"/>
    <w:rsid w:val="0079398D"/>
    <w:rsid w:val="00796C25"/>
    <w:rsid w:val="007A0C10"/>
    <w:rsid w:val="007A287C"/>
    <w:rsid w:val="007A3B2A"/>
    <w:rsid w:val="007A5E5C"/>
    <w:rsid w:val="007B0C9D"/>
    <w:rsid w:val="007B5522"/>
    <w:rsid w:val="007C0EE0"/>
    <w:rsid w:val="007C1B71"/>
    <w:rsid w:val="007C2FBB"/>
    <w:rsid w:val="007C7164"/>
    <w:rsid w:val="007C7413"/>
    <w:rsid w:val="007C790E"/>
    <w:rsid w:val="007D1984"/>
    <w:rsid w:val="007D2AFE"/>
    <w:rsid w:val="007D4E87"/>
    <w:rsid w:val="007D63C2"/>
    <w:rsid w:val="007E3264"/>
    <w:rsid w:val="007E3FEA"/>
    <w:rsid w:val="007E6402"/>
    <w:rsid w:val="007F0A0B"/>
    <w:rsid w:val="007F0C58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47E44"/>
    <w:rsid w:val="008509D3"/>
    <w:rsid w:val="00850D3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5A48"/>
    <w:rsid w:val="009476C0"/>
    <w:rsid w:val="00963E34"/>
    <w:rsid w:val="00964DFA"/>
    <w:rsid w:val="00970A69"/>
    <w:rsid w:val="0098155C"/>
    <w:rsid w:val="00983B77"/>
    <w:rsid w:val="009850DE"/>
    <w:rsid w:val="00996053"/>
    <w:rsid w:val="009A0B2F"/>
    <w:rsid w:val="009A1CF4"/>
    <w:rsid w:val="009A34F3"/>
    <w:rsid w:val="009A37D7"/>
    <w:rsid w:val="009A4E17"/>
    <w:rsid w:val="009A6955"/>
    <w:rsid w:val="009B341C"/>
    <w:rsid w:val="009B5747"/>
    <w:rsid w:val="009C0B81"/>
    <w:rsid w:val="009C0C6D"/>
    <w:rsid w:val="009C3182"/>
    <w:rsid w:val="009D2C27"/>
    <w:rsid w:val="009D503E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042E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07"/>
    <w:rsid w:val="00A754B4"/>
    <w:rsid w:val="00A76665"/>
    <w:rsid w:val="00A76749"/>
    <w:rsid w:val="00A807C1"/>
    <w:rsid w:val="00A82658"/>
    <w:rsid w:val="00A83374"/>
    <w:rsid w:val="00A877C7"/>
    <w:rsid w:val="00A96172"/>
    <w:rsid w:val="00A96D52"/>
    <w:rsid w:val="00A97C5F"/>
    <w:rsid w:val="00A97E9F"/>
    <w:rsid w:val="00AB001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725"/>
    <w:rsid w:val="00AF1056"/>
    <w:rsid w:val="00AF242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14ED"/>
    <w:rsid w:val="00B5397B"/>
    <w:rsid w:val="00B53EE9"/>
    <w:rsid w:val="00B6183E"/>
    <w:rsid w:val="00B62809"/>
    <w:rsid w:val="00B6391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79B"/>
    <w:rsid w:val="00BA6972"/>
    <w:rsid w:val="00BB1E0D"/>
    <w:rsid w:val="00BB26C8"/>
    <w:rsid w:val="00BB4D9B"/>
    <w:rsid w:val="00BB73FF"/>
    <w:rsid w:val="00BB7688"/>
    <w:rsid w:val="00BC6054"/>
    <w:rsid w:val="00BC7423"/>
    <w:rsid w:val="00BC7CAC"/>
    <w:rsid w:val="00BD6D76"/>
    <w:rsid w:val="00BE56B3"/>
    <w:rsid w:val="00BE676D"/>
    <w:rsid w:val="00BF04E8"/>
    <w:rsid w:val="00BF16BF"/>
    <w:rsid w:val="00BF3489"/>
    <w:rsid w:val="00BF4D1F"/>
    <w:rsid w:val="00BF76BE"/>
    <w:rsid w:val="00C02A73"/>
    <w:rsid w:val="00C063D2"/>
    <w:rsid w:val="00C07FD9"/>
    <w:rsid w:val="00C10955"/>
    <w:rsid w:val="00C11C4D"/>
    <w:rsid w:val="00C14EED"/>
    <w:rsid w:val="00C162C0"/>
    <w:rsid w:val="00C1712C"/>
    <w:rsid w:val="00C20634"/>
    <w:rsid w:val="00C212E0"/>
    <w:rsid w:val="00C237B2"/>
    <w:rsid w:val="00C23E16"/>
    <w:rsid w:val="00C2461F"/>
    <w:rsid w:val="00C24F9B"/>
    <w:rsid w:val="00C27E37"/>
    <w:rsid w:val="00C3051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A83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9AE"/>
    <w:rsid w:val="00CD40B1"/>
    <w:rsid w:val="00CD7F73"/>
    <w:rsid w:val="00CE0C1C"/>
    <w:rsid w:val="00CE26C5"/>
    <w:rsid w:val="00CE36AF"/>
    <w:rsid w:val="00CE47F3"/>
    <w:rsid w:val="00CE54DD"/>
    <w:rsid w:val="00CF0DA5"/>
    <w:rsid w:val="00CF2058"/>
    <w:rsid w:val="00CF2296"/>
    <w:rsid w:val="00CF5D31"/>
    <w:rsid w:val="00CF5F3B"/>
    <w:rsid w:val="00CF7301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354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746"/>
    <w:rsid w:val="00D93063"/>
    <w:rsid w:val="00D9337A"/>
    <w:rsid w:val="00D933B0"/>
    <w:rsid w:val="00D951FC"/>
    <w:rsid w:val="00D977E8"/>
    <w:rsid w:val="00D97B16"/>
    <w:rsid w:val="00DA119B"/>
    <w:rsid w:val="00DB1C89"/>
    <w:rsid w:val="00DB2B55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4A8B"/>
    <w:rsid w:val="00DE6F44"/>
    <w:rsid w:val="00DF1B58"/>
    <w:rsid w:val="00DF4211"/>
    <w:rsid w:val="00E009DA"/>
    <w:rsid w:val="00E037D9"/>
    <w:rsid w:val="00E04927"/>
    <w:rsid w:val="00E11A48"/>
    <w:rsid w:val="00E130EB"/>
    <w:rsid w:val="00E142F3"/>
    <w:rsid w:val="00E162CD"/>
    <w:rsid w:val="00E16442"/>
    <w:rsid w:val="00E17FA5"/>
    <w:rsid w:val="00E21BFE"/>
    <w:rsid w:val="00E21C88"/>
    <w:rsid w:val="00E223AC"/>
    <w:rsid w:val="00E26930"/>
    <w:rsid w:val="00E27257"/>
    <w:rsid w:val="00E27F4F"/>
    <w:rsid w:val="00E40FDD"/>
    <w:rsid w:val="00E449D0"/>
    <w:rsid w:val="00E44A34"/>
    <w:rsid w:val="00E4506A"/>
    <w:rsid w:val="00E5300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008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789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6F35"/>
    <w:rsid w:val="00F17559"/>
    <w:rsid w:val="00F2132F"/>
    <w:rsid w:val="00F2229D"/>
    <w:rsid w:val="00F226A5"/>
    <w:rsid w:val="00F234D3"/>
    <w:rsid w:val="00F25ABB"/>
    <w:rsid w:val="00F26F62"/>
    <w:rsid w:val="00F27963"/>
    <w:rsid w:val="00F30103"/>
    <w:rsid w:val="00F30446"/>
    <w:rsid w:val="00F34A52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53F3"/>
    <w:rsid w:val="00F86EB0"/>
    <w:rsid w:val="00FA154B"/>
    <w:rsid w:val="00FA3811"/>
    <w:rsid w:val="00FA3B9F"/>
    <w:rsid w:val="00FA3F06"/>
    <w:rsid w:val="00FA4A26"/>
    <w:rsid w:val="00FA7084"/>
    <w:rsid w:val="00FA73F3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C5A"/>
    <w:rsid w:val="00FE661F"/>
    <w:rsid w:val="00FF0400"/>
    <w:rsid w:val="00FF3D6B"/>
    <w:rsid w:val="00FF540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6700C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73854"/>
    <w:rsid w:val="002C72CC"/>
    <w:rsid w:val="003C0B01"/>
    <w:rsid w:val="00493EF8"/>
    <w:rsid w:val="004E5354"/>
    <w:rsid w:val="006C2CFF"/>
    <w:rsid w:val="0085416D"/>
    <w:rsid w:val="008D3399"/>
    <w:rsid w:val="009C3430"/>
    <w:rsid w:val="00AF7703"/>
    <w:rsid w:val="00BE4463"/>
    <w:rsid w:val="00CB3C6F"/>
    <w:rsid w:val="00CB5A7D"/>
    <w:rsid w:val="00D025E5"/>
    <w:rsid w:val="00D60EA8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DFFB0-2533-40A9-A8A4-8E87F973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80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WLAN Issues</vt:lpstr>
    </vt:vector>
  </TitlesOfParts>
  <Company>Cisco Systems, Inc.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WLAN Issues</dc:title>
  <dc:creator>Martin Benson</dc:creator>
  <cp:keywords>2019</cp:keywords>
  <dc:description>2019</dc:description>
  <cp:lastModifiedBy>Connor Morrissy</cp:lastModifiedBy>
  <cp:revision>3</cp:revision>
  <cp:lastPrinted>2019-12-01T17:25:00Z</cp:lastPrinted>
  <dcterms:created xsi:type="dcterms:W3CDTF">2022-12-08T07:53:00Z</dcterms:created>
  <dcterms:modified xsi:type="dcterms:W3CDTF">2022-12-08T19:59:00Z</dcterms:modified>
</cp:coreProperties>
</file>