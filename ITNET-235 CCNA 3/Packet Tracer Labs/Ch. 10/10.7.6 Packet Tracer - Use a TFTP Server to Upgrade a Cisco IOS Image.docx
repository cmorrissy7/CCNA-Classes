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3769" w14:textId="77777777" w:rsidR="004D36D7" w:rsidRPr="00FD4A68" w:rsidRDefault="00000000" w:rsidP="00B47940">
      <w:pPr>
        <w:pStyle w:val="Title"/>
        <w:rPr>
          <w:rStyle w:val="LabTitleInstVersred"/>
          <w:b/>
          <w:color w:val="auto"/>
        </w:rPr>
      </w:pPr>
      <w:sdt>
        <w:sdtPr>
          <w:rPr>
            <w:b w:val="0"/>
            <w:color w:val="EE0000"/>
          </w:rPr>
          <w:alias w:val="Title"/>
          <w:tag w:val=""/>
          <w:id w:val="-487021785"/>
          <w:placeholder>
            <w:docPart w:val="99B304E2356C4D0791313CB2CE721A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100">
            <w:t>Packet Tracer - Use a TFTP Server to Upgrade a Cisco IOS Image</w:t>
          </w:r>
        </w:sdtContent>
      </w:sdt>
    </w:p>
    <w:p w14:paraId="488C897E" w14:textId="77777777" w:rsidR="00333764" w:rsidRPr="00BB73FF" w:rsidRDefault="00333764" w:rsidP="00333764">
      <w:pPr>
        <w:pStyle w:val="Heading1"/>
      </w:pPr>
      <w:r w:rsidRPr="00BB73FF">
        <w:t>Addressing Table</w:t>
      </w:r>
    </w:p>
    <w:tbl>
      <w:tblPr>
        <w:tblW w:w="100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s the devices in the topology, their interfaces and the IPv4 addresses and subnet masks that are configured on the interfaces. Default gateway addresses are provided where applicable."/>
      </w:tblPr>
      <w:tblGrid>
        <w:gridCol w:w="2006"/>
        <w:gridCol w:w="2006"/>
        <w:gridCol w:w="2006"/>
        <w:gridCol w:w="2006"/>
        <w:gridCol w:w="2007"/>
      </w:tblGrid>
      <w:tr w:rsidR="00333764" w14:paraId="062AE16A" w14:textId="77777777" w:rsidTr="00D94B72">
        <w:trPr>
          <w:cantSplit/>
          <w:tblHeader/>
          <w:jc w:val="center"/>
        </w:trPr>
        <w:tc>
          <w:tcPr>
            <w:tcW w:w="20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837227" w14:textId="77777777" w:rsidR="00333764" w:rsidRPr="00E87D62" w:rsidRDefault="00333764" w:rsidP="0008431B">
            <w:pPr>
              <w:pStyle w:val="TableHeading"/>
            </w:pPr>
            <w:r w:rsidRPr="00E87D62">
              <w:t>Device</w:t>
            </w:r>
          </w:p>
        </w:tc>
        <w:tc>
          <w:tcPr>
            <w:tcW w:w="20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BF11AB" w14:textId="77777777" w:rsidR="00333764" w:rsidRPr="00E87D62" w:rsidRDefault="00333764" w:rsidP="0008431B">
            <w:pPr>
              <w:pStyle w:val="TableHeading"/>
            </w:pPr>
            <w:r w:rsidRPr="00E87D62">
              <w:t>Interface</w:t>
            </w:r>
          </w:p>
        </w:tc>
        <w:tc>
          <w:tcPr>
            <w:tcW w:w="20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159C40" w14:textId="77777777" w:rsidR="00333764" w:rsidRPr="00E87D62" w:rsidRDefault="00333764" w:rsidP="0008431B">
            <w:pPr>
              <w:pStyle w:val="TableHeading"/>
            </w:pPr>
            <w:r w:rsidRPr="00E87D62">
              <w:t>IP Address</w:t>
            </w:r>
          </w:p>
        </w:tc>
        <w:tc>
          <w:tcPr>
            <w:tcW w:w="20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17EF89" w14:textId="77777777" w:rsidR="00333764" w:rsidRPr="00E87D62" w:rsidRDefault="00333764" w:rsidP="0008431B">
            <w:pPr>
              <w:pStyle w:val="TableHeading"/>
            </w:pPr>
            <w:r w:rsidRPr="00E87D62">
              <w:t>Subnet Mask</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4D1BA9" w14:textId="77777777" w:rsidR="00333764" w:rsidRPr="00E87D62" w:rsidRDefault="00333764" w:rsidP="0008431B">
            <w:pPr>
              <w:pStyle w:val="TableHeading"/>
            </w:pPr>
            <w:r w:rsidRPr="00E87D62">
              <w:t>Default Gateway</w:t>
            </w:r>
          </w:p>
        </w:tc>
      </w:tr>
      <w:tr w:rsidR="00333764" w14:paraId="412CA18E" w14:textId="77777777" w:rsidTr="00D94B72">
        <w:trPr>
          <w:cantSplit/>
          <w:jc w:val="center"/>
        </w:trPr>
        <w:tc>
          <w:tcPr>
            <w:tcW w:w="2006" w:type="dxa"/>
            <w:vAlign w:val="bottom"/>
          </w:tcPr>
          <w:p w14:paraId="361649C5" w14:textId="77777777" w:rsidR="00333764" w:rsidRPr="00E87D62" w:rsidRDefault="00333764" w:rsidP="0008431B">
            <w:pPr>
              <w:pStyle w:val="TableText"/>
            </w:pPr>
            <w:r w:rsidRPr="00E87D62">
              <w:t>R1</w:t>
            </w:r>
          </w:p>
        </w:tc>
        <w:tc>
          <w:tcPr>
            <w:tcW w:w="2006" w:type="dxa"/>
            <w:vAlign w:val="bottom"/>
          </w:tcPr>
          <w:p w14:paraId="1018DAA0" w14:textId="77777777" w:rsidR="00333764" w:rsidRPr="00E87D62" w:rsidRDefault="00333764" w:rsidP="0008431B">
            <w:pPr>
              <w:pStyle w:val="TableText"/>
            </w:pPr>
            <w:r>
              <w:t>G0/0/0</w:t>
            </w:r>
          </w:p>
        </w:tc>
        <w:tc>
          <w:tcPr>
            <w:tcW w:w="2006" w:type="dxa"/>
            <w:vAlign w:val="bottom"/>
          </w:tcPr>
          <w:p w14:paraId="2487EE5D" w14:textId="77777777" w:rsidR="00333764" w:rsidRPr="00E87D62" w:rsidRDefault="00333764" w:rsidP="0008431B">
            <w:pPr>
              <w:pStyle w:val="TableText"/>
            </w:pPr>
            <w:r>
              <w:t>192.168.2.1</w:t>
            </w:r>
          </w:p>
        </w:tc>
        <w:tc>
          <w:tcPr>
            <w:tcW w:w="2006" w:type="dxa"/>
            <w:vAlign w:val="bottom"/>
          </w:tcPr>
          <w:p w14:paraId="0DD02F25" w14:textId="77777777" w:rsidR="00333764" w:rsidRPr="00E87D62" w:rsidRDefault="00333764" w:rsidP="0008431B">
            <w:pPr>
              <w:pStyle w:val="TableText"/>
            </w:pPr>
            <w:r w:rsidRPr="00E87D62">
              <w:t>255.255.255.0</w:t>
            </w:r>
          </w:p>
        </w:tc>
        <w:tc>
          <w:tcPr>
            <w:tcW w:w="2007" w:type="dxa"/>
            <w:vAlign w:val="bottom"/>
          </w:tcPr>
          <w:p w14:paraId="06AD4B41" w14:textId="77777777" w:rsidR="00333764" w:rsidRPr="00E87D62" w:rsidRDefault="00333764" w:rsidP="0008431B">
            <w:pPr>
              <w:pStyle w:val="TableText"/>
            </w:pPr>
            <w:r w:rsidRPr="00E87D62">
              <w:t>N/A</w:t>
            </w:r>
          </w:p>
        </w:tc>
      </w:tr>
      <w:tr w:rsidR="00333764" w14:paraId="627C4C87" w14:textId="77777777" w:rsidTr="00D94B72">
        <w:trPr>
          <w:cantSplit/>
          <w:jc w:val="center"/>
        </w:trPr>
        <w:tc>
          <w:tcPr>
            <w:tcW w:w="2006" w:type="dxa"/>
            <w:vAlign w:val="bottom"/>
          </w:tcPr>
          <w:p w14:paraId="683E8D1D" w14:textId="77777777" w:rsidR="00333764" w:rsidRPr="00E87D62" w:rsidRDefault="00333764" w:rsidP="0008431B">
            <w:pPr>
              <w:pStyle w:val="TableText"/>
            </w:pPr>
            <w:r w:rsidRPr="00E87D62">
              <w:t>R2</w:t>
            </w:r>
          </w:p>
        </w:tc>
        <w:tc>
          <w:tcPr>
            <w:tcW w:w="2006" w:type="dxa"/>
            <w:vAlign w:val="bottom"/>
          </w:tcPr>
          <w:p w14:paraId="42B88B25" w14:textId="77777777" w:rsidR="00333764" w:rsidRPr="00E87D62" w:rsidRDefault="00333764" w:rsidP="0008431B">
            <w:pPr>
              <w:pStyle w:val="TableText"/>
            </w:pPr>
            <w:r>
              <w:t>G0/0</w:t>
            </w:r>
          </w:p>
        </w:tc>
        <w:tc>
          <w:tcPr>
            <w:tcW w:w="2006" w:type="dxa"/>
            <w:vAlign w:val="bottom"/>
          </w:tcPr>
          <w:p w14:paraId="3CBEDCB7" w14:textId="77777777" w:rsidR="00333764" w:rsidRPr="00E87D62" w:rsidRDefault="00333764" w:rsidP="0008431B">
            <w:pPr>
              <w:pStyle w:val="TableText"/>
            </w:pPr>
            <w:r>
              <w:t>192.168.2.2</w:t>
            </w:r>
          </w:p>
        </w:tc>
        <w:tc>
          <w:tcPr>
            <w:tcW w:w="2006" w:type="dxa"/>
            <w:vAlign w:val="bottom"/>
          </w:tcPr>
          <w:p w14:paraId="01261CE5" w14:textId="77777777" w:rsidR="00333764" w:rsidRPr="00E87D62" w:rsidRDefault="00333764" w:rsidP="0008431B">
            <w:pPr>
              <w:pStyle w:val="TableText"/>
            </w:pPr>
            <w:r>
              <w:t>255.255.255.0</w:t>
            </w:r>
          </w:p>
        </w:tc>
        <w:tc>
          <w:tcPr>
            <w:tcW w:w="2007" w:type="dxa"/>
            <w:vAlign w:val="bottom"/>
          </w:tcPr>
          <w:p w14:paraId="2E2F2A73" w14:textId="77777777" w:rsidR="00333764" w:rsidRPr="00E87D62" w:rsidRDefault="00333764" w:rsidP="0008431B">
            <w:pPr>
              <w:pStyle w:val="TableText"/>
            </w:pPr>
            <w:r w:rsidRPr="00E87D62">
              <w:t>N/A</w:t>
            </w:r>
          </w:p>
        </w:tc>
      </w:tr>
      <w:tr w:rsidR="00333764" w14:paraId="7C3F9244" w14:textId="77777777" w:rsidTr="00D94B72">
        <w:trPr>
          <w:cantSplit/>
          <w:jc w:val="center"/>
        </w:trPr>
        <w:tc>
          <w:tcPr>
            <w:tcW w:w="2006" w:type="dxa"/>
            <w:vAlign w:val="bottom"/>
          </w:tcPr>
          <w:p w14:paraId="5590B8B6" w14:textId="77777777" w:rsidR="00333764" w:rsidRPr="00E87D62" w:rsidRDefault="00333764" w:rsidP="0008431B">
            <w:pPr>
              <w:pStyle w:val="TableText"/>
            </w:pPr>
            <w:r>
              <w:t>S1</w:t>
            </w:r>
          </w:p>
        </w:tc>
        <w:tc>
          <w:tcPr>
            <w:tcW w:w="2006" w:type="dxa"/>
            <w:vAlign w:val="bottom"/>
          </w:tcPr>
          <w:p w14:paraId="2C0B0239" w14:textId="77777777" w:rsidR="00333764" w:rsidRDefault="00333764" w:rsidP="0008431B">
            <w:pPr>
              <w:pStyle w:val="TableText"/>
            </w:pPr>
            <w:r>
              <w:t>VLAN 1</w:t>
            </w:r>
          </w:p>
        </w:tc>
        <w:tc>
          <w:tcPr>
            <w:tcW w:w="2006" w:type="dxa"/>
            <w:vAlign w:val="bottom"/>
          </w:tcPr>
          <w:p w14:paraId="3D6111F5" w14:textId="77777777" w:rsidR="00333764" w:rsidRDefault="00333764" w:rsidP="0008431B">
            <w:pPr>
              <w:pStyle w:val="TableText"/>
            </w:pPr>
            <w:r>
              <w:t>192.168.2.3</w:t>
            </w:r>
          </w:p>
        </w:tc>
        <w:tc>
          <w:tcPr>
            <w:tcW w:w="2006" w:type="dxa"/>
            <w:vAlign w:val="bottom"/>
          </w:tcPr>
          <w:p w14:paraId="4FFAC842" w14:textId="77777777" w:rsidR="00333764" w:rsidRDefault="00333764" w:rsidP="0008431B">
            <w:pPr>
              <w:pStyle w:val="TableText"/>
            </w:pPr>
            <w:r>
              <w:t>255.255.255.0</w:t>
            </w:r>
          </w:p>
        </w:tc>
        <w:tc>
          <w:tcPr>
            <w:tcW w:w="2007" w:type="dxa"/>
            <w:vAlign w:val="bottom"/>
          </w:tcPr>
          <w:p w14:paraId="62E1672A" w14:textId="77777777" w:rsidR="00333764" w:rsidRPr="00E87D62" w:rsidRDefault="00333764" w:rsidP="0008431B">
            <w:pPr>
              <w:pStyle w:val="TableText"/>
            </w:pPr>
            <w:r>
              <w:t>192.168.2.1</w:t>
            </w:r>
          </w:p>
        </w:tc>
      </w:tr>
      <w:tr w:rsidR="00333764" w14:paraId="34140689" w14:textId="77777777" w:rsidTr="00D94B72">
        <w:trPr>
          <w:cantSplit/>
          <w:jc w:val="center"/>
        </w:trPr>
        <w:tc>
          <w:tcPr>
            <w:tcW w:w="2006" w:type="dxa"/>
            <w:vAlign w:val="bottom"/>
          </w:tcPr>
          <w:p w14:paraId="2DDB3D01" w14:textId="77777777" w:rsidR="00333764" w:rsidRPr="00E87D62" w:rsidRDefault="00333764" w:rsidP="0008431B">
            <w:pPr>
              <w:pStyle w:val="TableText"/>
            </w:pPr>
            <w:r>
              <w:t>TFTP Server</w:t>
            </w:r>
          </w:p>
        </w:tc>
        <w:tc>
          <w:tcPr>
            <w:tcW w:w="2006" w:type="dxa"/>
            <w:vAlign w:val="bottom"/>
          </w:tcPr>
          <w:p w14:paraId="4EC02468" w14:textId="77777777" w:rsidR="00333764" w:rsidRPr="00E87D62" w:rsidRDefault="00333764" w:rsidP="0008431B">
            <w:pPr>
              <w:pStyle w:val="TableText"/>
            </w:pPr>
            <w:r>
              <w:t>NIC</w:t>
            </w:r>
          </w:p>
        </w:tc>
        <w:tc>
          <w:tcPr>
            <w:tcW w:w="2006" w:type="dxa"/>
            <w:vAlign w:val="bottom"/>
          </w:tcPr>
          <w:p w14:paraId="3C4189D7" w14:textId="77777777" w:rsidR="00333764" w:rsidRPr="00E87D62" w:rsidRDefault="00333764" w:rsidP="0008431B">
            <w:pPr>
              <w:pStyle w:val="TableText"/>
            </w:pPr>
            <w:r>
              <w:t>192.168.2.254</w:t>
            </w:r>
          </w:p>
        </w:tc>
        <w:tc>
          <w:tcPr>
            <w:tcW w:w="2006" w:type="dxa"/>
            <w:vAlign w:val="bottom"/>
          </w:tcPr>
          <w:p w14:paraId="3951D1B3" w14:textId="77777777" w:rsidR="00333764" w:rsidRPr="00E87D62" w:rsidRDefault="00333764" w:rsidP="0008431B">
            <w:pPr>
              <w:pStyle w:val="TableText"/>
            </w:pPr>
            <w:r>
              <w:t>255.255.255.0</w:t>
            </w:r>
          </w:p>
        </w:tc>
        <w:tc>
          <w:tcPr>
            <w:tcW w:w="2007" w:type="dxa"/>
            <w:vAlign w:val="bottom"/>
          </w:tcPr>
          <w:p w14:paraId="12E69CA4" w14:textId="77777777" w:rsidR="00333764" w:rsidRPr="00E87D62" w:rsidRDefault="00333764" w:rsidP="0008431B">
            <w:pPr>
              <w:pStyle w:val="TableText"/>
            </w:pPr>
            <w:r>
              <w:t>192.168.2.1</w:t>
            </w:r>
          </w:p>
        </w:tc>
      </w:tr>
    </w:tbl>
    <w:p w14:paraId="7F4B9021" w14:textId="77777777" w:rsidR="00333764" w:rsidRPr="00BB73FF" w:rsidRDefault="00333764" w:rsidP="00333764">
      <w:pPr>
        <w:pStyle w:val="Heading1"/>
      </w:pPr>
      <w:r w:rsidRPr="00BB73FF">
        <w:t>Objective</w:t>
      </w:r>
      <w:r>
        <w:t>s</w:t>
      </w:r>
    </w:p>
    <w:p w14:paraId="10E54471" w14:textId="77777777" w:rsidR="00333764" w:rsidRDefault="00333764" w:rsidP="00333764">
      <w:pPr>
        <w:pStyle w:val="BodyTextL25Bold"/>
      </w:pPr>
      <w:r>
        <w:t>Part 1: Upgrade an IOS Image on a Cisco Device</w:t>
      </w:r>
    </w:p>
    <w:p w14:paraId="467F5FAB" w14:textId="77777777" w:rsidR="00333764" w:rsidRPr="004C0909" w:rsidRDefault="00333764" w:rsidP="00333764">
      <w:pPr>
        <w:pStyle w:val="BodyTextL25Bold"/>
      </w:pPr>
      <w:r>
        <w:t>Part 2: Backup an IOS Image on a TFTP Server</w:t>
      </w:r>
    </w:p>
    <w:p w14:paraId="1F85FAF0" w14:textId="77777777" w:rsidR="00333764" w:rsidRPr="00C07FD9" w:rsidRDefault="00333764" w:rsidP="00333764">
      <w:pPr>
        <w:pStyle w:val="Heading1"/>
      </w:pPr>
      <w:r>
        <w:t>Scenario</w:t>
      </w:r>
    </w:p>
    <w:p w14:paraId="71F89E87" w14:textId="77777777" w:rsidR="00333764" w:rsidRDefault="00333764" w:rsidP="00333764">
      <w:pPr>
        <w:pStyle w:val="BodyTextL25"/>
      </w:pPr>
      <w:r>
        <w:t>A TFTP server can help manage the storage of IOS images and revisions to IOS images. For any network, it is good practice to keep a backup copy of the Cisco IOS Software image in case the system image in the router becomes corrupted or accidentally erased. A TFTP server can also be used to store new upgrades to the IOS and then deployed throughout the network where it is needed. In this activity, you will upgrade the IOS images on Cisco devices by using a TFTP server. You will also backup an IOS image with the use of a TFTP server.</w:t>
      </w:r>
    </w:p>
    <w:p w14:paraId="69E69CF9" w14:textId="77777777" w:rsidR="00333764" w:rsidRDefault="00333764" w:rsidP="00333764">
      <w:pPr>
        <w:pStyle w:val="Heading1"/>
      </w:pPr>
      <w:r>
        <w:t>Instructions</w:t>
      </w:r>
    </w:p>
    <w:p w14:paraId="4F20E714" w14:textId="77777777" w:rsidR="00333764" w:rsidRDefault="00333764" w:rsidP="00333764">
      <w:pPr>
        <w:pStyle w:val="Heading2"/>
      </w:pPr>
      <w:r>
        <w:t>Upgrade an IOS Image on a Cisco Device</w:t>
      </w:r>
    </w:p>
    <w:p w14:paraId="3C4DD650" w14:textId="77777777" w:rsidR="00333764" w:rsidRPr="00123119" w:rsidRDefault="00333764" w:rsidP="00333764">
      <w:pPr>
        <w:pStyle w:val="Heading3"/>
      </w:pPr>
      <w:r>
        <w:t>Upgrade an IOS image on a router.</w:t>
      </w:r>
    </w:p>
    <w:p w14:paraId="1123920F" w14:textId="77777777" w:rsidR="00333764" w:rsidRDefault="00333764" w:rsidP="00333764">
      <w:pPr>
        <w:pStyle w:val="SubStepAlpha"/>
      </w:pPr>
      <w:r>
        <w:t>Access the TFTP server and enable the TFTP service.</w:t>
      </w:r>
    </w:p>
    <w:p w14:paraId="1CA6F882" w14:textId="77777777" w:rsidR="00333764" w:rsidRDefault="00333764" w:rsidP="00333764">
      <w:pPr>
        <w:pStyle w:val="SubStepAlpha"/>
      </w:pPr>
      <w:r>
        <w:t>Note the IOS image files that are available on the TFTP server.</w:t>
      </w:r>
    </w:p>
    <w:p w14:paraId="4C984966" w14:textId="77777777" w:rsidR="00333764" w:rsidRDefault="00333764" w:rsidP="00333764">
      <w:pPr>
        <w:pStyle w:val="Heading4"/>
      </w:pPr>
      <w:r>
        <w:t>Question:</w:t>
      </w:r>
    </w:p>
    <w:p w14:paraId="0944B469" w14:textId="77777777" w:rsidR="00333764" w:rsidRDefault="00333764" w:rsidP="00333764">
      <w:pPr>
        <w:pStyle w:val="BodyTextL50"/>
        <w:spacing w:before="0"/>
      </w:pPr>
      <w:r>
        <w:t>W</w:t>
      </w:r>
      <w:r w:rsidRPr="003D4AAA">
        <w:t xml:space="preserve">hich </w:t>
      </w:r>
      <w:r>
        <w:t>IOS images stored on the server are compatible with a 1941 router?</w:t>
      </w:r>
    </w:p>
    <w:p w14:paraId="2BC9D844" w14:textId="587AE3F6" w:rsidR="00333764" w:rsidRPr="00975E52" w:rsidRDefault="00975E52" w:rsidP="00333764">
      <w:pPr>
        <w:pStyle w:val="AnswerLineL50"/>
        <w:rPr>
          <w:color w:val="FF0000"/>
        </w:rPr>
      </w:pPr>
      <w:r>
        <w:rPr>
          <w:color w:val="FF0000"/>
        </w:rPr>
        <w:t>The two images that start with c1900.</w:t>
      </w:r>
    </w:p>
    <w:p w14:paraId="797A846A" w14:textId="77777777" w:rsidR="00C81228" w:rsidRPr="00C81228" w:rsidRDefault="00C81228" w:rsidP="00C81228">
      <w:pPr>
        <w:pStyle w:val="ConfigWindow"/>
      </w:pPr>
      <w:r w:rsidRPr="00C81228">
        <w:t>Open configuration window</w:t>
      </w:r>
    </w:p>
    <w:p w14:paraId="6C36BCEF" w14:textId="77777777" w:rsidR="00333764" w:rsidRDefault="00333764" w:rsidP="00C81228">
      <w:pPr>
        <w:pStyle w:val="SubStepAlpha"/>
        <w:spacing w:before="0"/>
      </w:pPr>
      <w:r>
        <w:t xml:space="preserve">From </w:t>
      </w:r>
      <w:r>
        <w:rPr>
          <w:b/>
        </w:rPr>
        <w:t>R2</w:t>
      </w:r>
      <w:r>
        <w:t xml:space="preserve">, issue the </w:t>
      </w:r>
      <w:r>
        <w:rPr>
          <w:b/>
        </w:rPr>
        <w:t>show flash:</w:t>
      </w:r>
      <w:r>
        <w:t xml:space="preserve"> command and record the available flash memory.</w:t>
      </w:r>
    </w:p>
    <w:p w14:paraId="0AFB025B" w14:textId="6D73B72C" w:rsidR="00333764" w:rsidRPr="00110C59" w:rsidRDefault="00110C59" w:rsidP="00333764">
      <w:pPr>
        <w:pStyle w:val="AnswerLineL50"/>
        <w:rPr>
          <w:color w:val="FF0000"/>
        </w:rPr>
      </w:pPr>
      <w:r w:rsidRPr="00110C59">
        <w:rPr>
          <w:color w:val="FF0000"/>
        </w:rPr>
        <w:t>221896413</w:t>
      </w:r>
    </w:p>
    <w:p w14:paraId="5A961554" w14:textId="77777777" w:rsidR="00333764" w:rsidRDefault="00333764" w:rsidP="00333764">
      <w:pPr>
        <w:pStyle w:val="SubStepAlpha"/>
      </w:pPr>
      <w:r w:rsidRPr="0089228F">
        <w:t xml:space="preserve">Copy the CISCO1941/K9 IOS version 15.5 image for the 1941 router from the TFTP Server to R2. </w:t>
      </w:r>
    </w:p>
    <w:p w14:paraId="4ABD212A" w14:textId="77777777" w:rsidR="00333764" w:rsidRDefault="00333764" w:rsidP="00333764">
      <w:pPr>
        <w:pStyle w:val="BodyTextL50"/>
      </w:pPr>
      <w:r w:rsidRPr="009F252C">
        <w:rPr>
          <w:b/>
        </w:rPr>
        <w:t>Note:</w:t>
      </w:r>
      <w:r>
        <w:t xml:space="preserve"> In an actual network, if there is more than one interface active on the router, you may need to enter the </w:t>
      </w:r>
      <w:proofErr w:type="spellStart"/>
      <w:r w:rsidRPr="00A3779F">
        <w:rPr>
          <w:b/>
        </w:rPr>
        <w:t>ip</w:t>
      </w:r>
      <w:proofErr w:type="spellEnd"/>
      <w:r w:rsidRPr="00A3779F">
        <w:rPr>
          <w:b/>
        </w:rPr>
        <w:t xml:space="preserve"> </w:t>
      </w:r>
      <w:proofErr w:type="spellStart"/>
      <w:r w:rsidRPr="00A3779F">
        <w:rPr>
          <w:b/>
        </w:rPr>
        <w:t>tftp</w:t>
      </w:r>
      <w:proofErr w:type="spellEnd"/>
      <w:r w:rsidRPr="00A3779F">
        <w:rPr>
          <w:b/>
        </w:rPr>
        <w:t xml:space="preserve"> source interface</w:t>
      </w:r>
      <w:r>
        <w:t xml:space="preserve"> command to specify which interface should be used to contact the TFTP server. This command is not supported in PT 7.2 and older versions and is not necessary to complete this activity.</w:t>
      </w:r>
    </w:p>
    <w:p w14:paraId="54AE2671" w14:textId="77777777" w:rsidR="00333764" w:rsidRDefault="00333764" w:rsidP="00333764">
      <w:pPr>
        <w:pStyle w:val="CMD"/>
        <w:rPr>
          <w:sz w:val="24"/>
          <w:szCs w:val="24"/>
        </w:rPr>
      </w:pPr>
      <w:r>
        <w:t xml:space="preserve">R2# </w:t>
      </w:r>
      <w:r w:rsidRPr="00BE2705">
        <w:rPr>
          <w:b/>
        </w:rPr>
        <w:t xml:space="preserve">copy </w:t>
      </w:r>
      <w:proofErr w:type="spellStart"/>
      <w:r w:rsidRPr="00BE2705">
        <w:rPr>
          <w:b/>
        </w:rPr>
        <w:t>tftp</w:t>
      </w:r>
      <w:proofErr w:type="spellEnd"/>
      <w:r w:rsidRPr="00BE2705">
        <w:rPr>
          <w:b/>
        </w:rPr>
        <w:t>: flash:</w:t>
      </w:r>
    </w:p>
    <w:p w14:paraId="3805A341" w14:textId="77777777" w:rsidR="00333764" w:rsidRDefault="00333764" w:rsidP="00333764">
      <w:pPr>
        <w:pStyle w:val="CMD"/>
      </w:pPr>
      <w:r>
        <w:lastRenderedPageBreak/>
        <w:t xml:space="preserve">Address or name of remote host []? </w:t>
      </w:r>
      <w:r w:rsidRPr="00BE2705">
        <w:rPr>
          <w:b/>
        </w:rPr>
        <w:t>192.168.2.254</w:t>
      </w:r>
    </w:p>
    <w:p w14:paraId="4B54C529" w14:textId="77777777" w:rsidR="00333764" w:rsidRDefault="00333764" w:rsidP="00333764">
      <w:pPr>
        <w:pStyle w:val="CMD"/>
      </w:pPr>
      <w:r>
        <w:t xml:space="preserve">Source filename []? </w:t>
      </w:r>
      <w:r w:rsidRPr="00BE2705">
        <w:rPr>
          <w:b/>
        </w:rPr>
        <w:t>c1900-universalk9-mz.SPA.155-3.M4a.bin</w:t>
      </w:r>
    </w:p>
    <w:p w14:paraId="0E1C99DA" w14:textId="77777777" w:rsidR="00333764" w:rsidRDefault="00333764" w:rsidP="00333764">
      <w:pPr>
        <w:pStyle w:val="CMD"/>
      </w:pPr>
      <w:r>
        <w:t xml:space="preserve">Destination filename [c1900-universalk9-mz.SPA.155-3.M4a.bin]? </w:t>
      </w:r>
    </w:p>
    <w:p w14:paraId="7A46FF82" w14:textId="77777777" w:rsidR="00333764" w:rsidRDefault="00333764" w:rsidP="00333764">
      <w:pPr>
        <w:pStyle w:val="CMDOutput"/>
      </w:pPr>
    </w:p>
    <w:p w14:paraId="10C50ABA" w14:textId="77777777" w:rsidR="00333764" w:rsidRDefault="00333764" w:rsidP="00333764">
      <w:pPr>
        <w:pStyle w:val="CMDOutput"/>
      </w:pPr>
      <w:r>
        <w:t xml:space="preserve">Accessing </w:t>
      </w:r>
      <w:proofErr w:type="spellStart"/>
      <w:r>
        <w:t>tftp</w:t>
      </w:r>
      <w:proofErr w:type="spellEnd"/>
      <w:r>
        <w:t>://192.168.2.254/c1900-universalk9-mz.SPA.155-3.M4a.bin....</w:t>
      </w:r>
    </w:p>
    <w:p w14:paraId="723935A5" w14:textId="77777777" w:rsidR="00333764" w:rsidRDefault="00333764" w:rsidP="00333764">
      <w:pPr>
        <w:pStyle w:val="CMDOutput"/>
      </w:pPr>
      <w:r>
        <w:t>Loading c1900-universalk9-mz.SPA.155-3.M4a.bin from 192.168.2.254: !!!!!!!!!!!!!!!!!!!!!!!!!!!!!!!!!!!!!!!!!!!!!!!!!!!!!!!!!!!!!!!!!!!!!!!!!!!!!!!!!!!!!!!!!!!!!!!!!!!!!!!!!!!!!!!!!!!!!!!!!!!!!!!!!!!!!!!!!!!!!!!!!!!!!!!!!!!!!!!!!!!!!!!!!!!!!!!!!!!!!!!!!!!!!!!!!!!!!!!!!!!!!!!!!!!!!!!!!!!!!!!!!!!!!!!!!!!!!!!!!!!!!!!!!!!!!!!!!!!!!!!!!!!!!!!!!!!!!!!!!!!!!!!!!!!!!!!!!!!!!!!!!!!!!!!!!!!!!!!!!!!!!!!!!!!!!!!!!!!!!!!!!!!!!!!!!!!!!!!!!!!!!!!!!!!!!!!!!!!!!!!!!!!!!!!!!!!!!!!!!!!!!!!!!!!!!!!!!!!!!!!!!!!!!!!!!!!!!!!!!!!!!!!!!!!!!!!!!!!!!!!!!!!!!!!!!!!!!!!!!!!!!!!!!!!!!!!!!!!!!!!!!!!!!!!!!!!!!!!!!!!!!!!!!!!!!!!!!!!!!!!!!!!!!!!!!!!!!!!!!!!!!!!!!!!!!!!!!!!!!!!!!!!!!!!!!!!!!!!!!!!!!!!!!!!!!!!!!!!!!!!!!!!!!!!!!!!!!!!!!!!!!!!!!!!!!!!!!</w:t>
      </w:r>
    </w:p>
    <w:p w14:paraId="17CBDE00" w14:textId="77777777" w:rsidR="00333764" w:rsidRDefault="00333764" w:rsidP="00333764">
      <w:pPr>
        <w:pStyle w:val="CMDOutput"/>
      </w:pPr>
      <w:r>
        <w:t>[OK - 33591768 bytes]</w:t>
      </w:r>
    </w:p>
    <w:p w14:paraId="03105E93" w14:textId="77777777" w:rsidR="00333764" w:rsidRDefault="00333764" w:rsidP="00333764">
      <w:pPr>
        <w:pStyle w:val="CMDOutput"/>
      </w:pPr>
    </w:p>
    <w:p w14:paraId="2608E633" w14:textId="77777777" w:rsidR="00333764" w:rsidRDefault="00333764" w:rsidP="00333764">
      <w:pPr>
        <w:pStyle w:val="CMDOutput"/>
      </w:pPr>
      <w:r>
        <w:t xml:space="preserve">33591768 bytes copied in 4.099 secs (860453 bytes/sec) </w:t>
      </w:r>
    </w:p>
    <w:p w14:paraId="3E74003B" w14:textId="77777777" w:rsidR="00333764" w:rsidRDefault="00333764" w:rsidP="00333764">
      <w:pPr>
        <w:pStyle w:val="SubStepAlpha"/>
      </w:pPr>
      <w:r>
        <w:t>Verify that the IOS image has been copied to flash.</w:t>
      </w:r>
    </w:p>
    <w:p w14:paraId="0339AFC7" w14:textId="77777777" w:rsidR="00333764" w:rsidRDefault="00333764" w:rsidP="00333764">
      <w:pPr>
        <w:pStyle w:val="Heading4"/>
      </w:pPr>
      <w:r>
        <w:t>Question:</w:t>
      </w:r>
    </w:p>
    <w:p w14:paraId="57191EB0" w14:textId="77777777" w:rsidR="00333764" w:rsidRDefault="00333764" w:rsidP="00333764">
      <w:pPr>
        <w:pStyle w:val="BodyTextL50"/>
        <w:spacing w:before="0"/>
      </w:pPr>
      <w:r w:rsidRPr="00E90C77">
        <w:t xml:space="preserve">How many IOS </w:t>
      </w:r>
      <w:r>
        <w:t>images are located in flash</w:t>
      </w:r>
      <w:r w:rsidRPr="00E90C77">
        <w:t>?</w:t>
      </w:r>
    </w:p>
    <w:p w14:paraId="79BB2505" w14:textId="558A0F28" w:rsidR="00333764" w:rsidRPr="00975E52" w:rsidRDefault="00975E52" w:rsidP="00333764">
      <w:pPr>
        <w:pStyle w:val="AnswerLineL50"/>
        <w:rPr>
          <w:color w:val="FF0000"/>
        </w:rPr>
      </w:pPr>
      <w:r>
        <w:rPr>
          <w:color w:val="FF0000"/>
        </w:rPr>
        <w:t>Two.</w:t>
      </w:r>
    </w:p>
    <w:p w14:paraId="1B8834EB" w14:textId="77777777" w:rsidR="00333764" w:rsidRDefault="00333764" w:rsidP="00333764">
      <w:pPr>
        <w:pStyle w:val="SubStepAlpha"/>
      </w:pPr>
      <w:r>
        <w:t xml:space="preserve">Use the </w:t>
      </w:r>
      <w:r>
        <w:rPr>
          <w:b/>
        </w:rPr>
        <w:t>boot system</w:t>
      </w:r>
      <w:r>
        <w:t xml:space="preserve"> command to load the version 15.5 </w:t>
      </w:r>
      <w:proofErr w:type="spellStart"/>
      <w:r>
        <w:t>IPBase</w:t>
      </w:r>
      <w:proofErr w:type="spellEnd"/>
      <w:r>
        <w:t xml:space="preserve"> image on the next reload.</w:t>
      </w:r>
    </w:p>
    <w:p w14:paraId="5362D7D6" w14:textId="77777777" w:rsidR="00333764" w:rsidRDefault="00333764" w:rsidP="00333764">
      <w:pPr>
        <w:pStyle w:val="CMD"/>
        <w:rPr>
          <w:b/>
        </w:rPr>
      </w:pPr>
      <w:r>
        <w:t>R2</w:t>
      </w:r>
      <w:r w:rsidRPr="003C5F2A">
        <w:t>(config)#</w:t>
      </w:r>
      <w:r>
        <w:t xml:space="preserve"> </w:t>
      </w:r>
      <w:r>
        <w:rPr>
          <w:b/>
        </w:rPr>
        <w:t xml:space="preserve">boot system flash </w:t>
      </w:r>
      <w:r w:rsidRPr="00BE2705">
        <w:rPr>
          <w:b/>
        </w:rPr>
        <w:t>c1900-universalk9-mz.SPA.155-3.M4a.bin</w:t>
      </w:r>
    </w:p>
    <w:p w14:paraId="11FF1CFD" w14:textId="77777777" w:rsidR="00333764" w:rsidRDefault="00333764" w:rsidP="00333764">
      <w:pPr>
        <w:pStyle w:val="SubStepAlpha"/>
      </w:pPr>
      <w:r>
        <w:t xml:space="preserve">Save the configuration and reload </w:t>
      </w:r>
      <w:r>
        <w:rPr>
          <w:b/>
        </w:rPr>
        <w:t>R2</w:t>
      </w:r>
      <w:r>
        <w:t>.</w:t>
      </w:r>
    </w:p>
    <w:p w14:paraId="0307CD23" w14:textId="77777777" w:rsidR="00333764" w:rsidRDefault="00333764" w:rsidP="00333764">
      <w:pPr>
        <w:pStyle w:val="SubStepAlpha"/>
      </w:pPr>
      <w:r>
        <w:t xml:space="preserve">Use the </w:t>
      </w:r>
      <w:r w:rsidRPr="00BE2705">
        <w:rPr>
          <w:b/>
        </w:rPr>
        <w:t>show version</w:t>
      </w:r>
      <w:r>
        <w:t xml:space="preserve"> command to verify the upgraded IOS image is loaded after </w:t>
      </w:r>
      <w:r>
        <w:rPr>
          <w:b/>
        </w:rPr>
        <w:t>R2</w:t>
      </w:r>
      <w:r>
        <w:t xml:space="preserve"> reboots.</w:t>
      </w:r>
    </w:p>
    <w:p w14:paraId="5D55662B" w14:textId="77777777" w:rsidR="00333764" w:rsidRDefault="00333764" w:rsidP="00333764">
      <w:pPr>
        <w:pStyle w:val="CMD"/>
      </w:pPr>
      <w:r>
        <w:t xml:space="preserve">R2# </w:t>
      </w:r>
      <w:r w:rsidRPr="00006628">
        <w:rPr>
          <w:b/>
        </w:rPr>
        <w:t>show version</w:t>
      </w:r>
    </w:p>
    <w:p w14:paraId="303D7124" w14:textId="77777777" w:rsidR="00333764" w:rsidRDefault="00333764" w:rsidP="00333764">
      <w:pPr>
        <w:pStyle w:val="CMDOutput"/>
      </w:pPr>
      <w:r>
        <w:t>Cisco IOS Software, C1900 Software (C1900-UNIVERSALK9-M), Version 15.5(3)M4a, RELEASE SOFTWARE (fc1)</w:t>
      </w:r>
    </w:p>
    <w:p w14:paraId="402A43AD" w14:textId="77777777" w:rsidR="00333764" w:rsidRDefault="00333764" w:rsidP="00333764">
      <w:pPr>
        <w:pStyle w:val="CMDOutput"/>
      </w:pPr>
      <w:r>
        <w:t>Technical Support: http://www.cisco.com/techsupport</w:t>
      </w:r>
    </w:p>
    <w:p w14:paraId="30731645" w14:textId="77777777" w:rsidR="00333764" w:rsidRDefault="00333764" w:rsidP="00333764">
      <w:pPr>
        <w:pStyle w:val="CMDOutput"/>
      </w:pPr>
      <w:r>
        <w:t>Copyright (c) 1986-2016 by Cisco Systems, Inc.</w:t>
      </w:r>
    </w:p>
    <w:p w14:paraId="4A2A276A" w14:textId="77777777" w:rsidR="00333764" w:rsidRDefault="00333764" w:rsidP="00333764">
      <w:pPr>
        <w:pStyle w:val="CMDOutput"/>
      </w:pPr>
      <w:r>
        <w:t xml:space="preserve">Compiled Thu 06-Oct-16 13:56 by </w:t>
      </w:r>
      <w:proofErr w:type="spellStart"/>
      <w:r>
        <w:t>mnguyen</w:t>
      </w:r>
      <w:proofErr w:type="spellEnd"/>
    </w:p>
    <w:p w14:paraId="4E36D8E3" w14:textId="77777777" w:rsidR="00333764" w:rsidRDefault="00333764" w:rsidP="00333764">
      <w:pPr>
        <w:pStyle w:val="CMDOutput"/>
      </w:pPr>
    </w:p>
    <w:p w14:paraId="292B4BF7" w14:textId="77777777" w:rsidR="00333764" w:rsidRDefault="00333764" w:rsidP="00333764">
      <w:pPr>
        <w:pStyle w:val="CMDOutput"/>
      </w:pPr>
      <w:r>
        <w:t>ROM: System Bootstrap, Version 15.0(1</w:t>
      </w:r>
      <w:proofErr w:type="gramStart"/>
      <w:r>
        <w:t>r)M</w:t>
      </w:r>
      <w:proofErr w:type="gramEnd"/>
      <w:r>
        <w:t>9, RELEASE SOFTWARE (fc1)</w:t>
      </w:r>
    </w:p>
    <w:p w14:paraId="7D0E11DA" w14:textId="77777777" w:rsidR="00333764" w:rsidRDefault="00333764" w:rsidP="00333764">
      <w:pPr>
        <w:pStyle w:val="CMDOutput"/>
      </w:pPr>
    </w:p>
    <w:p w14:paraId="1FCFD135" w14:textId="77777777" w:rsidR="00333764" w:rsidRDefault="00333764" w:rsidP="00333764">
      <w:pPr>
        <w:pStyle w:val="CMDOutput"/>
      </w:pPr>
      <w:r>
        <w:t>R2 uptime is 21 seconds</w:t>
      </w:r>
    </w:p>
    <w:p w14:paraId="02999F39" w14:textId="77777777" w:rsidR="00333764" w:rsidRDefault="00333764" w:rsidP="00333764">
      <w:pPr>
        <w:pStyle w:val="CMDOutput"/>
      </w:pPr>
      <w:r>
        <w:t>System returned to ROM by power-on</w:t>
      </w:r>
    </w:p>
    <w:p w14:paraId="5A7DED53" w14:textId="77777777" w:rsidR="00333764" w:rsidRDefault="00333764" w:rsidP="00333764">
      <w:pPr>
        <w:pStyle w:val="CMDOutput"/>
      </w:pPr>
      <w:r>
        <w:t>System image file is "flash</w:t>
      </w:r>
      <w:proofErr w:type="gramStart"/>
      <w:r>
        <w:t>0:c1900-universalk9-mz.SPA.155-3.M4a.bin</w:t>
      </w:r>
      <w:proofErr w:type="gramEnd"/>
      <w:r>
        <w:t>"</w:t>
      </w:r>
    </w:p>
    <w:p w14:paraId="2C067C05" w14:textId="77777777" w:rsidR="00333764" w:rsidRDefault="00333764" w:rsidP="00333764">
      <w:pPr>
        <w:pStyle w:val="CMDOutput"/>
      </w:pPr>
      <w:r>
        <w:t>---- output omitted -----</w:t>
      </w:r>
    </w:p>
    <w:p w14:paraId="0FD0A7C2" w14:textId="77777777" w:rsidR="00C81228" w:rsidRPr="00C81228" w:rsidRDefault="00C81228" w:rsidP="00C81228">
      <w:pPr>
        <w:pStyle w:val="ConfigWindow"/>
      </w:pPr>
      <w:r>
        <w:t>Close</w:t>
      </w:r>
      <w:r w:rsidRPr="00C81228">
        <w:t xml:space="preserve"> configuration window</w:t>
      </w:r>
    </w:p>
    <w:p w14:paraId="52C06C15" w14:textId="77777777" w:rsidR="00333764" w:rsidRDefault="00333764" w:rsidP="00C81228">
      <w:pPr>
        <w:pStyle w:val="Heading3"/>
        <w:spacing w:before="120"/>
      </w:pPr>
      <w:r>
        <w:t>Upgrade an IOS image on a switch.</w:t>
      </w:r>
    </w:p>
    <w:p w14:paraId="3AFF3AB8" w14:textId="77777777" w:rsidR="00C81228" w:rsidRPr="00C81228" w:rsidRDefault="00C81228" w:rsidP="00C81228">
      <w:pPr>
        <w:pStyle w:val="ConfigWindow"/>
      </w:pPr>
      <w:r w:rsidRPr="00C81228">
        <w:t>Open configuration window</w:t>
      </w:r>
    </w:p>
    <w:p w14:paraId="6C7C7D8E" w14:textId="77777777" w:rsidR="00333764" w:rsidRPr="00EF2F72" w:rsidRDefault="00333764" w:rsidP="00C81228">
      <w:pPr>
        <w:pStyle w:val="SubStepAlpha"/>
        <w:spacing w:before="0"/>
      </w:pPr>
      <w:r w:rsidRPr="00EF2F72">
        <w:t xml:space="preserve">Access the TFTP server and copy the </w:t>
      </w:r>
      <w:r w:rsidRPr="0089228F">
        <w:rPr>
          <w:b/>
        </w:rPr>
        <w:t>c2960-lanbasek9-mz.150-2.SE4.bin</w:t>
      </w:r>
      <w:r w:rsidRPr="00EF2F72">
        <w:t xml:space="preserve"> image to S1.</w:t>
      </w:r>
    </w:p>
    <w:p w14:paraId="7EE9B32F" w14:textId="77777777" w:rsidR="00333764" w:rsidRPr="00EF2F72" w:rsidRDefault="00333764" w:rsidP="00333764">
      <w:pPr>
        <w:pStyle w:val="CMD"/>
      </w:pPr>
      <w:r w:rsidRPr="00EF2F72">
        <w:t xml:space="preserve">S1# </w:t>
      </w:r>
      <w:r w:rsidRPr="00EF2F72">
        <w:rPr>
          <w:b/>
        </w:rPr>
        <w:t xml:space="preserve">copy </w:t>
      </w:r>
      <w:proofErr w:type="spellStart"/>
      <w:r w:rsidRPr="00EF2F72">
        <w:rPr>
          <w:b/>
        </w:rPr>
        <w:t>tftp</w:t>
      </w:r>
      <w:proofErr w:type="spellEnd"/>
      <w:r w:rsidRPr="00EF2F72">
        <w:rPr>
          <w:b/>
        </w:rPr>
        <w:t>: flash</w:t>
      </w:r>
      <w:r w:rsidR="002A77E8">
        <w:rPr>
          <w:b/>
        </w:rPr>
        <w:t>:</w:t>
      </w:r>
    </w:p>
    <w:p w14:paraId="668C02FD" w14:textId="77777777" w:rsidR="00333764" w:rsidRDefault="00333764" w:rsidP="00333764">
      <w:pPr>
        <w:pStyle w:val="SubStepAlpha"/>
      </w:pPr>
      <w:r>
        <w:t xml:space="preserve">Use the </w:t>
      </w:r>
      <w:r w:rsidRPr="00DD1EFF">
        <w:rPr>
          <w:b/>
        </w:rPr>
        <w:t>boot system</w:t>
      </w:r>
      <w:r>
        <w:t xml:space="preserve"> command to configure the switch to load the new IOS image on boot.</w:t>
      </w:r>
    </w:p>
    <w:p w14:paraId="245B99ED" w14:textId="77777777" w:rsidR="00333764" w:rsidRDefault="00333764" w:rsidP="00333764">
      <w:pPr>
        <w:pStyle w:val="SubStepAlpha"/>
      </w:pPr>
      <w:r>
        <w:t>Reload S1 and verify the new image has been loaded into memory.</w:t>
      </w:r>
    </w:p>
    <w:p w14:paraId="692CCFCB" w14:textId="77777777" w:rsidR="00333764" w:rsidRDefault="00333764" w:rsidP="00333764">
      <w:pPr>
        <w:pStyle w:val="SubStepAlpha"/>
      </w:pPr>
      <w:r>
        <w:t>Close the TFTP configuration window if it is still open.</w:t>
      </w:r>
    </w:p>
    <w:p w14:paraId="772C8F83" w14:textId="77777777" w:rsidR="00C81228" w:rsidRPr="00123119" w:rsidRDefault="00C81228" w:rsidP="00C81228">
      <w:pPr>
        <w:pStyle w:val="ConfigWindow"/>
      </w:pPr>
      <w:r>
        <w:t>Close</w:t>
      </w:r>
      <w:r w:rsidRPr="00C81228">
        <w:t xml:space="preserve"> configuration window</w:t>
      </w:r>
    </w:p>
    <w:p w14:paraId="038A7C98" w14:textId="77777777" w:rsidR="00333764" w:rsidRDefault="00333764" w:rsidP="00C81228">
      <w:pPr>
        <w:pStyle w:val="Heading2"/>
        <w:spacing w:before="120"/>
      </w:pPr>
      <w:r>
        <w:lastRenderedPageBreak/>
        <w:t>Backup an IOS Image to a TFTP Server</w:t>
      </w:r>
    </w:p>
    <w:p w14:paraId="72DA8B30" w14:textId="77777777" w:rsidR="00C81228" w:rsidRPr="00C81228" w:rsidRDefault="00C81228" w:rsidP="00C81228">
      <w:pPr>
        <w:pStyle w:val="ConfigWindow"/>
      </w:pPr>
      <w:r w:rsidRPr="00C81228">
        <w:t>Open configuration window</w:t>
      </w:r>
    </w:p>
    <w:p w14:paraId="451AA494" w14:textId="77777777" w:rsidR="00333764" w:rsidRDefault="00333764" w:rsidP="00333764">
      <w:pPr>
        <w:pStyle w:val="SubStepAlpha"/>
      </w:pPr>
      <w:r>
        <w:t xml:space="preserve">On </w:t>
      </w:r>
      <w:r w:rsidRPr="008E3D52">
        <w:rPr>
          <w:b/>
        </w:rPr>
        <w:t>R1</w:t>
      </w:r>
      <w:r>
        <w:t>, display the contents of flash and record the IOS image.</w:t>
      </w:r>
    </w:p>
    <w:p w14:paraId="2A288A39" w14:textId="374CF3F8" w:rsidR="00333764" w:rsidRPr="00110C59" w:rsidRDefault="00110C59" w:rsidP="00333764">
      <w:pPr>
        <w:pStyle w:val="AnswerLineL50"/>
        <w:rPr>
          <w:color w:val="FF0000"/>
        </w:rPr>
      </w:pPr>
      <w:r w:rsidRPr="00110C59">
        <w:rPr>
          <w:color w:val="FF0000"/>
        </w:rPr>
        <w:t>isr4300-universalk9.03.16.05.S.155-3.S5-ext.SPA.bin</w:t>
      </w:r>
    </w:p>
    <w:p w14:paraId="704B78FB" w14:textId="77777777" w:rsidR="00333764" w:rsidRDefault="00333764" w:rsidP="00333764">
      <w:pPr>
        <w:pStyle w:val="SubStepAlpha"/>
      </w:pPr>
      <w:r>
        <w:t xml:space="preserve">Use the </w:t>
      </w:r>
      <w:r>
        <w:rPr>
          <w:b/>
        </w:rPr>
        <w:t>copy</w:t>
      </w:r>
      <w:r>
        <w:t xml:space="preserve"> command to back up the IOS image in flash memory on </w:t>
      </w:r>
      <w:r>
        <w:rPr>
          <w:b/>
        </w:rPr>
        <w:t>R1</w:t>
      </w:r>
      <w:r>
        <w:t xml:space="preserve"> to a TFTP server.  </w:t>
      </w:r>
      <w:r w:rsidRPr="008E3D52">
        <w:rPr>
          <w:b/>
        </w:rPr>
        <w:t>Note</w:t>
      </w:r>
      <w:r>
        <w:t>:  The isr4300 image is considerably larger than the c1900 image.  It will take longer to transmit it to the TFTP server.</w:t>
      </w:r>
    </w:p>
    <w:p w14:paraId="1A6D31F1" w14:textId="77777777" w:rsidR="00333764" w:rsidRDefault="00333764" w:rsidP="00333764">
      <w:pPr>
        <w:pStyle w:val="CMD"/>
      </w:pPr>
    </w:p>
    <w:p w14:paraId="6A21AEA9" w14:textId="77777777" w:rsidR="00333764" w:rsidRPr="00BF45AD" w:rsidRDefault="00333764" w:rsidP="00333764">
      <w:pPr>
        <w:pStyle w:val="CMD"/>
      </w:pPr>
      <w:r>
        <w:t>R</w:t>
      </w:r>
      <w:r w:rsidR="00247EA3">
        <w:t>1</w:t>
      </w:r>
      <w:r>
        <w:t xml:space="preserve"># </w:t>
      </w:r>
      <w:r w:rsidRPr="00D30D23">
        <w:rPr>
          <w:b/>
        </w:rPr>
        <w:t xml:space="preserve">copy flash: </w:t>
      </w:r>
      <w:proofErr w:type="spellStart"/>
      <w:proofErr w:type="gramStart"/>
      <w:r w:rsidRPr="00D30D23">
        <w:rPr>
          <w:b/>
        </w:rPr>
        <w:t>tftp:</w:t>
      </w:r>
      <w:r w:rsidRPr="00EF2F72">
        <w:t>Source</w:t>
      </w:r>
      <w:proofErr w:type="spellEnd"/>
      <w:proofErr w:type="gramEnd"/>
      <w:r w:rsidRPr="00EF2F72">
        <w:t xml:space="preserve"> filename</w:t>
      </w:r>
      <w:r w:rsidRPr="00BF45AD">
        <w:t xml:space="preserve"> []? </w:t>
      </w:r>
      <w:r w:rsidRPr="00BF45AD">
        <w:rPr>
          <w:b/>
        </w:rPr>
        <w:t>isr4300-universalk9.03.16.05.S.155-3.S5-ext.SPA.bin</w:t>
      </w:r>
    </w:p>
    <w:p w14:paraId="29366782" w14:textId="77777777" w:rsidR="00333764" w:rsidRPr="00BF45AD" w:rsidRDefault="00333764" w:rsidP="00333764">
      <w:pPr>
        <w:pStyle w:val="CMD"/>
      </w:pPr>
      <w:r w:rsidRPr="00BF45AD">
        <w:t xml:space="preserve">Address or name of remote host []? </w:t>
      </w:r>
      <w:r w:rsidRPr="00BF45AD">
        <w:rPr>
          <w:b/>
        </w:rPr>
        <w:t>192.168.2.254</w:t>
      </w:r>
    </w:p>
    <w:p w14:paraId="272D9F19" w14:textId="77777777" w:rsidR="00333764" w:rsidRPr="00BF45AD" w:rsidRDefault="00333764" w:rsidP="00333764">
      <w:pPr>
        <w:pStyle w:val="CMD"/>
      </w:pPr>
      <w:r w:rsidRPr="00BF45AD">
        <w:t xml:space="preserve">Destination filename [isr4300-universalk9.03.16.05.S.155-3.S5-ext.SPA.bin]? </w:t>
      </w:r>
    </w:p>
    <w:p w14:paraId="1C3D56C1" w14:textId="77777777" w:rsidR="00333764" w:rsidRPr="00BF45AD" w:rsidRDefault="00333764" w:rsidP="00333764">
      <w:pPr>
        <w:pStyle w:val="CMDOutput"/>
      </w:pPr>
    </w:p>
    <w:p w14:paraId="7835E754" w14:textId="77777777" w:rsidR="00333764" w:rsidRDefault="00333764" w:rsidP="00333764">
      <w:pPr>
        <w:pStyle w:val="CMDOutput"/>
      </w:pPr>
      <w:r w:rsidRPr="00BF45AD">
        <w:t>Writing isr4300-universalk9.03.16.05.S.155-3.S5-ext.SPA.bin....!!!!!!!!!!!!!!!!!!!!!!!!!!!!!!!!!!!!!!!!!!!!!!!!!!!!!!!!!!!!!!!!!!!!!!!!!!!!!!!!!!!!!!!!!!!!!!!!!!!!!!!!!!!!!!!!!!!!!!!!!!!!!!!!!!!!!!!!!!!!!!!!!!!!!!!!!!!!!!!!!!!!!!!!!!!!!!!!!!!!!!!!!!!!!!!!!!!!!!!!!!!!!!!!!!!!!!!!!!!!!!!!!!!!!!!!!!!!!!!!!!!!!!!!!!!!!!!!!!!!!!!!!!!!!!!!!!!!!!!!!!!!!!!!!!!!!!!!!!!!!!!</w:t>
      </w:r>
      <w:r>
        <w:t xml:space="preserve"> --- output omitted ----</w:t>
      </w:r>
    </w:p>
    <w:p w14:paraId="46F86AB7" w14:textId="77777777" w:rsidR="00333764" w:rsidRPr="00BF45AD" w:rsidRDefault="00333764" w:rsidP="00333764">
      <w:pPr>
        <w:pStyle w:val="CMDOutput"/>
      </w:pPr>
      <w:r w:rsidRPr="00BF45AD">
        <w:t>!!!!!!!!!!!!!!!!!!!!!!!!!!!!!!!!!!!!!!!!!!!!!!!!!!!!!!!!!!!!!!!!!!!!!!!!!!!!!!!!!!!!!!!!!!!!!!!!!!!!!</w:t>
      </w:r>
    </w:p>
    <w:p w14:paraId="4322C938" w14:textId="77777777" w:rsidR="00333764" w:rsidRPr="00BF45AD" w:rsidRDefault="00333764" w:rsidP="00333764">
      <w:pPr>
        <w:pStyle w:val="CMDOutput"/>
      </w:pPr>
      <w:r w:rsidRPr="00BF45AD">
        <w:t>[OK - 486899872 bytes]</w:t>
      </w:r>
    </w:p>
    <w:p w14:paraId="288E41E9" w14:textId="77777777" w:rsidR="00333764" w:rsidRPr="00BF45AD" w:rsidRDefault="00333764" w:rsidP="00333764">
      <w:pPr>
        <w:pStyle w:val="CMDOutput"/>
      </w:pPr>
    </w:p>
    <w:p w14:paraId="748355F1" w14:textId="77777777" w:rsidR="00333764" w:rsidRPr="00A46ED0" w:rsidRDefault="00333764" w:rsidP="00333764">
      <w:pPr>
        <w:pStyle w:val="CMDOutput"/>
      </w:pPr>
      <w:r w:rsidRPr="00BF45AD">
        <w:t>486899872 bytes copied in 18.815 secs (83367 bytes/sec)</w:t>
      </w:r>
    </w:p>
    <w:p w14:paraId="6D84F7A2" w14:textId="77777777" w:rsidR="00333764" w:rsidRDefault="00333764" w:rsidP="00333764">
      <w:pPr>
        <w:pStyle w:val="SubStepAlpha"/>
      </w:pPr>
      <w:r>
        <w:t xml:space="preserve">Access the TFTP server and verify that the IOS image has been copied to the TFTP server. </w:t>
      </w:r>
    </w:p>
    <w:p w14:paraId="211CF013" w14:textId="77777777" w:rsidR="00333764" w:rsidRDefault="00333764" w:rsidP="00333764">
      <w:pPr>
        <w:pStyle w:val="BodyTextL50"/>
      </w:pPr>
      <w:r w:rsidRPr="005A739A">
        <w:rPr>
          <w:b/>
        </w:rPr>
        <w:t>Note</w:t>
      </w:r>
      <w:r>
        <w:t>: You may have to start and stop the TFTP service on the server</w:t>
      </w:r>
      <w:r w:rsidR="002A77E8">
        <w:t xml:space="preserve"> so</w:t>
      </w:r>
      <w:r>
        <w:t xml:space="preserve"> the file appear</w:t>
      </w:r>
      <w:r w:rsidR="002A77E8">
        <w:t>s</w:t>
      </w:r>
      <w:r>
        <w:t xml:space="preserve"> in the file listing.</w:t>
      </w:r>
    </w:p>
    <w:p w14:paraId="6E32C3DE" w14:textId="77777777" w:rsidR="00C81228" w:rsidRPr="00C81228" w:rsidRDefault="00C81228" w:rsidP="00C81228">
      <w:pPr>
        <w:pStyle w:val="ConfigWindow"/>
      </w:pPr>
      <w:r>
        <w:t>Close</w:t>
      </w:r>
      <w:r w:rsidRPr="00C81228">
        <w:t xml:space="preserve"> configuration window</w:t>
      </w:r>
    </w:p>
    <w:p w14:paraId="2C9119FB" w14:textId="77777777" w:rsidR="00333764" w:rsidRDefault="00333764" w:rsidP="00333764">
      <w:pPr>
        <w:pStyle w:val="ConfigWindow"/>
      </w:pPr>
      <w:r>
        <w:t>End of document</w:t>
      </w:r>
    </w:p>
    <w:sectPr w:rsidR="0033376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52567" w14:textId="77777777" w:rsidR="007E2711" w:rsidRDefault="007E2711" w:rsidP="00710659">
      <w:pPr>
        <w:spacing w:after="0" w:line="240" w:lineRule="auto"/>
      </w:pPr>
      <w:r>
        <w:separator/>
      </w:r>
    </w:p>
    <w:p w14:paraId="6078826F" w14:textId="77777777" w:rsidR="007E2711" w:rsidRDefault="007E2711"/>
  </w:endnote>
  <w:endnote w:type="continuationSeparator" w:id="0">
    <w:p w14:paraId="0C756A04" w14:textId="77777777" w:rsidR="007E2711" w:rsidRDefault="007E2711" w:rsidP="00710659">
      <w:pPr>
        <w:spacing w:after="0" w:line="240" w:lineRule="auto"/>
      </w:pPr>
      <w:r>
        <w:continuationSeparator/>
      </w:r>
    </w:p>
    <w:p w14:paraId="0F70CFE8" w14:textId="77777777" w:rsidR="007E2711" w:rsidRDefault="007E27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9E01"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94B72">
          <w:t>2013</w:t>
        </w:r>
      </w:sdtContent>
    </w:sdt>
    <w:r>
      <w:t xml:space="preserve"> - </w:t>
    </w:r>
    <w:r>
      <w:fldChar w:fldCharType="begin"/>
    </w:r>
    <w:r>
      <w:instrText xml:space="preserve"> SAVEDATE  \@ "yyyy"  \* MERGEFORMAT </w:instrText>
    </w:r>
    <w:r>
      <w:fldChar w:fldCharType="separate"/>
    </w:r>
    <w:r w:rsidR="00975E5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4463D"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94B72">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75E5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2EE5" w14:textId="77777777" w:rsidR="007E2711" w:rsidRDefault="007E2711" w:rsidP="00710659">
      <w:pPr>
        <w:spacing w:after="0" w:line="240" w:lineRule="auto"/>
      </w:pPr>
      <w:r>
        <w:separator/>
      </w:r>
    </w:p>
    <w:p w14:paraId="1E650047" w14:textId="77777777" w:rsidR="007E2711" w:rsidRDefault="007E2711"/>
  </w:footnote>
  <w:footnote w:type="continuationSeparator" w:id="0">
    <w:p w14:paraId="5AD6A08F" w14:textId="77777777" w:rsidR="007E2711" w:rsidRDefault="007E2711" w:rsidP="00710659">
      <w:pPr>
        <w:spacing w:after="0" w:line="240" w:lineRule="auto"/>
      </w:pPr>
      <w:r>
        <w:continuationSeparator/>
      </w:r>
    </w:p>
    <w:p w14:paraId="76DA854F" w14:textId="77777777" w:rsidR="007E2711" w:rsidRDefault="007E27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9B304E2356C4D0791313CB2CE721A9D"/>
      </w:placeholder>
      <w:dataBinding w:prefixMappings="xmlns:ns0='http://purl.org/dc/elements/1.1/' xmlns:ns1='http://schemas.openxmlformats.org/package/2006/metadata/core-properties' " w:xpath="/ns1:coreProperties[1]/ns0:title[1]" w:storeItemID="{6C3C8BC8-F283-45AE-878A-BAB7291924A1}"/>
      <w:text/>
    </w:sdtPr>
    <w:sdtContent>
      <w:p w14:paraId="151083CE" w14:textId="77777777" w:rsidR="00926CB2" w:rsidRDefault="00625100" w:rsidP="008402F2">
        <w:pPr>
          <w:pStyle w:val="PageHead"/>
        </w:pPr>
        <w:r>
          <w:t>Packet Tracer - Use a TFTP Server to Upgrade a Cisco IOS Image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2C4E" w14:textId="77777777" w:rsidR="00926CB2" w:rsidRDefault="00882B63" w:rsidP="006C3FCF">
    <w:pPr>
      <w:ind w:left="-288"/>
    </w:pPr>
    <w:r>
      <w:rPr>
        <w:noProof/>
      </w:rPr>
      <w:drawing>
        <wp:inline distT="0" distB="0" distL="0" distR="0" wp14:anchorId="12EA50AE" wp14:editId="4225F0C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86717"/>
    <w:multiLevelType w:val="multilevel"/>
    <w:tmpl w:val="0F98A61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360276309">
    <w:abstractNumId w:val="6"/>
  </w:num>
  <w:num w:numId="2" w16cid:durableId="7080644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9620358">
    <w:abstractNumId w:val="3"/>
  </w:num>
  <w:num w:numId="4" w16cid:durableId="133872828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41246466">
    <w:abstractNumId w:val="4"/>
  </w:num>
  <w:num w:numId="6" w16cid:durableId="1607418356">
    <w:abstractNumId w:val="0"/>
  </w:num>
  <w:num w:numId="7" w16cid:durableId="155725119">
    <w:abstractNumId w:val="2"/>
  </w:num>
  <w:num w:numId="8" w16cid:durableId="181093735">
    <w:abstractNumId w:val="5"/>
    <w:lvlOverride w:ilvl="0">
      <w:lvl w:ilvl="0">
        <w:start w:val="1"/>
        <w:numFmt w:val="decimal"/>
        <w:lvlText w:val="Part %1:"/>
        <w:lvlJc w:val="left"/>
        <w:pPr>
          <w:tabs>
            <w:tab w:val="num" w:pos="1152"/>
          </w:tabs>
          <w:ind w:left="1152" w:hanging="792"/>
        </w:pPr>
        <w:rPr>
          <w:rFonts w:hint="default"/>
        </w:rPr>
      </w:lvl>
    </w:lvlOverride>
  </w:num>
  <w:num w:numId="9" w16cid:durableId="756941671">
    <w:abstractNumId w:val="4"/>
    <w:lvlOverride w:ilvl="0"/>
  </w:num>
  <w:num w:numId="10" w16cid:durableId="46893823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0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0C59"/>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7EFC"/>
    <w:rsid w:val="00242E3A"/>
    <w:rsid w:val="00246492"/>
    <w:rsid w:val="00247EA3"/>
    <w:rsid w:val="002506CF"/>
    <w:rsid w:val="0025107F"/>
    <w:rsid w:val="00260CD4"/>
    <w:rsid w:val="002639D8"/>
    <w:rsid w:val="00265F77"/>
    <w:rsid w:val="00266C83"/>
    <w:rsid w:val="00267763"/>
    <w:rsid w:val="00270FCC"/>
    <w:rsid w:val="002768DC"/>
    <w:rsid w:val="00294C8F"/>
    <w:rsid w:val="002A0B2E"/>
    <w:rsid w:val="002A0DC1"/>
    <w:rsid w:val="002A50DC"/>
    <w:rsid w:val="002A6C56"/>
    <w:rsid w:val="002A77E8"/>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764"/>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100"/>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F6C"/>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11"/>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5E52"/>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134F"/>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22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3464F"/>
    <w:rsid w:val="00D41566"/>
    <w:rsid w:val="00D452F4"/>
    <w:rsid w:val="00D458EC"/>
    <w:rsid w:val="00D501B0"/>
    <w:rsid w:val="00D52582"/>
    <w:rsid w:val="00D531D0"/>
    <w:rsid w:val="00D56A0E"/>
    <w:rsid w:val="00D57AD3"/>
    <w:rsid w:val="00D62F25"/>
    <w:rsid w:val="00D63010"/>
    <w:rsid w:val="00D635FE"/>
    <w:rsid w:val="00D66A7B"/>
    <w:rsid w:val="00D729DE"/>
    <w:rsid w:val="00D75B6A"/>
    <w:rsid w:val="00D778DF"/>
    <w:rsid w:val="00D84BDA"/>
    <w:rsid w:val="00D86D9E"/>
    <w:rsid w:val="00D87013"/>
    <w:rsid w:val="00D876A8"/>
    <w:rsid w:val="00D87F26"/>
    <w:rsid w:val="00D913F0"/>
    <w:rsid w:val="00D93063"/>
    <w:rsid w:val="00D933B0"/>
    <w:rsid w:val="00D94B72"/>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170A"/>
    <w:rsid w:val="00F9557C"/>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B3B20"/>
  <w15:docId w15:val="{A954ABBF-B16B-4DBE-9783-CDE5A01A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3376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9170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9557C"/>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9170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9170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33376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01235">
      <w:bodyDiv w:val="1"/>
      <w:marLeft w:val="0"/>
      <w:marRight w:val="0"/>
      <w:marTop w:val="0"/>
      <w:marBottom w:val="0"/>
      <w:divBdr>
        <w:top w:val="none" w:sz="0" w:space="0" w:color="auto"/>
        <w:left w:val="none" w:sz="0" w:space="0" w:color="auto"/>
        <w:bottom w:val="none" w:sz="0" w:space="0" w:color="auto"/>
        <w:right w:val="none" w:sz="0" w:space="0" w:color="auto"/>
      </w:divBdr>
      <w:divsChild>
        <w:div w:id="2037386378">
          <w:marLeft w:val="0"/>
          <w:marRight w:val="0"/>
          <w:marTop w:val="0"/>
          <w:marBottom w:val="0"/>
          <w:divBdr>
            <w:top w:val="none" w:sz="0" w:space="0" w:color="auto"/>
            <w:left w:val="none" w:sz="0" w:space="0" w:color="auto"/>
            <w:bottom w:val="none" w:sz="0" w:space="0" w:color="auto"/>
            <w:right w:val="none" w:sz="0" w:space="0" w:color="auto"/>
          </w:divBdr>
        </w:div>
      </w:divsChild>
    </w:div>
    <w:div w:id="182718824">
      <w:bodyDiv w:val="1"/>
      <w:marLeft w:val="0"/>
      <w:marRight w:val="0"/>
      <w:marTop w:val="0"/>
      <w:marBottom w:val="0"/>
      <w:divBdr>
        <w:top w:val="none" w:sz="0" w:space="0" w:color="auto"/>
        <w:left w:val="none" w:sz="0" w:space="0" w:color="auto"/>
        <w:bottom w:val="none" w:sz="0" w:space="0" w:color="auto"/>
        <w:right w:val="none" w:sz="0" w:space="0" w:color="auto"/>
      </w:divBdr>
    </w:div>
    <w:div w:id="931280362">
      <w:bodyDiv w:val="1"/>
      <w:marLeft w:val="0"/>
      <w:marRight w:val="0"/>
      <w:marTop w:val="0"/>
      <w:marBottom w:val="0"/>
      <w:divBdr>
        <w:top w:val="none" w:sz="0" w:space="0" w:color="auto"/>
        <w:left w:val="none" w:sz="0" w:space="0" w:color="auto"/>
        <w:bottom w:val="none" w:sz="0" w:space="0" w:color="auto"/>
        <w:right w:val="none" w:sz="0" w:space="0" w:color="auto"/>
      </w:divBdr>
      <w:divsChild>
        <w:div w:id="1595284613">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B304E2356C4D0791313CB2CE721A9D"/>
        <w:category>
          <w:name w:val="General"/>
          <w:gallery w:val="placeholder"/>
        </w:category>
        <w:types>
          <w:type w:val="bbPlcHdr"/>
        </w:types>
        <w:behaviors>
          <w:behavior w:val="content"/>
        </w:behaviors>
        <w:guid w:val="{09B93C16-F4D4-4AB8-8E10-4171D006010C}"/>
      </w:docPartPr>
      <w:docPartBody>
        <w:p w:rsidR="002D49AF" w:rsidRDefault="008E3BC3">
          <w:pPr>
            <w:pStyle w:val="99B304E2356C4D0791313CB2CE721A9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C3"/>
    <w:rsid w:val="002D49AF"/>
    <w:rsid w:val="00681516"/>
    <w:rsid w:val="008E3BC3"/>
    <w:rsid w:val="00B7430D"/>
    <w:rsid w:val="00E3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B304E2356C4D0791313CB2CE721A9D">
    <w:name w:val="99B304E2356C4D0791313CB2CE721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F0C729-71EB-466E-AB8B-3B5C1F40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Use a TFTP Server to Upgrade a Cisco IOS Image</vt:lpstr>
    </vt:vector>
  </TitlesOfParts>
  <Company>Cisco Systems, Inc.</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a TFTP Server to Upgrade a Cisco IOS Image</dc:title>
  <dc:creator>SP</dc:creator>
  <dc:description>2013</dc:description>
  <cp:lastModifiedBy>Connor Morrissy</cp:lastModifiedBy>
  <cp:revision>2</cp:revision>
  <dcterms:created xsi:type="dcterms:W3CDTF">2023-04-06T19:24:00Z</dcterms:created>
  <dcterms:modified xsi:type="dcterms:W3CDTF">2023-04-06T19:24:00Z</dcterms:modified>
</cp:coreProperties>
</file>