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C26F" w14:textId="77777777" w:rsidR="004D36D7" w:rsidRPr="00FD4A68" w:rsidRDefault="00000000" w:rsidP="00B47940">
      <w:pPr>
        <w:pStyle w:val="Title"/>
        <w:rPr>
          <w:rStyle w:val="LabTitleInstVersred"/>
          <w:b/>
          <w:color w:val="auto"/>
        </w:rPr>
      </w:pPr>
      <w:sdt>
        <w:sdtPr>
          <w:rPr>
            <w:b w:val="0"/>
            <w:color w:val="EE0000"/>
          </w:rPr>
          <w:alias w:val="Title"/>
          <w:tag w:val=""/>
          <w:id w:val="-487021785"/>
          <w:placeholder>
            <w:docPart w:val="6994E279D890445FA581C51F00E5DE5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53747">
            <w:t>Packet Tracer - Configure Dynamic NAT</w:t>
          </w:r>
        </w:sdtContent>
      </w:sdt>
    </w:p>
    <w:p w14:paraId="2408D0B3" w14:textId="77777777" w:rsidR="00C53747" w:rsidRPr="00BB73FF" w:rsidRDefault="00C53747" w:rsidP="00C53747">
      <w:pPr>
        <w:pStyle w:val="Heading1"/>
      </w:pPr>
      <w:r w:rsidRPr="00BB73FF">
        <w:t>Objective</w:t>
      </w:r>
      <w:r>
        <w:t>s</w:t>
      </w:r>
    </w:p>
    <w:p w14:paraId="013B3B99" w14:textId="77777777" w:rsidR="00C53747" w:rsidRDefault="00C53747" w:rsidP="00C53747">
      <w:pPr>
        <w:pStyle w:val="BodyTextL25Bold"/>
      </w:pPr>
      <w:r>
        <w:t>Part 1: Configure Dynamic NAT</w:t>
      </w:r>
    </w:p>
    <w:p w14:paraId="586A0485" w14:textId="77777777" w:rsidR="00C53747" w:rsidRDefault="00C53747" w:rsidP="00C53747">
      <w:pPr>
        <w:pStyle w:val="BodyTextL25Bold"/>
      </w:pPr>
      <w:r>
        <w:t>Part 2: Verify NAT Implementation</w:t>
      </w:r>
    </w:p>
    <w:p w14:paraId="763C3509" w14:textId="77777777" w:rsidR="00C53747" w:rsidRPr="004C0909" w:rsidRDefault="00C53747" w:rsidP="00C53747">
      <w:pPr>
        <w:pStyle w:val="Heading1"/>
      </w:pPr>
      <w:r>
        <w:t>Instructions</w:t>
      </w:r>
    </w:p>
    <w:p w14:paraId="7ECB93F3" w14:textId="77777777" w:rsidR="00C53747" w:rsidRDefault="00C53747" w:rsidP="00C53747">
      <w:pPr>
        <w:pStyle w:val="Heading2"/>
      </w:pPr>
      <w:r>
        <w:t>Configure Dynamic NAT</w:t>
      </w:r>
    </w:p>
    <w:p w14:paraId="62F7D0E1" w14:textId="77777777" w:rsidR="00C53747" w:rsidRDefault="00C53747" w:rsidP="00C53747">
      <w:pPr>
        <w:pStyle w:val="Heading3"/>
      </w:pPr>
      <w:r>
        <w:t>Configure traffic that will be permitted</w:t>
      </w:r>
      <w:r w:rsidRPr="00933F28">
        <w:t>.</w:t>
      </w:r>
    </w:p>
    <w:p w14:paraId="58152E77" w14:textId="77777777" w:rsidR="008E6144" w:rsidRPr="008E6144" w:rsidRDefault="008E6144" w:rsidP="008E6144">
      <w:pPr>
        <w:pStyle w:val="ConfigWindow"/>
      </w:pPr>
      <w:r>
        <w:t xml:space="preserve">Open </w:t>
      </w:r>
      <w:r w:rsidRPr="008E6144">
        <w:t>configuration window</w:t>
      </w:r>
    </w:p>
    <w:p w14:paraId="3FA46632" w14:textId="77777777" w:rsidR="00C53747" w:rsidRDefault="00C53747" w:rsidP="008E6144">
      <w:pPr>
        <w:pStyle w:val="BodyTextL25"/>
        <w:spacing w:before="0"/>
      </w:pPr>
      <w:r>
        <w:t xml:space="preserve">On </w:t>
      </w:r>
      <w:r w:rsidRPr="003B5F39">
        <w:rPr>
          <w:b/>
        </w:rPr>
        <w:t>R2</w:t>
      </w:r>
      <w:r>
        <w:t>, configure one statement for ACL 1 to permit any address belonging to the 172.16.0.0/16 network.</w:t>
      </w:r>
    </w:p>
    <w:p w14:paraId="20F15346" w14:textId="77777777" w:rsidR="00C53747" w:rsidRDefault="00C53747" w:rsidP="00C53747">
      <w:pPr>
        <w:pStyle w:val="Heading3"/>
      </w:pPr>
      <w:r>
        <w:t>Configure a pool of address for NAT.</w:t>
      </w:r>
    </w:p>
    <w:p w14:paraId="6514665D" w14:textId="77777777" w:rsidR="00C53747" w:rsidRDefault="00C53747" w:rsidP="00C53747">
      <w:pPr>
        <w:pStyle w:val="BodyTextL25"/>
      </w:pPr>
      <w:r>
        <w:t xml:space="preserve">Configure </w:t>
      </w:r>
      <w:r w:rsidRPr="003B5F39">
        <w:rPr>
          <w:b/>
        </w:rPr>
        <w:t>R2</w:t>
      </w:r>
      <w:r>
        <w:t xml:space="preserve"> with a NAT pool that uses </w:t>
      </w:r>
      <w:r w:rsidR="006C58C6">
        <w:t>two</w:t>
      </w:r>
      <w:r>
        <w:t xml:space="preserve"> addresses in the 209.165.</w:t>
      </w:r>
      <w:r w:rsidR="00626DA9">
        <w:t>200.2</w:t>
      </w:r>
      <w:r w:rsidR="00CB146C">
        <w:t>28/30</w:t>
      </w:r>
      <w:r>
        <w:t xml:space="preserve"> address space.</w:t>
      </w:r>
    </w:p>
    <w:p w14:paraId="5AA7F7FE" w14:textId="77777777" w:rsidR="00C53747" w:rsidRDefault="00C53747" w:rsidP="00C53747">
      <w:pPr>
        <w:pStyle w:val="BodyTextL25"/>
      </w:pPr>
      <w:r>
        <w:t>Notice in the topology there are 3 network addresses that would be translated based on the ACL created.</w:t>
      </w:r>
    </w:p>
    <w:p w14:paraId="78E1AEED" w14:textId="77777777" w:rsidR="00C53747" w:rsidRDefault="00C53747" w:rsidP="00C53747">
      <w:pPr>
        <w:pStyle w:val="Heading4"/>
      </w:pPr>
      <w:r>
        <w:t>Question:</w:t>
      </w:r>
    </w:p>
    <w:p w14:paraId="0500AA45" w14:textId="77777777" w:rsidR="00C53747" w:rsidRDefault="00C53747" w:rsidP="00C53747">
      <w:pPr>
        <w:pStyle w:val="BodyTextL25"/>
        <w:spacing w:before="0"/>
      </w:pPr>
      <w:r>
        <w:t xml:space="preserve">What will happen if more than 2 devices attempt to access the internet? </w:t>
      </w:r>
    </w:p>
    <w:p w14:paraId="0590C966" w14:textId="541B23FE" w:rsidR="00C53747" w:rsidRPr="00232B63" w:rsidRDefault="00232B63" w:rsidP="00C53747">
      <w:pPr>
        <w:pStyle w:val="AnswerLineL25"/>
        <w:rPr>
          <w:color w:val="FF0000"/>
        </w:rPr>
      </w:pPr>
      <w:r>
        <w:rPr>
          <w:color w:val="FF0000"/>
        </w:rPr>
        <w:t>The first two devices to connect will obtain the two NAT addresses. The third device will not be able to obtain an address until one of the other two devices loses their address or the pool is expanded with another NAT address.</w:t>
      </w:r>
    </w:p>
    <w:p w14:paraId="1E8B079A" w14:textId="77777777" w:rsidR="00C53747" w:rsidRDefault="00C53747" w:rsidP="00C53747">
      <w:pPr>
        <w:pStyle w:val="Heading3"/>
      </w:pPr>
      <w:r w:rsidRPr="00E36D9A">
        <w:t>Associate ACL</w:t>
      </w:r>
      <w:r>
        <w:t xml:space="preserve"> </w:t>
      </w:r>
      <w:r w:rsidRPr="00E36D9A">
        <w:t>1 with the NAT pool.</w:t>
      </w:r>
    </w:p>
    <w:p w14:paraId="56AF659A" w14:textId="77777777" w:rsidR="00C53747" w:rsidRPr="008D11EA" w:rsidRDefault="00C53747" w:rsidP="00C53747">
      <w:pPr>
        <w:pStyle w:val="BodyTextL25"/>
      </w:pPr>
      <w:r>
        <w:t>Enter the command that associates ACL 1 with the NAT pool that you just created.</w:t>
      </w:r>
    </w:p>
    <w:p w14:paraId="21D9A9CD" w14:textId="77777777" w:rsidR="00C53747" w:rsidRPr="00C07FD9" w:rsidRDefault="00C53747" w:rsidP="00C53747">
      <w:pPr>
        <w:pStyle w:val="Heading3"/>
      </w:pPr>
      <w:r>
        <w:t>Configure the NAT interfaces.</w:t>
      </w:r>
    </w:p>
    <w:p w14:paraId="3653E3AE" w14:textId="77777777" w:rsidR="00C53747" w:rsidRDefault="00C53747" w:rsidP="00C53747">
      <w:pPr>
        <w:pStyle w:val="BodyTextL25"/>
      </w:pPr>
      <w:r>
        <w:t xml:space="preserve">Configure </w:t>
      </w:r>
      <w:r w:rsidRPr="00E36D9A">
        <w:rPr>
          <w:b/>
        </w:rPr>
        <w:t>R2</w:t>
      </w:r>
      <w:r>
        <w:t xml:space="preserve"> interfaces with the appropriate inside and outside NAT commands.</w:t>
      </w:r>
    </w:p>
    <w:p w14:paraId="4B526B9E" w14:textId="77777777" w:rsidR="008E6144" w:rsidRPr="00C53747" w:rsidRDefault="008E6144" w:rsidP="008E6144">
      <w:pPr>
        <w:pStyle w:val="ConfigWindow"/>
      </w:pPr>
      <w:r>
        <w:t xml:space="preserve">Close </w:t>
      </w:r>
      <w:r w:rsidRPr="008E6144">
        <w:t>configuration window</w:t>
      </w:r>
    </w:p>
    <w:p w14:paraId="33F76B55" w14:textId="77777777" w:rsidR="00C53747" w:rsidRPr="004C0909" w:rsidRDefault="00C53747" w:rsidP="008E6144">
      <w:pPr>
        <w:pStyle w:val="Heading2"/>
        <w:spacing w:before="120"/>
      </w:pPr>
      <w:r>
        <w:t>Verify NAT Implementation</w:t>
      </w:r>
    </w:p>
    <w:p w14:paraId="35DD7B0A" w14:textId="77777777" w:rsidR="00C53747" w:rsidRPr="00FA6A51" w:rsidRDefault="00C53747" w:rsidP="00C53747">
      <w:pPr>
        <w:pStyle w:val="Heading3"/>
      </w:pPr>
      <w:r>
        <w:t>Access services across the internet.</w:t>
      </w:r>
    </w:p>
    <w:p w14:paraId="0CC5FC56" w14:textId="77777777" w:rsidR="00C53747" w:rsidRDefault="00C53747" w:rsidP="00C53747">
      <w:pPr>
        <w:pStyle w:val="BodyTextL25"/>
      </w:pPr>
      <w:r w:rsidRPr="00FA6A51">
        <w:t>From the</w:t>
      </w:r>
      <w:r>
        <w:t xml:space="preserve"> web browser of </w:t>
      </w:r>
      <w:r>
        <w:rPr>
          <w:b/>
        </w:rPr>
        <w:t>L</w:t>
      </w:r>
      <w:r w:rsidRPr="008C01A0">
        <w:rPr>
          <w:b/>
        </w:rPr>
        <w:t>1</w:t>
      </w:r>
      <w:r w:rsidRPr="003B5F39">
        <w:t xml:space="preserve">, </w:t>
      </w:r>
      <w:r>
        <w:rPr>
          <w:b/>
        </w:rPr>
        <w:t>PC1</w:t>
      </w:r>
      <w:r w:rsidRPr="003B5F39">
        <w:t>, or</w:t>
      </w:r>
      <w:r>
        <w:rPr>
          <w:b/>
        </w:rPr>
        <w:t xml:space="preserve"> PC2</w:t>
      </w:r>
      <w:r>
        <w:t xml:space="preserve">, access the web page for </w:t>
      </w:r>
      <w:r w:rsidRPr="00902A72">
        <w:rPr>
          <w:b/>
        </w:rPr>
        <w:t>Server1</w:t>
      </w:r>
      <w:r w:rsidRPr="00FA6A51">
        <w:t>.</w:t>
      </w:r>
    </w:p>
    <w:p w14:paraId="226E3095" w14:textId="77777777" w:rsidR="00C53747" w:rsidRPr="00FA6A51" w:rsidRDefault="00C53747" w:rsidP="00C53747">
      <w:pPr>
        <w:pStyle w:val="Heading3"/>
      </w:pPr>
      <w:r>
        <w:t>View NAT translations.</w:t>
      </w:r>
    </w:p>
    <w:p w14:paraId="784A8696" w14:textId="77777777" w:rsidR="00C53747" w:rsidRDefault="00C53747" w:rsidP="00C53747">
      <w:pPr>
        <w:pStyle w:val="BodyTextL25"/>
      </w:pPr>
      <w:r>
        <w:t xml:space="preserve">View the NAT translations on </w:t>
      </w:r>
      <w:r w:rsidRPr="00F57107">
        <w:rPr>
          <w:b/>
        </w:rPr>
        <w:t>R2</w:t>
      </w:r>
      <w:r>
        <w:t>. Identify the internal source address of the PC and the translated address from the NAT pool in the command output.</w:t>
      </w:r>
    </w:p>
    <w:p w14:paraId="5E1A2D1D" w14:textId="77777777" w:rsidR="008E6144" w:rsidRDefault="008E6144" w:rsidP="008E6144">
      <w:pPr>
        <w:pStyle w:val="ConfigWindow"/>
      </w:pPr>
      <w:r>
        <w:t xml:space="preserve">Open </w:t>
      </w:r>
      <w:r w:rsidRPr="008E6144">
        <w:t>configuration window</w:t>
      </w:r>
    </w:p>
    <w:p w14:paraId="2D419EDB" w14:textId="77777777" w:rsidR="006C58C6" w:rsidRDefault="00C53747" w:rsidP="008E6144">
      <w:pPr>
        <w:pStyle w:val="CMD"/>
        <w:spacing w:before="0"/>
        <w:rPr>
          <w:b/>
        </w:rPr>
      </w:pPr>
      <w:r>
        <w:t xml:space="preserve">R2# </w:t>
      </w:r>
      <w:r w:rsidRPr="00A465AE">
        <w:rPr>
          <w:b/>
        </w:rPr>
        <w:t xml:space="preserve">show </w:t>
      </w:r>
      <w:proofErr w:type="spellStart"/>
      <w:r w:rsidRPr="00A465AE">
        <w:rPr>
          <w:b/>
        </w:rPr>
        <w:t>ip</w:t>
      </w:r>
      <w:proofErr w:type="spellEnd"/>
      <w:r w:rsidRPr="00A465AE">
        <w:rPr>
          <w:b/>
        </w:rPr>
        <w:t xml:space="preserve"> </w:t>
      </w:r>
      <w:proofErr w:type="spellStart"/>
      <w:r w:rsidRPr="00A465AE">
        <w:rPr>
          <w:b/>
        </w:rPr>
        <w:t>nat</w:t>
      </w:r>
      <w:proofErr w:type="spellEnd"/>
      <w:r w:rsidRPr="00A465AE">
        <w:rPr>
          <w:b/>
        </w:rPr>
        <w:t xml:space="preserve"> translations</w:t>
      </w:r>
    </w:p>
    <w:p w14:paraId="497811EC" w14:textId="77777777" w:rsidR="008E6144" w:rsidRPr="006C58C6" w:rsidRDefault="008E6144" w:rsidP="008E6144">
      <w:pPr>
        <w:pStyle w:val="ConfigWindow"/>
      </w:pPr>
      <w:r>
        <w:t xml:space="preserve">Close </w:t>
      </w:r>
      <w:r w:rsidRPr="008E6144">
        <w:t>configuration window</w:t>
      </w:r>
    </w:p>
    <w:p w14:paraId="1E5466D3" w14:textId="77777777" w:rsidR="006C58C6" w:rsidRPr="006C58C6" w:rsidRDefault="006C58C6" w:rsidP="008E6144">
      <w:pPr>
        <w:pStyle w:val="ConfigWindow"/>
      </w:pPr>
      <w:r w:rsidRPr="006C58C6">
        <w:t>End of document</w:t>
      </w:r>
    </w:p>
    <w:sectPr w:rsidR="006C58C6" w:rsidRPr="006C58C6"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C89DF" w14:textId="77777777" w:rsidR="00045D3D" w:rsidRDefault="00045D3D" w:rsidP="00710659">
      <w:pPr>
        <w:spacing w:after="0" w:line="240" w:lineRule="auto"/>
      </w:pPr>
      <w:r>
        <w:separator/>
      </w:r>
    </w:p>
    <w:p w14:paraId="4BC1FBB0" w14:textId="77777777" w:rsidR="00045D3D" w:rsidRDefault="00045D3D"/>
  </w:endnote>
  <w:endnote w:type="continuationSeparator" w:id="0">
    <w:p w14:paraId="441E0DB4" w14:textId="77777777" w:rsidR="00045D3D" w:rsidRDefault="00045D3D" w:rsidP="00710659">
      <w:pPr>
        <w:spacing w:after="0" w:line="240" w:lineRule="auto"/>
      </w:pPr>
      <w:r>
        <w:continuationSeparator/>
      </w:r>
    </w:p>
    <w:p w14:paraId="50008689" w14:textId="77777777" w:rsidR="00045D3D" w:rsidRDefault="00045D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4807"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C53747">
          <w:t>2013</w:t>
        </w:r>
      </w:sdtContent>
    </w:sdt>
    <w:r>
      <w:t xml:space="preserve"> - </w:t>
    </w:r>
    <w:r>
      <w:fldChar w:fldCharType="begin"/>
    </w:r>
    <w:r>
      <w:instrText xml:space="preserve"> SAVEDATE  \@ "yyyy"  \* MERGEFORMAT </w:instrText>
    </w:r>
    <w:r>
      <w:fldChar w:fldCharType="separate"/>
    </w:r>
    <w:r w:rsidR="00232B6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ABD8"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C5374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32B6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EF570" w14:textId="77777777" w:rsidR="00045D3D" w:rsidRDefault="00045D3D" w:rsidP="00710659">
      <w:pPr>
        <w:spacing w:after="0" w:line="240" w:lineRule="auto"/>
      </w:pPr>
      <w:r>
        <w:separator/>
      </w:r>
    </w:p>
    <w:p w14:paraId="17BAA122" w14:textId="77777777" w:rsidR="00045D3D" w:rsidRDefault="00045D3D"/>
  </w:footnote>
  <w:footnote w:type="continuationSeparator" w:id="0">
    <w:p w14:paraId="1E05605F" w14:textId="77777777" w:rsidR="00045D3D" w:rsidRDefault="00045D3D" w:rsidP="00710659">
      <w:pPr>
        <w:spacing w:after="0" w:line="240" w:lineRule="auto"/>
      </w:pPr>
      <w:r>
        <w:continuationSeparator/>
      </w:r>
    </w:p>
    <w:p w14:paraId="4F4EDED3" w14:textId="77777777" w:rsidR="00045D3D" w:rsidRDefault="00045D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6994E279D890445FA581C51F00E5DE5D"/>
      </w:placeholder>
      <w:dataBinding w:prefixMappings="xmlns:ns0='http://purl.org/dc/elements/1.1/' xmlns:ns1='http://schemas.openxmlformats.org/package/2006/metadata/core-properties' " w:xpath="/ns1:coreProperties[1]/ns0:title[1]" w:storeItemID="{6C3C8BC8-F283-45AE-878A-BAB7291924A1}"/>
      <w:text/>
    </w:sdtPr>
    <w:sdtContent>
      <w:p w14:paraId="37685F72" w14:textId="77777777" w:rsidR="00926CB2" w:rsidRDefault="00C53747" w:rsidP="008402F2">
        <w:pPr>
          <w:pStyle w:val="PageHead"/>
        </w:pPr>
        <w:r>
          <w:t>Packet Tracer - Configure Dynamic NAT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87C2" w14:textId="77777777" w:rsidR="00926CB2" w:rsidRDefault="00882B63" w:rsidP="006C3FCF">
    <w:pPr>
      <w:ind w:left="-288"/>
    </w:pPr>
    <w:r>
      <w:rPr>
        <w:noProof/>
      </w:rPr>
      <w:drawing>
        <wp:inline distT="0" distB="0" distL="0" distR="0" wp14:anchorId="4C56225A" wp14:editId="1F70A83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492AB6"/>
    <w:multiLevelType w:val="multilevel"/>
    <w:tmpl w:val="89A882E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49650757">
    <w:abstractNumId w:val="6"/>
  </w:num>
  <w:num w:numId="2" w16cid:durableId="86267268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49306438">
    <w:abstractNumId w:val="2"/>
  </w:num>
  <w:num w:numId="4" w16cid:durableId="210904111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66683916">
    <w:abstractNumId w:val="4"/>
  </w:num>
  <w:num w:numId="6" w16cid:durableId="558786830">
    <w:abstractNumId w:val="0"/>
  </w:num>
  <w:num w:numId="7" w16cid:durableId="846216228">
    <w:abstractNumId w:val="1"/>
  </w:num>
  <w:num w:numId="8" w16cid:durableId="1401640319">
    <w:abstractNumId w:val="5"/>
    <w:lvlOverride w:ilvl="0">
      <w:lvl w:ilvl="0">
        <w:start w:val="1"/>
        <w:numFmt w:val="decimal"/>
        <w:lvlText w:val="Part %1:"/>
        <w:lvlJc w:val="left"/>
        <w:pPr>
          <w:tabs>
            <w:tab w:val="num" w:pos="1152"/>
          </w:tabs>
          <w:ind w:left="1152" w:hanging="792"/>
        </w:pPr>
        <w:rPr>
          <w:rFonts w:hint="default"/>
        </w:rPr>
      </w:lvl>
    </w:lvlOverride>
  </w:num>
  <w:num w:numId="9" w16cid:durableId="2119451393">
    <w:abstractNumId w:val="4"/>
    <w:lvlOverride w:ilvl="0"/>
  </w:num>
  <w:num w:numId="10" w16cid:durableId="2655080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5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D3D"/>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C7C63"/>
    <w:rsid w:val="000D07F5"/>
    <w:rsid w:val="000D55B4"/>
    <w:rsid w:val="000D7FD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1C32"/>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2B63"/>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B5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17D"/>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6DA9"/>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8C6"/>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E52"/>
    <w:rsid w:val="0077125A"/>
    <w:rsid w:val="0078405B"/>
    <w:rsid w:val="00786F58"/>
    <w:rsid w:val="00787CC1"/>
    <w:rsid w:val="00792F4E"/>
    <w:rsid w:val="0079398D"/>
    <w:rsid w:val="00796C25"/>
    <w:rsid w:val="007A03B3"/>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7CA"/>
    <w:rsid w:val="008A3A90"/>
    <w:rsid w:val="008B06D4"/>
    <w:rsid w:val="008B4F20"/>
    <w:rsid w:val="008B68E7"/>
    <w:rsid w:val="008B7FFD"/>
    <w:rsid w:val="008C286A"/>
    <w:rsid w:val="008C2920"/>
    <w:rsid w:val="008C4307"/>
    <w:rsid w:val="008D23DF"/>
    <w:rsid w:val="008D73BF"/>
    <w:rsid w:val="008D7F09"/>
    <w:rsid w:val="008E00D5"/>
    <w:rsid w:val="008E5B64"/>
    <w:rsid w:val="008E614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198"/>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747"/>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46C"/>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1884"/>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EC2"/>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36394"/>
  <w15:docId w15:val="{854079D0-A188-4A31-892D-CD218C1B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5374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A37C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614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A37C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C58C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A37C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94E279D890445FA581C51F00E5DE5D"/>
        <w:category>
          <w:name w:val="General"/>
          <w:gallery w:val="placeholder"/>
        </w:category>
        <w:types>
          <w:type w:val="bbPlcHdr"/>
        </w:types>
        <w:behaviors>
          <w:behavior w:val="content"/>
        </w:behaviors>
        <w:guid w:val="{0A86A831-481C-46D1-ADA0-1368BCE87DA5}"/>
      </w:docPartPr>
      <w:docPartBody>
        <w:p w:rsidR="00B03D84" w:rsidRDefault="0083035E">
          <w:pPr>
            <w:pStyle w:val="6994E279D890445FA581C51F00E5DE5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5E"/>
    <w:rsid w:val="002F0B0F"/>
    <w:rsid w:val="002F4F4A"/>
    <w:rsid w:val="003517E7"/>
    <w:rsid w:val="0083035E"/>
    <w:rsid w:val="00B0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994E279D890445FA581C51F00E5DE5D">
    <w:name w:val="6994E279D890445FA581C51F00E5D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BBA19-BD56-4DB9-9D97-527AE751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Packet Tracer - Configure Dynamic NAT</vt:lpstr>
    </vt:vector>
  </TitlesOfParts>
  <Company>Cisco Systems, Inc.</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Dynamic NAT</dc:title>
  <dc:creator>SP</dc:creator>
  <dc:description>2013</dc:description>
  <cp:lastModifiedBy>Connor Morrissy</cp:lastModifiedBy>
  <cp:revision>2</cp:revision>
  <dcterms:created xsi:type="dcterms:W3CDTF">2023-03-02T18:51:00Z</dcterms:created>
  <dcterms:modified xsi:type="dcterms:W3CDTF">2023-03-02T18:51:00Z</dcterms:modified>
</cp:coreProperties>
</file>