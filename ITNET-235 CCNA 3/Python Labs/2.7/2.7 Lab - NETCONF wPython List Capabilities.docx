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692D" w14:textId="4A496FA5" w:rsidR="0074404C" w:rsidRPr="009A1CF4" w:rsidRDefault="00000000" w:rsidP="0074404C">
      <w:pPr>
        <w:pStyle w:val="Title"/>
      </w:pPr>
      <w:sdt>
        <w:sdtPr>
          <w:alias w:val="Title"/>
          <w:tag w:val=""/>
          <w:id w:val="-487021785"/>
          <w:placeholder>
            <w:docPart w:val="4D0342459B76494EAFBB7E2C19D5C24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A2E89" w:rsidRPr="0074404C">
            <w:t>Lab – NETCONF w/Python: List Capabilities</w:t>
          </w:r>
        </w:sdtContent>
      </w:sdt>
      <w:r w:rsidR="0074404C">
        <w:t xml:space="preserve"> </w:t>
      </w:r>
    </w:p>
    <w:p w14:paraId="4980A6F2" w14:textId="77777777" w:rsidR="00617BB8" w:rsidRPr="00BB73FF" w:rsidRDefault="00617BB8" w:rsidP="00617BB8">
      <w:pPr>
        <w:pStyle w:val="LabSection"/>
        <w:widowControl/>
        <w:numPr>
          <w:ilvl w:val="0"/>
          <w:numId w:val="3"/>
        </w:numPr>
        <w:outlineLvl w:val="9"/>
      </w:pPr>
      <w:r w:rsidRPr="00BB73FF">
        <w:t>Objective</w:t>
      </w:r>
      <w:r>
        <w:t>s</w:t>
      </w:r>
    </w:p>
    <w:p w14:paraId="67915FB0" w14:textId="77777777" w:rsidR="00617BB8" w:rsidRDefault="00617BB8" w:rsidP="00617BB8">
      <w:pPr>
        <w:pStyle w:val="BodyTextL25Bold"/>
      </w:pPr>
      <w:r>
        <w:t xml:space="preserve">Part 1: Install the </w:t>
      </w:r>
      <w:proofErr w:type="spellStart"/>
      <w:r w:rsidRPr="00D24805">
        <w:t>ncclient</w:t>
      </w:r>
      <w:proofErr w:type="spellEnd"/>
      <w:r>
        <w:t xml:space="preserve"> Python module</w:t>
      </w:r>
    </w:p>
    <w:p w14:paraId="4F10D19B" w14:textId="77777777" w:rsidR="00617BB8" w:rsidRDefault="00617BB8" w:rsidP="00617BB8">
      <w:pPr>
        <w:pStyle w:val="BodyTextL25Bold"/>
      </w:pPr>
      <w:r>
        <w:t xml:space="preserve">Part 2: Connect to IOS XE’s NETCONF service using </w:t>
      </w:r>
      <w:proofErr w:type="spellStart"/>
      <w:r w:rsidRPr="00D24805">
        <w:t>ncclient</w:t>
      </w:r>
      <w:proofErr w:type="spellEnd"/>
    </w:p>
    <w:p w14:paraId="53460C03" w14:textId="77777777" w:rsidR="00617BB8" w:rsidRDefault="00617BB8" w:rsidP="00617BB8">
      <w:pPr>
        <w:pStyle w:val="BodyTextL25Bold"/>
      </w:pPr>
      <w:r>
        <w:t>Part 3: List the IOS XE’s capabilities – supported YANG models</w:t>
      </w:r>
    </w:p>
    <w:p w14:paraId="4147ADB9" w14:textId="77777777" w:rsidR="00617BB8" w:rsidRPr="00C07FD9" w:rsidRDefault="00617BB8" w:rsidP="00617BB8">
      <w:pPr>
        <w:pStyle w:val="LabSection"/>
        <w:widowControl/>
        <w:numPr>
          <w:ilvl w:val="0"/>
          <w:numId w:val="3"/>
        </w:numPr>
        <w:outlineLvl w:val="9"/>
      </w:pPr>
      <w:r>
        <w:t>Background / Scenario</w:t>
      </w:r>
    </w:p>
    <w:p w14:paraId="75E07BDA" w14:textId="77777777" w:rsidR="00617BB8" w:rsidRDefault="00617BB8" w:rsidP="00617BB8">
      <w:pPr>
        <w:pStyle w:val="BodyTextL25"/>
      </w:pPr>
      <w:r>
        <w:t xml:space="preserve">Working with NETCONF does not require working with raw NETCONF RPC messages and XML. In this lab you will learn how to use the </w:t>
      </w:r>
      <w:proofErr w:type="spellStart"/>
      <w:r>
        <w:t>ncclient</w:t>
      </w:r>
      <w:proofErr w:type="spellEnd"/>
      <w:r>
        <w:t xml:space="preserve"> Python module to easily interact with network devices using NETCONF. You will learn how to identify which YANG models are supported by the device. This information is helpful when building a production network automation system, that requires specific YANG models to be supported by the given network device.</w:t>
      </w:r>
    </w:p>
    <w:p w14:paraId="3FFC5EBE" w14:textId="77777777" w:rsidR="00617BB8" w:rsidRDefault="00617BB8" w:rsidP="00617BB8">
      <w:pPr>
        <w:pStyle w:val="LabSection"/>
        <w:widowControl/>
        <w:numPr>
          <w:ilvl w:val="0"/>
          <w:numId w:val="3"/>
        </w:numPr>
        <w:outlineLvl w:val="9"/>
      </w:pPr>
      <w:r>
        <w:t>Required Resources</w:t>
      </w:r>
    </w:p>
    <w:p w14:paraId="4FCB854D" w14:textId="77777777" w:rsidR="00617BB8" w:rsidRDefault="00617BB8" w:rsidP="00617BB8">
      <w:pPr>
        <w:pStyle w:val="Bulletlevel1"/>
        <w:spacing w:before="60" w:after="60" w:line="276" w:lineRule="auto"/>
      </w:pPr>
      <w:r>
        <w:t>Access to a router with the IOS XE operating system version 16.6 or higher</w:t>
      </w:r>
    </w:p>
    <w:p w14:paraId="4DC5B27D" w14:textId="77777777" w:rsidR="00617BB8" w:rsidRDefault="00617BB8" w:rsidP="00617BB8">
      <w:pPr>
        <w:pStyle w:val="Bulletlevel1"/>
        <w:spacing w:before="60" w:after="60" w:line="276" w:lineRule="auto"/>
      </w:pPr>
      <w:r>
        <w:t>Python 3.x environment</w:t>
      </w:r>
    </w:p>
    <w:p w14:paraId="345D453F" w14:textId="3F21D396" w:rsidR="00617BB8" w:rsidRDefault="00617BB8" w:rsidP="00617BB8">
      <w:pPr>
        <w:pStyle w:val="Heading1"/>
      </w:pPr>
      <w:r>
        <w:t>Instructions</w:t>
      </w:r>
    </w:p>
    <w:p w14:paraId="79364193" w14:textId="77777777" w:rsidR="00617BB8" w:rsidRDefault="00617BB8" w:rsidP="00617BB8">
      <w:pPr>
        <w:pStyle w:val="PartHead"/>
        <w:numPr>
          <w:ilvl w:val="0"/>
          <w:numId w:val="12"/>
        </w:numPr>
      </w:pPr>
      <w:r>
        <w:t xml:space="preserve">Install the </w:t>
      </w:r>
      <w:proofErr w:type="spellStart"/>
      <w:r w:rsidRPr="00D24805">
        <w:t>ncclient</w:t>
      </w:r>
      <w:proofErr w:type="spellEnd"/>
      <w:r>
        <w:t xml:space="preserve"> Python module</w:t>
      </w:r>
    </w:p>
    <w:p w14:paraId="317E8D61" w14:textId="77777777" w:rsidR="00617BB8" w:rsidRDefault="00617BB8" w:rsidP="00617BB8">
      <w:pPr>
        <w:pStyle w:val="BodyTextL25"/>
      </w:pPr>
      <w:r>
        <w:t xml:space="preserve">In this part, you will install </w:t>
      </w:r>
      <w:proofErr w:type="spellStart"/>
      <w:r w:rsidRPr="00D24805">
        <w:t>ncclient</w:t>
      </w:r>
      <w:proofErr w:type="spellEnd"/>
      <w:r>
        <w:t xml:space="preserve"> module into your Python environment. </w:t>
      </w:r>
      <w:proofErr w:type="spellStart"/>
      <w:r>
        <w:t>n</w:t>
      </w:r>
      <w:r w:rsidRPr="00D24805">
        <w:t>cclient</w:t>
      </w:r>
      <w:proofErr w:type="spellEnd"/>
      <w:r>
        <w:t xml:space="preserve"> is a python module that simplifies NETCONF operations with built in functions that deal with the XML messages and RPC calls. </w:t>
      </w:r>
    </w:p>
    <w:p w14:paraId="5F028825" w14:textId="77777777" w:rsidR="00617BB8" w:rsidRPr="00593C68" w:rsidRDefault="00617BB8" w:rsidP="00617BB8">
      <w:pPr>
        <w:pStyle w:val="BodyTextL25"/>
      </w:pPr>
      <w:r>
        <w:t xml:space="preserve">Explore the </w:t>
      </w:r>
      <w:proofErr w:type="spellStart"/>
      <w:r w:rsidRPr="00D24805">
        <w:t>ncclient</w:t>
      </w:r>
      <w:proofErr w:type="spellEnd"/>
      <w:r>
        <w:t xml:space="preserve"> module on the project GitHub repository: </w:t>
      </w:r>
      <w:r w:rsidRPr="00D24805">
        <w:rPr>
          <w:rStyle w:val="Hyperlink"/>
        </w:rPr>
        <w:t>https://github.com/ncclient/ncclient</w:t>
      </w:r>
    </w:p>
    <w:p w14:paraId="7F2DDF56" w14:textId="77777777" w:rsidR="00617BB8" w:rsidRDefault="00617BB8" w:rsidP="00617BB8">
      <w:pPr>
        <w:pStyle w:val="StepHead"/>
        <w:keepLines/>
        <w:numPr>
          <w:ilvl w:val="0"/>
          <w:numId w:val="14"/>
        </w:numPr>
        <w:spacing w:after="120"/>
      </w:pPr>
      <w:r>
        <w:t xml:space="preserve">Use pip to install </w:t>
      </w:r>
      <w:proofErr w:type="spellStart"/>
      <w:r w:rsidRPr="00D24805">
        <w:t>ncclient</w:t>
      </w:r>
      <w:proofErr w:type="spellEnd"/>
      <w:r>
        <w:t>.</w:t>
      </w:r>
    </w:p>
    <w:p w14:paraId="1DDDD5AA" w14:textId="77777777" w:rsidR="00617BB8" w:rsidRPr="007E4700" w:rsidRDefault="00617BB8" w:rsidP="00617BB8">
      <w:pPr>
        <w:pStyle w:val="SubStepAlpha"/>
        <w:numPr>
          <w:ilvl w:val="3"/>
          <w:numId w:val="13"/>
        </w:numPr>
      </w:pPr>
      <w:r>
        <w:t>Start a new Windows command prompt (</w:t>
      </w:r>
      <w:proofErr w:type="spellStart"/>
      <w:r w:rsidRPr="00F40CC6">
        <w:rPr>
          <w:rStyle w:val="CMDChar"/>
        </w:rPr>
        <w:t>cmd</w:t>
      </w:r>
      <w:proofErr w:type="spellEnd"/>
      <w:r>
        <w:t>)</w:t>
      </w:r>
      <w:r w:rsidRPr="007E4700">
        <w:t>.</w:t>
      </w:r>
    </w:p>
    <w:p w14:paraId="625A9221" w14:textId="77777777" w:rsidR="00617BB8" w:rsidRPr="00D24805" w:rsidRDefault="00617BB8" w:rsidP="00617BB8">
      <w:pPr>
        <w:pStyle w:val="SubStepAlpha"/>
        <w:numPr>
          <w:ilvl w:val="3"/>
          <w:numId w:val="13"/>
        </w:numPr>
        <w:rPr>
          <w:rStyle w:val="CMDChar"/>
        </w:rPr>
      </w:pPr>
      <w:r>
        <w:t xml:space="preserve">Install </w:t>
      </w:r>
      <w:proofErr w:type="spellStart"/>
      <w:r w:rsidRPr="00D24805">
        <w:t>ncclient</w:t>
      </w:r>
      <w:proofErr w:type="spellEnd"/>
      <w:r w:rsidRPr="00D24805">
        <w:t xml:space="preserve"> </w:t>
      </w:r>
      <w:r>
        <w:t>using pip in the Windows command prompt:</w:t>
      </w:r>
      <w:r>
        <w:br/>
      </w:r>
      <w:r>
        <w:br/>
      </w:r>
      <w:r w:rsidRPr="00F40CC6">
        <w:rPr>
          <w:rStyle w:val="CMDChar"/>
        </w:rPr>
        <w:t xml:space="preserve">pip install </w:t>
      </w:r>
      <w:proofErr w:type="spellStart"/>
      <w:r w:rsidRPr="00D24805">
        <w:rPr>
          <w:rStyle w:val="CMDChar"/>
        </w:rPr>
        <w:t>ncclient</w:t>
      </w:r>
      <w:proofErr w:type="spellEnd"/>
    </w:p>
    <w:p w14:paraId="47A4DEBE" w14:textId="77777777" w:rsidR="00617BB8" w:rsidRDefault="00617BB8" w:rsidP="00617BB8">
      <w:pPr>
        <w:pStyle w:val="SubStepAlpha"/>
        <w:numPr>
          <w:ilvl w:val="3"/>
          <w:numId w:val="13"/>
        </w:numPr>
      </w:pPr>
      <w:r>
        <w:t xml:space="preserve">Verify that </w:t>
      </w:r>
      <w:proofErr w:type="spellStart"/>
      <w:r w:rsidRPr="00D24805">
        <w:t>ncclient</w:t>
      </w:r>
      <w:proofErr w:type="spellEnd"/>
      <w:r w:rsidRPr="00D24805">
        <w:t xml:space="preserve"> </w:t>
      </w:r>
      <w:r>
        <w:t>has been successfully installed</w:t>
      </w:r>
      <w:r w:rsidRPr="007E4700">
        <w:t>.</w:t>
      </w:r>
      <w:r>
        <w:t xml:space="preserve"> Start Python IDLE and in the interactive shell try to import the </w:t>
      </w:r>
      <w:proofErr w:type="spellStart"/>
      <w:r w:rsidRPr="00D24805">
        <w:t>ncclient</w:t>
      </w:r>
      <w:proofErr w:type="spellEnd"/>
      <w:r w:rsidRPr="00D24805">
        <w:t xml:space="preserve"> </w:t>
      </w:r>
      <w:r>
        <w:t>module:</w:t>
      </w:r>
    </w:p>
    <w:p w14:paraId="1B02084D" w14:textId="77777777" w:rsidR="00617BB8" w:rsidRPr="00D24805" w:rsidRDefault="00617BB8" w:rsidP="00617BB8">
      <w:pPr>
        <w:pStyle w:val="CMD"/>
      </w:pPr>
      <w:r>
        <w:t xml:space="preserve">import </w:t>
      </w:r>
      <w:proofErr w:type="spellStart"/>
      <w:r w:rsidRPr="00D24805">
        <w:t>ncclient</w:t>
      </w:r>
      <w:proofErr w:type="spellEnd"/>
    </w:p>
    <w:p w14:paraId="38052D51" w14:textId="0FBF0227" w:rsidR="00617BB8" w:rsidRPr="007E4700" w:rsidRDefault="00617BB8" w:rsidP="00617BB8">
      <w:pPr>
        <w:pStyle w:val="CMD"/>
        <w:jc w:val="center"/>
      </w:pPr>
      <w:r>
        <w:br/>
      </w:r>
    </w:p>
    <w:p w14:paraId="39A850DF" w14:textId="77777777" w:rsidR="00617BB8" w:rsidRDefault="00617BB8" w:rsidP="00617BB8">
      <w:pPr>
        <w:pStyle w:val="PartHead"/>
        <w:numPr>
          <w:ilvl w:val="0"/>
          <w:numId w:val="12"/>
        </w:numPr>
      </w:pPr>
      <w:r>
        <w:t xml:space="preserve">Connect to IOS XE’s NETCONF service using </w:t>
      </w:r>
      <w:proofErr w:type="spellStart"/>
      <w:r w:rsidRPr="00D24805">
        <w:t>ncclient</w:t>
      </w:r>
      <w:proofErr w:type="spellEnd"/>
    </w:p>
    <w:p w14:paraId="093349B1" w14:textId="77777777" w:rsidR="00617BB8" w:rsidRDefault="00617BB8" w:rsidP="00617BB8">
      <w:pPr>
        <w:pStyle w:val="StepHead"/>
        <w:numPr>
          <w:ilvl w:val="2"/>
          <w:numId w:val="12"/>
        </w:numPr>
      </w:pPr>
      <w:r>
        <w:t xml:space="preserve">Connect to IOS XE’s NETCONF service using </w:t>
      </w:r>
      <w:proofErr w:type="spellStart"/>
      <w:r w:rsidRPr="00D24805">
        <w:t>ncclient</w:t>
      </w:r>
      <w:proofErr w:type="spellEnd"/>
      <w:r>
        <w:t>.</w:t>
      </w:r>
    </w:p>
    <w:p w14:paraId="0F9EB424" w14:textId="77777777" w:rsidR="00617BB8" w:rsidRDefault="00617BB8" w:rsidP="00617BB8">
      <w:pPr>
        <w:pStyle w:val="BodyTextL25"/>
      </w:pPr>
      <w:r>
        <w:t xml:space="preserve">The </w:t>
      </w:r>
      <w:proofErr w:type="spellStart"/>
      <w:r w:rsidRPr="00D24805">
        <w:t>ncclient</w:t>
      </w:r>
      <w:proofErr w:type="spellEnd"/>
      <w:r w:rsidRPr="00D24805">
        <w:t xml:space="preserve"> </w:t>
      </w:r>
      <w:r>
        <w:t>module provides a “</w:t>
      </w:r>
      <w:r w:rsidRPr="00D24805">
        <w:rPr>
          <w:rStyle w:val="CMDChar"/>
        </w:rPr>
        <w:t>manager</w:t>
      </w:r>
      <w:r>
        <w:t>” class with “</w:t>
      </w:r>
      <w:proofErr w:type="gramStart"/>
      <w:r>
        <w:rPr>
          <w:rStyle w:val="CMDChar"/>
        </w:rPr>
        <w:t>connect(</w:t>
      </w:r>
      <w:proofErr w:type="gramEnd"/>
      <w:r>
        <w:rPr>
          <w:rStyle w:val="CMDChar"/>
        </w:rPr>
        <w:t>)</w:t>
      </w:r>
      <w:r>
        <w:t>” function to setup the remote NETCONF connection.</w:t>
      </w:r>
      <w:r w:rsidRPr="000E0DA6">
        <w:rPr>
          <w:noProof/>
        </w:rPr>
        <w:t xml:space="preserve"> </w:t>
      </w:r>
      <w:r>
        <w:rPr>
          <w:noProof/>
        </w:rPr>
        <w:t>After a successful connection, the returned object represents the NETCONF connection to the remote device.</w:t>
      </w:r>
    </w:p>
    <w:p w14:paraId="56717C54" w14:textId="77777777" w:rsidR="00617BB8" w:rsidRDefault="00617BB8" w:rsidP="00617BB8">
      <w:pPr>
        <w:pStyle w:val="SubStepAlpha"/>
        <w:numPr>
          <w:ilvl w:val="3"/>
          <w:numId w:val="10"/>
        </w:numPr>
      </w:pPr>
      <w:r>
        <w:lastRenderedPageBreak/>
        <w:t>In Python IDLE, create a new Python script file:</w:t>
      </w:r>
    </w:p>
    <w:p w14:paraId="6702F0B1" w14:textId="77777777" w:rsidR="00617BB8" w:rsidRPr="00280F42" w:rsidRDefault="00617BB8" w:rsidP="00617BB8">
      <w:pPr>
        <w:pStyle w:val="SubStepAlpha"/>
        <w:numPr>
          <w:ilvl w:val="3"/>
          <w:numId w:val="10"/>
        </w:numPr>
        <w:rPr>
          <w:rStyle w:val="CMDChar"/>
        </w:rPr>
      </w:pPr>
      <w:r>
        <w:t>In the new Python script file editor, import the “</w:t>
      </w:r>
      <w:r w:rsidRPr="00D24805">
        <w:rPr>
          <w:rStyle w:val="CMDChar"/>
        </w:rPr>
        <w:t>manager</w:t>
      </w:r>
      <w:r>
        <w:t xml:space="preserve">” class from the </w:t>
      </w:r>
      <w:proofErr w:type="spellStart"/>
      <w:r>
        <w:t>ncclient</w:t>
      </w:r>
      <w:proofErr w:type="spellEnd"/>
      <w:r>
        <w:t xml:space="preserve"> module:</w:t>
      </w:r>
      <w:r>
        <w:br/>
      </w:r>
      <w:r>
        <w:br/>
      </w:r>
      <w:r w:rsidRPr="00280F42">
        <w:rPr>
          <w:rFonts w:ascii="Courier New" w:eastAsia="Times New Roman" w:hAnsi="Courier New" w:cs="Courier New"/>
          <w:b/>
          <w:bCs/>
          <w:color w:val="800000"/>
          <w:szCs w:val="20"/>
        </w:rPr>
        <w:t>from</w:t>
      </w:r>
      <w:r w:rsidRPr="00280F42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280F42">
        <w:rPr>
          <w:rFonts w:ascii="Courier New" w:eastAsia="Times New Roman" w:hAnsi="Courier New" w:cs="Courier New"/>
          <w:color w:val="000000"/>
          <w:szCs w:val="20"/>
        </w:rPr>
        <w:t>ncclient</w:t>
      </w:r>
      <w:proofErr w:type="spellEnd"/>
      <w:r w:rsidRPr="00280F42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280F42">
        <w:rPr>
          <w:rFonts w:ascii="Courier New" w:eastAsia="Times New Roman" w:hAnsi="Courier New" w:cs="Courier New"/>
          <w:b/>
          <w:bCs/>
          <w:color w:val="800000"/>
          <w:szCs w:val="20"/>
        </w:rPr>
        <w:t>import</w:t>
      </w:r>
      <w:r w:rsidRPr="00280F42">
        <w:rPr>
          <w:rFonts w:ascii="Courier New" w:eastAsia="Times New Roman" w:hAnsi="Courier New" w:cs="Courier New"/>
          <w:color w:val="000000"/>
          <w:szCs w:val="20"/>
        </w:rPr>
        <w:t xml:space="preserve"> manager</w:t>
      </w:r>
    </w:p>
    <w:p w14:paraId="70F59A85" w14:textId="77777777" w:rsidR="00617BB8" w:rsidRDefault="00617BB8" w:rsidP="00617BB8">
      <w:pPr>
        <w:pStyle w:val="SubStepAlpha"/>
        <w:numPr>
          <w:ilvl w:val="3"/>
          <w:numId w:val="13"/>
        </w:numPr>
      </w:pPr>
      <w:r>
        <w:t xml:space="preserve">Setup an </w:t>
      </w:r>
      <w:r>
        <w:rPr>
          <w:rStyle w:val="CMDChar"/>
        </w:rPr>
        <w:t>m</w:t>
      </w:r>
      <w:r>
        <w:t xml:space="preserve"> connection object using the </w:t>
      </w:r>
      <w:proofErr w:type="spellStart"/>
      <w:proofErr w:type="gramStart"/>
      <w:r>
        <w:rPr>
          <w:rStyle w:val="CMDChar"/>
        </w:rPr>
        <w:t>manager.connect</w:t>
      </w:r>
      <w:proofErr w:type="spellEnd"/>
      <w:proofErr w:type="gramEnd"/>
      <w:r>
        <w:rPr>
          <w:rStyle w:val="CMDChar"/>
        </w:rPr>
        <w:t>()</w:t>
      </w:r>
      <w:r>
        <w:t xml:space="preserve"> function to the IOS XE device. </w:t>
      </w:r>
    </w:p>
    <w:p w14:paraId="1935C3C0" w14:textId="77777777" w:rsidR="00617BB8" w:rsidRDefault="00617BB8" w:rsidP="00617BB8">
      <w:pPr>
        <w:pStyle w:val="SubStepAlpha"/>
        <w:numPr>
          <w:ilvl w:val="0"/>
          <w:numId w:val="0"/>
        </w:numPr>
        <w:ind w:left="720"/>
        <w:jc w:val="center"/>
      </w:pPr>
      <w:r w:rsidRPr="00D24805">
        <w:rPr>
          <w:noProof/>
        </w:rPr>
        <w:drawing>
          <wp:inline distT="0" distB="0" distL="0" distR="0" wp14:anchorId="406E3B26" wp14:editId="100E451E">
            <wp:extent cx="4858213" cy="815485"/>
            <wp:effectExtent l="0" t="0" r="0" b="3810"/>
            <wp:docPr id="8" name="Picture 8" descr="The figure shows code for the m connection object to the IOS XE devi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213" cy="8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51BA" w14:textId="77777777" w:rsidR="00617BB8" w:rsidRDefault="00617BB8" w:rsidP="00617BB8">
      <w:pPr>
        <w:pStyle w:val="SubStepAlpha"/>
        <w:numPr>
          <w:ilvl w:val="0"/>
          <w:numId w:val="0"/>
        </w:numPr>
        <w:ind w:left="720"/>
      </w:pPr>
      <w:r>
        <w:t xml:space="preserve">The parameters of the </w:t>
      </w:r>
      <w:proofErr w:type="spellStart"/>
      <w:proofErr w:type="gramStart"/>
      <w:r>
        <w:rPr>
          <w:rStyle w:val="CMDChar"/>
        </w:rPr>
        <w:t>manager.connect</w:t>
      </w:r>
      <w:proofErr w:type="spellEnd"/>
      <w:proofErr w:type="gramEnd"/>
      <w:r>
        <w:rPr>
          <w:rStyle w:val="CMDChar"/>
        </w:rPr>
        <w:t>()</w:t>
      </w:r>
      <w:r>
        <w:t xml:space="preserve"> function are: </w:t>
      </w:r>
    </w:p>
    <w:p w14:paraId="1A831029" w14:textId="77777777" w:rsidR="00617BB8" w:rsidRDefault="00617BB8" w:rsidP="00617BB8">
      <w:pPr>
        <w:pStyle w:val="SubStepAlpha"/>
        <w:numPr>
          <w:ilvl w:val="0"/>
          <w:numId w:val="15"/>
        </w:numPr>
      </w:pPr>
      <w:r w:rsidRPr="007C192B">
        <w:rPr>
          <w:rStyle w:val="CMDChar"/>
        </w:rPr>
        <w:t>host</w:t>
      </w:r>
      <w:r>
        <w:t xml:space="preserve"> – the address (host or IP) of the remote device (</w:t>
      </w:r>
      <w:bookmarkStart w:id="0" w:name="_Hlk17239562"/>
      <w:r>
        <w:t>adjust the IP address to match the router’s current address</w:t>
      </w:r>
      <w:bookmarkEnd w:id="0"/>
      <w:r>
        <w:t>)</w:t>
      </w:r>
    </w:p>
    <w:p w14:paraId="310FA23A" w14:textId="77777777" w:rsidR="00617BB8" w:rsidRDefault="00617BB8" w:rsidP="00617BB8">
      <w:pPr>
        <w:pStyle w:val="SubStepAlpha"/>
        <w:numPr>
          <w:ilvl w:val="0"/>
          <w:numId w:val="15"/>
        </w:numPr>
      </w:pPr>
      <w:r w:rsidRPr="007C192B">
        <w:rPr>
          <w:rStyle w:val="CMDChar"/>
        </w:rPr>
        <w:t>port</w:t>
      </w:r>
      <w:r>
        <w:t xml:space="preserve"> – the remote port of the NETCONF service </w:t>
      </w:r>
    </w:p>
    <w:p w14:paraId="3FCF60CA" w14:textId="77777777" w:rsidR="00617BB8" w:rsidRDefault="00617BB8" w:rsidP="00617BB8">
      <w:pPr>
        <w:pStyle w:val="SubStepAlpha"/>
        <w:numPr>
          <w:ilvl w:val="0"/>
          <w:numId w:val="15"/>
        </w:numPr>
      </w:pPr>
      <w:r w:rsidRPr="007C192B">
        <w:rPr>
          <w:rStyle w:val="CMDChar"/>
        </w:rPr>
        <w:t>username</w:t>
      </w:r>
      <w:r>
        <w:t xml:space="preserve"> – remote </w:t>
      </w:r>
      <w:proofErr w:type="spellStart"/>
      <w:r>
        <w:t>ssh</w:t>
      </w:r>
      <w:proofErr w:type="spellEnd"/>
      <w:r>
        <w:t xml:space="preserve"> username (in this lab “cisco” for that was setup in the IOS XE VM)</w:t>
      </w:r>
    </w:p>
    <w:p w14:paraId="11C0F76F" w14:textId="77777777" w:rsidR="00617BB8" w:rsidRDefault="00617BB8" w:rsidP="00617BB8">
      <w:pPr>
        <w:pStyle w:val="SubStepAlpha"/>
        <w:numPr>
          <w:ilvl w:val="0"/>
          <w:numId w:val="15"/>
        </w:numPr>
      </w:pPr>
      <w:r w:rsidRPr="007C192B">
        <w:rPr>
          <w:rStyle w:val="CMDChar"/>
        </w:rPr>
        <w:t>password</w:t>
      </w:r>
      <w:r>
        <w:t xml:space="preserve"> – remote </w:t>
      </w:r>
      <w:proofErr w:type="spellStart"/>
      <w:r>
        <w:t>ssh</w:t>
      </w:r>
      <w:proofErr w:type="spellEnd"/>
      <w:r>
        <w:t xml:space="preserve"> password (in this lab “cisco123!” for that was setup in the IOS XE VM)</w:t>
      </w:r>
    </w:p>
    <w:p w14:paraId="32E10CD4" w14:textId="77777777" w:rsidR="00617BB8" w:rsidRDefault="00617BB8" w:rsidP="00617BB8">
      <w:pPr>
        <w:pStyle w:val="SubStepAlpha"/>
        <w:numPr>
          <w:ilvl w:val="0"/>
          <w:numId w:val="15"/>
        </w:numPr>
      </w:pPr>
      <w:proofErr w:type="spellStart"/>
      <w:r w:rsidRPr="00D24805">
        <w:rPr>
          <w:rStyle w:val="CMDChar"/>
        </w:rPr>
        <w:t>hostkey_verify</w:t>
      </w:r>
      <w:proofErr w:type="spellEnd"/>
      <w:r>
        <w:t xml:space="preserve"> – whether to verify the </w:t>
      </w:r>
      <w:proofErr w:type="spellStart"/>
      <w:r>
        <w:t>ssh</w:t>
      </w:r>
      <w:proofErr w:type="spellEnd"/>
      <w:r>
        <w:t xml:space="preserve"> fingerprint (in lab it is safe to set to False, in production environments you should always verify the </w:t>
      </w:r>
      <w:proofErr w:type="spellStart"/>
      <w:r>
        <w:t>ssh</w:t>
      </w:r>
      <w:proofErr w:type="spellEnd"/>
      <w:r>
        <w:t xml:space="preserve"> fingerprints)</w:t>
      </w:r>
    </w:p>
    <w:p w14:paraId="6FDD1CDB" w14:textId="77777777" w:rsidR="00617BB8" w:rsidRDefault="00617BB8" w:rsidP="00617BB8">
      <w:pPr>
        <w:pStyle w:val="PartHead"/>
        <w:numPr>
          <w:ilvl w:val="0"/>
          <w:numId w:val="12"/>
        </w:numPr>
      </w:pPr>
      <w:r>
        <w:t>List the IOS XE’s capabilities – supported YANG models</w:t>
      </w:r>
    </w:p>
    <w:p w14:paraId="10A8EA82" w14:textId="77777777" w:rsidR="00617BB8" w:rsidRPr="00F87AFB" w:rsidRDefault="00617BB8" w:rsidP="00617BB8">
      <w:pPr>
        <w:pStyle w:val="StepHead"/>
        <w:numPr>
          <w:ilvl w:val="2"/>
          <w:numId w:val="12"/>
        </w:numPr>
      </w:pPr>
      <w:r>
        <w:t>Send show commands and display the output</w:t>
      </w:r>
    </w:p>
    <w:p w14:paraId="3B3934E6" w14:textId="77777777" w:rsidR="00617BB8" w:rsidRDefault="00617BB8" w:rsidP="00617BB8">
      <w:pPr>
        <w:pStyle w:val="SubStepAlpha"/>
        <w:numPr>
          <w:ilvl w:val="3"/>
          <w:numId w:val="16"/>
        </w:numPr>
      </w:pPr>
      <w:r>
        <w:t xml:space="preserve">The </w:t>
      </w:r>
      <w:r>
        <w:rPr>
          <w:rStyle w:val="CMDChar"/>
        </w:rPr>
        <w:t>m</w:t>
      </w:r>
      <w:r>
        <w:t xml:space="preserve"> object, returned by the </w:t>
      </w:r>
      <w:proofErr w:type="spellStart"/>
      <w:proofErr w:type="gramStart"/>
      <w:r>
        <w:rPr>
          <w:rStyle w:val="CMDChar"/>
        </w:rPr>
        <w:t>manager.connect</w:t>
      </w:r>
      <w:proofErr w:type="spellEnd"/>
      <w:proofErr w:type="gramEnd"/>
      <w:r>
        <w:rPr>
          <w:rStyle w:val="CMDChar"/>
        </w:rPr>
        <w:t>()</w:t>
      </w:r>
      <w:r>
        <w:t xml:space="preserve"> function that represents the NETCONF remote session. In every NETCONF session, the server first sends its list of capabilities – supported YANG models. With the </w:t>
      </w:r>
      <w:proofErr w:type="spellStart"/>
      <w:r>
        <w:t>ncclient</w:t>
      </w:r>
      <w:proofErr w:type="spellEnd"/>
      <w:r>
        <w:t xml:space="preserve"> module, the received list of capabilities is stored in the </w:t>
      </w:r>
      <w:proofErr w:type="spellStart"/>
      <w:proofErr w:type="gramStart"/>
      <w:r w:rsidRPr="00364B28">
        <w:rPr>
          <w:rStyle w:val="CMDChar"/>
        </w:rPr>
        <w:t>m.server</w:t>
      </w:r>
      <w:proofErr w:type="gramEnd"/>
      <w:r w:rsidRPr="00364B28">
        <w:rPr>
          <w:rStyle w:val="CMDChar"/>
        </w:rPr>
        <w:t>_capabilities</w:t>
      </w:r>
      <w:proofErr w:type="spellEnd"/>
      <w:r>
        <w:t xml:space="preserve"> list. </w:t>
      </w:r>
    </w:p>
    <w:p w14:paraId="1CAF33D3" w14:textId="77777777" w:rsidR="00617BB8" w:rsidRDefault="00617BB8" w:rsidP="00617BB8">
      <w:pPr>
        <w:pStyle w:val="SubStepAlpha"/>
        <w:numPr>
          <w:ilvl w:val="3"/>
          <w:numId w:val="16"/>
        </w:numPr>
      </w:pPr>
      <w:r>
        <w:t>Use a for loop and a print function to print the device capabilities:</w:t>
      </w:r>
    </w:p>
    <w:p w14:paraId="0863D815" w14:textId="77777777" w:rsidR="00617BB8" w:rsidRPr="00280F42" w:rsidRDefault="00617BB8" w:rsidP="00617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0F4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print</w:t>
      </w:r>
      <w:r w:rsidRPr="00280F42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280F42">
        <w:rPr>
          <w:rFonts w:ascii="Courier New" w:eastAsia="Times New Roman" w:hAnsi="Courier New" w:cs="Courier New"/>
          <w:color w:val="0000E6"/>
          <w:sz w:val="20"/>
          <w:szCs w:val="20"/>
        </w:rPr>
        <w:t>"#Supported Capabilities (YANG models):"</w:t>
      </w:r>
      <w:r w:rsidRPr="00280F42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14:paraId="79655A78" w14:textId="77777777" w:rsidR="00617BB8" w:rsidRPr="00280F42" w:rsidRDefault="00617BB8" w:rsidP="00617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0F4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280F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capability </w:t>
      </w:r>
      <w:r w:rsidRPr="00280F4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</w:t>
      </w:r>
      <w:r w:rsidRPr="00280F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80F42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280F42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280F42">
        <w:rPr>
          <w:rFonts w:ascii="Courier New" w:eastAsia="Times New Roman" w:hAnsi="Courier New" w:cs="Courier New"/>
          <w:color w:val="000000"/>
          <w:sz w:val="20"/>
          <w:szCs w:val="20"/>
        </w:rPr>
        <w:t>server</w:t>
      </w:r>
      <w:proofErr w:type="gramEnd"/>
      <w:r w:rsidRPr="00280F42">
        <w:rPr>
          <w:rFonts w:ascii="Courier New" w:eastAsia="Times New Roman" w:hAnsi="Courier New" w:cs="Courier New"/>
          <w:color w:val="000000"/>
          <w:sz w:val="20"/>
          <w:szCs w:val="20"/>
        </w:rPr>
        <w:t>_capabilities</w:t>
      </w:r>
      <w:proofErr w:type="spellEnd"/>
      <w:r w:rsidRPr="00280F42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</w:p>
    <w:p w14:paraId="404C9A51" w14:textId="77777777" w:rsidR="00617BB8" w:rsidRPr="00280F42" w:rsidRDefault="00617BB8" w:rsidP="00617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0F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0F4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print</w:t>
      </w:r>
      <w:r w:rsidRPr="00280F42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280F42">
        <w:rPr>
          <w:rFonts w:ascii="Courier New" w:eastAsia="Times New Roman" w:hAnsi="Courier New" w:cs="Courier New"/>
          <w:color w:val="000000"/>
          <w:sz w:val="20"/>
          <w:szCs w:val="20"/>
        </w:rPr>
        <w:t>capability</w:t>
      </w:r>
      <w:r w:rsidRPr="00280F42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14:paraId="160BF259" w14:textId="16778D96" w:rsidR="00617BB8" w:rsidRDefault="00617BB8" w:rsidP="00617BB8">
      <w:pPr>
        <w:pStyle w:val="SubStepAlpha"/>
        <w:numPr>
          <w:ilvl w:val="3"/>
          <w:numId w:val="13"/>
        </w:numPr>
      </w:pPr>
      <w:r>
        <w:t>Execute the Python script file to see the results.</w:t>
      </w:r>
    </w:p>
    <w:p w14:paraId="037F74E9" w14:textId="35046B87" w:rsidR="00617BB8" w:rsidRDefault="00617BB8" w:rsidP="00617BB8">
      <w:pPr>
        <w:pStyle w:val="ConfigWindow"/>
      </w:pPr>
      <w:r>
        <w:t>Question</w:t>
      </w:r>
    </w:p>
    <w:p w14:paraId="635CF5C1" w14:textId="77777777" w:rsidR="00617BB8" w:rsidRPr="00617BB8" w:rsidRDefault="00617BB8" w:rsidP="00617BB8">
      <w:pPr>
        <w:pStyle w:val="SubStepAlpha"/>
        <w:keepNext/>
        <w:numPr>
          <w:ilvl w:val="3"/>
          <w:numId w:val="13"/>
        </w:numPr>
        <w:rPr>
          <w:rStyle w:val="AnswerGray"/>
          <w:shd w:val="clear" w:color="auto" w:fill="auto"/>
        </w:rPr>
      </w:pPr>
      <w:r w:rsidRPr="00617BB8">
        <w:t>Is the Cisco-IOS-XE-</w:t>
      </w:r>
      <w:proofErr w:type="spellStart"/>
      <w:r w:rsidRPr="00617BB8">
        <w:t>cdp</w:t>
      </w:r>
      <w:proofErr w:type="spellEnd"/>
      <w:r w:rsidRPr="00617BB8">
        <w:t xml:space="preserve"> YANG model supported by the device?</w:t>
      </w:r>
    </w:p>
    <w:p w14:paraId="004CDA83" w14:textId="295FD75E" w:rsidR="00617BB8" w:rsidRPr="0074404C" w:rsidRDefault="0074404C" w:rsidP="0074404C">
      <w:pPr>
        <w:pStyle w:val="ConfigWindow"/>
      </w:pPr>
      <w:r w:rsidRPr="0074404C">
        <w:rPr>
          <w:rStyle w:val="AnswerGray"/>
          <w:b w:val="0"/>
          <w:sz w:val="6"/>
          <w:shd w:val="clear" w:color="auto" w:fill="auto"/>
        </w:rPr>
        <w:t>Type your answer here</w:t>
      </w:r>
    </w:p>
    <w:p w14:paraId="37C4CA4E" w14:textId="185D01C6" w:rsidR="00C162C0" w:rsidRDefault="00617BB8" w:rsidP="00617BB8">
      <w:pPr>
        <w:pStyle w:val="ConfigWindow"/>
        <w:rPr>
          <w:rStyle w:val="DevConfigGray"/>
          <w:rFonts w:ascii="Arial" w:hAnsi="Arial"/>
          <w:b w:val="0"/>
          <w:color w:val="FFFFFF" w:themeColor="background1"/>
          <w:sz w:val="6"/>
          <w:shd w:val="clear" w:color="auto" w:fill="auto"/>
        </w:rPr>
      </w:pPr>
      <w:r w:rsidRPr="00617BB8">
        <w:rPr>
          <w:rStyle w:val="DevConfigGray"/>
          <w:rFonts w:ascii="Arial" w:hAnsi="Arial"/>
          <w:b w:val="0"/>
          <w:color w:val="FFFFFF" w:themeColor="background1"/>
          <w:sz w:val="6"/>
          <w:shd w:val="clear" w:color="auto" w:fill="auto"/>
        </w:rPr>
        <w:t>End of Document</w:t>
      </w:r>
    </w:p>
    <w:p w14:paraId="4FD60460" w14:textId="52D106ED" w:rsidR="005A241F" w:rsidRPr="005A241F" w:rsidRDefault="005A241F" w:rsidP="005A241F">
      <w:pPr>
        <w:ind w:firstLine="720"/>
        <w:rPr>
          <w:color w:val="FF0000"/>
        </w:rPr>
      </w:pPr>
      <w:r>
        <w:rPr>
          <w:color w:val="FF0000"/>
        </w:rPr>
        <w:t>Yes</w:t>
      </w:r>
    </w:p>
    <w:sectPr w:rsidR="005A241F" w:rsidRPr="005A241F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B5984" w14:textId="77777777" w:rsidR="00E14292" w:rsidRDefault="00E14292" w:rsidP="00710659">
      <w:pPr>
        <w:spacing w:after="0" w:line="240" w:lineRule="auto"/>
      </w:pPr>
      <w:r>
        <w:separator/>
      </w:r>
    </w:p>
    <w:p w14:paraId="13F5C0B2" w14:textId="77777777" w:rsidR="00E14292" w:rsidRDefault="00E14292"/>
  </w:endnote>
  <w:endnote w:type="continuationSeparator" w:id="0">
    <w:p w14:paraId="2F058C34" w14:textId="77777777" w:rsidR="00E14292" w:rsidRDefault="00E14292" w:rsidP="00710659">
      <w:pPr>
        <w:spacing w:after="0" w:line="240" w:lineRule="auto"/>
      </w:pPr>
      <w:r>
        <w:continuationSeparator/>
      </w:r>
    </w:p>
    <w:p w14:paraId="02E0732C" w14:textId="77777777" w:rsidR="00E14292" w:rsidRDefault="00E142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AF884" w14:textId="0D3C61B4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617BB8"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5A241F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E9D74" w14:textId="30C2DF26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617BB8">
          <w:t>2017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5A241F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067D7" w14:textId="77777777" w:rsidR="00E14292" w:rsidRDefault="00E14292" w:rsidP="00710659">
      <w:pPr>
        <w:spacing w:after="0" w:line="240" w:lineRule="auto"/>
      </w:pPr>
      <w:r>
        <w:separator/>
      </w:r>
    </w:p>
    <w:p w14:paraId="0B7C6FC3" w14:textId="77777777" w:rsidR="00E14292" w:rsidRDefault="00E14292"/>
  </w:footnote>
  <w:footnote w:type="continuationSeparator" w:id="0">
    <w:p w14:paraId="64F6841F" w14:textId="77777777" w:rsidR="00E14292" w:rsidRDefault="00E14292" w:rsidP="00710659">
      <w:pPr>
        <w:spacing w:after="0" w:line="240" w:lineRule="auto"/>
      </w:pPr>
      <w:r>
        <w:continuationSeparator/>
      </w:r>
    </w:p>
    <w:p w14:paraId="603798A3" w14:textId="77777777" w:rsidR="00E14292" w:rsidRDefault="00E142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4D0342459B76494EAFBB7E2C19D5C24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EECD69F" w14:textId="77737E18" w:rsidR="00926CB2" w:rsidRDefault="002A2E89" w:rsidP="008402F2">
        <w:pPr>
          <w:pStyle w:val="PageHead"/>
        </w:pPr>
        <w:r>
          <w:t>Lab – NETCONF w/Python: List Capabilities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E7AE7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25EFF27" wp14:editId="316F2D4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29559C"/>
    <w:multiLevelType w:val="hybridMultilevel"/>
    <w:tmpl w:val="33D26406"/>
    <w:lvl w:ilvl="0" w:tplc="FE384D92">
      <w:start w:val="1"/>
      <w:numFmt w:val="decimal"/>
      <w:suff w:val="space"/>
      <w:lvlText w:val="Step 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96360"/>
    <w:multiLevelType w:val="multilevel"/>
    <w:tmpl w:val="275EA736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1830E33"/>
    <w:multiLevelType w:val="multilevel"/>
    <w:tmpl w:val="CB9CD6A4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4F326B5B"/>
    <w:multiLevelType w:val="hybridMultilevel"/>
    <w:tmpl w:val="995AAE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1265211">
    <w:abstractNumId w:val="8"/>
  </w:num>
  <w:num w:numId="2" w16cid:durableId="608851025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726250627">
    <w:abstractNumId w:val="2"/>
  </w:num>
  <w:num w:numId="4" w16cid:durableId="823398420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492721217">
    <w:abstractNumId w:val="5"/>
  </w:num>
  <w:num w:numId="6" w16cid:durableId="35324106">
    <w:abstractNumId w:val="0"/>
  </w:num>
  <w:num w:numId="7" w16cid:durableId="348026779">
    <w:abstractNumId w:val="1"/>
  </w:num>
  <w:num w:numId="8" w16cid:durableId="1597135123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676159039">
    <w:abstractNumId w:val="5"/>
    <w:lvlOverride w:ilvl="0"/>
  </w:num>
  <w:num w:numId="10" w16cid:durableId="1586764770">
    <w:abstractNumId w:val="4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89934723">
    <w:abstractNumId w:val="4"/>
  </w:num>
  <w:num w:numId="12" w16cid:durableId="542598594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0"/>
  </w:num>
  <w:num w:numId="13" w16cid:durableId="862597959">
    <w:abstractNumId w:val="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  <w:bCs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544365963">
    <w:abstractNumId w:val="3"/>
  </w:num>
  <w:num w:numId="15" w16cid:durableId="1855922968">
    <w:abstractNumId w:val="9"/>
  </w:num>
  <w:num w:numId="16" w16cid:durableId="1553882505">
    <w:abstractNumId w:val="4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B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2E89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241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BB8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04C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1A7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4292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E72B5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78B66"/>
  <w15:docId w15:val="{DA1374C8-0244-4C5B-A496-BE7D7835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617BB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semiHidden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17BB8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Section">
    <w:name w:val="Lab Section"/>
    <w:basedOn w:val="Heading2"/>
    <w:next w:val="Normal"/>
    <w:qFormat/>
    <w:rsid w:val="00617BB8"/>
    <w:pPr>
      <w:widowControl w:val="0"/>
      <w:numPr>
        <w:ilvl w:val="0"/>
        <w:numId w:val="0"/>
      </w:numPr>
      <w:tabs>
        <w:tab w:val="num" w:pos="0"/>
      </w:tabs>
      <w:outlineLvl w:val="0"/>
    </w:pPr>
    <w:rPr>
      <w:bCs w:val="0"/>
      <w:iCs/>
      <w:sz w:val="24"/>
    </w:rPr>
  </w:style>
  <w:style w:type="paragraph" w:customStyle="1" w:styleId="LabTitle">
    <w:name w:val="Lab Title"/>
    <w:basedOn w:val="Normal"/>
    <w:link w:val="LabTitleChar"/>
    <w:qFormat/>
    <w:rsid w:val="00617BB8"/>
    <w:rPr>
      <w:b/>
      <w:sz w:val="32"/>
    </w:rPr>
  </w:style>
  <w:style w:type="paragraph" w:customStyle="1" w:styleId="StepHead">
    <w:name w:val="Step Head"/>
    <w:basedOn w:val="TaskHead"/>
    <w:next w:val="BodyTextL25"/>
    <w:qFormat/>
    <w:rsid w:val="00617BB8"/>
    <w:pPr>
      <w:outlineLvl w:val="1"/>
    </w:pPr>
  </w:style>
  <w:style w:type="paragraph" w:customStyle="1" w:styleId="PartHead">
    <w:name w:val="Part Head"/>
    <w:basedOn w:val="Normal"/>
    <w:next w:val="BodyTextL25"/>
    <w:qFormat/>
    <w:rsid w:val="00617BB8"/>
    <w:pPr>
      <w:keepNext/>
      <w:spacing w:before="240"/>
      <w:outlineLvl w:val="0"/>
    </w:pPr>
    <w:rPr>
      <w:b/>
      <w:sz w:val="28"/>
    </w:rPr>
  </w:style>
  <w:style w:type="numbering" w:customStyle="1" w:styleId="PartStepSubStepList">
    <w:name w:val="Part_Step_SubStep_List"/>
    <w:basedOn w:val="NoList"/>
    <w:uiPriority w:val="99"/>
    <w:rsid w:val="00617BB8"/>
    <w:pPr>
      <w:numPr>
        <w:numId w:val="11"/>
      </w:numPr>
    </w:pPr>
  </w:style>
  <w:style w:type="paragraph" w:customStyle="1" w:styleId="TaskHead">
    <w:name w:val="Task Head"/>
    <w:basedOn w:val="PartHead"/>
    <w:next w:val="BodyTextL25"/>
    <w:rsid w:val="00617BB8"/>
    <w:rPr>
      <w:sz w:val="24"/>
    </w:rPr>
  </w:style>
  <w:style w:type="character" w:customStyle="1" w:styleId="LabTitleChar">
    <w:name w:val="Lab Title Char"/>
    <w:link w:val="LabTitle"/>
    <w:rsid w:val="00617BB8"/>
    <w:rPr>
      <w:b/>
      <w:sz w:val="32"/>
      <w:szCs w:val="22"/>
    </w:rPr>
  </w:style>
  <w:style w:type="character" w:styleId="Hyperlink">
    <w:name w:val="Hyperlink"/>
    <w:basedOn w:val="DefaultParagraphFont"/>
    <w:unhideWhenUsed/>
    <w:rsid w:val="00617B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VN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0342459B76494EAFBB7E2C19D5C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D2DDC-139C-486C-B526-EA58B9F48436}"/>
      </w:docPartPr>
      <w:docPartBody>
        <w:p w:rsidR="00532548" w:rsidRDefault="0091094E">
          <w:pPr>
            <w:pStyle w:val="4D0342459B76494EAFBB7E2C19D5C243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4E"/>
    <w:rsid w:val="00532548"/>
    <w:rsid w:val="0091094E"/>
    <w:rsid w:val="00AE11DF"/>
    <w:rsid w:val="00D3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D0342459B76494EAFBB7E2C19D5C243">
    <w:name w:val="4D0342459B76494EAFBB7E2C19D5C2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946E3F-092A-445C-B444-DDC641146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34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NETCONF w/Python: List Capabilities</dc:title>
  <dc:creator>DH</dc:creator>
  <dc:description>2017</dc:description>
  <cp:lastModifiedBy>Connor Morrissy</cp:lastModifiedBy>
  <cp:revision>2</cp:revision>
  <dcterms:created xsi:type="dcterms:W3CDTF">2023-05-10T19:56:00Z</dcterms:created>
  <dcterms:modified xsi:type="dcterms:W3CDTF">2023-05-10T19:56:00Z</dcterms:modified>
</cp:coreProperties>
</file>