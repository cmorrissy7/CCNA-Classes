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DAD8" w14:textId="421A15D0" w:rsidR="00194749" w:rsidRPr="009A1CF4" w:rsidRDefault="00000000" w:rsidP="00194749">
      <w:pPr>
        <w:pStyle w:val="Title"/>
      </w:pPr>
      <w:sdt>
        <w:sdtPr>
          <w:alias w:val="Title"/>
          <w:tag w:val=""/>
          <w:id w:val="-487021785"/>
          <w:placeholder>
            <w:docPart w:val="98B412AADD264126A312E94B56E5AFE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94749" w:rsidRPr="00194749">
            <w:t xml:space="preserve">Lab – Explore YANG Models Using the </w:t>
          </w:r>
          <w:proofErr w:type="spellStart"/>
          <w:r w:rsidR="00194749" w:rsidRPr="00194749">
            <w:t>pyang</w:t>
          </w:r>
          <w:proofErr w:type="spellEnd"/>
          <w:r w:rsidR="00194749" w:rsidRPr="00194749">
            <w:t xml:space="preserve"> Tool</w:t>
          </w:r>
        </w:sdtContent>
      </w:sdt>
      <w:r w:rsidR="00194749">
        <w:t xml:space="preserve"> </w:t>
      </w:r>
    </w:p>
    <w:p w14:paraId="124AE1C8" w14:textId="77777777" w:rsidR="00633310" w:rsidRPr="00BB73FF" w:rsidRDefault="00633310" w:rsidP="00633310">
      <w:pPr>
        <w:pStyle w:val="LabSection"/>
        <w:widowControl/>
        <w:numPr>
          <w:ilvl w:val="0"/>
          <w:numId w:val="3"/>
        </w:numPr>
        <w:outlineLvl w:val="9"/>
      </w:pPr>
      <w:r w:rsidRPr="00BB73FF">
        <w:t>Objective</w:t>
      </w:r>
      <w:r>
        <w:t>s</w:t>
      </w:r>
    </w:p>
    <w:p w14:paraId="5DC479B1" w14:textId="77777777" w:rsidR="00633310" w:rsidRDefault="00633310" w:rsidP="00633310">
      <w:pPr>
        <w:pStyle w:val="BodyTextL25Bold"/>
      </w:pPr>
      <w:r>
        <w:t xml:space="preserve">Part 1: Install the </w:t>
      </w:r>
      <w:proofErr w:type="spellStart"/>
      <w:r>
        <w:t>pyang</w:t>
      </w:r>
      <w:proofErr w:type="spellEnd"/>
      <w:r>
        <w:t xml:space="preserve"> Python module</w:t>
      </w:r>
    </w:p>
    <w:p w14:paraId="557D5271" w14:textId="77777777" w:rsidR="00633310" w:rsidRDefault="00633310" w:rsidP="00633310">
      <w:pPr>
        <w:pStyle w:val="BodyTextL25Bold"/>
      </w:pPr>
      <w:r>
        <w:t>Part 2: Download YANG models for the IOS XE</w:t>
      </w:r>
    </w:p>
    <w:p w14:paraId="43D09C68" w14:textId="77777777" w:rsidR="00633310" w:rsidRDefault="00633310" w:rsidP="00633310">
      <w:pPr>
        <w:pStyle w:val="BodyTextL25Bold"/>
      </w:pPr>
      <w:r>
        <w:t xml:space="preserve">Part 3: Use the </w:t>
      </w:r>
      <w:proofErr w:type="spellStart"/>
      <w:r>
        <w:t>pyang</w:t>
      </w:r>
      <w:proofErr w:type="spellEnd"/>
      <w:r>
        <w:t xml:space="preserve"> command line tool to transform the YANG models</w:t>
      </w:r>
    </w:p>
    <w:p w14:paraId="350D1614" w14:textId="77777777" w:rsidR="00633310" w:rsidRPr="00C07FD9" w:rsidRDefault="00633310" w:rsidP="00633310">
      <w:pPr>
        <w:pStyle w:val="LabSection"/>
        <w:widowControl/>
        <w:numPr>
          <w:ilvl w:val="0"/>
          <w:numId w:val="3"/>
        </w:numPr>
        <w:outlineLvl w:val="9"/>
      </w:pPr>
      <w:r>
        <w:t>Background / Scenario</w:t>
      </w:r>
    </w:p>
    <w:p w14:paraId="5214BE01" w14:textId="77777777" w:rsidR="00633310" w:rsidRDefault="00633310" w:rsidP="00633310">
      <w:pPr>
        <w:pStyle w:val="BodyTextL25"/>
      </w:pPr>
      <w:r>
        <w:t xml:space="preserve">YANG models define </w:t>
      </w:r>
      <w:r w:rsidRPr="00C35FA8">
        <w:t xml:space="preserve">the exact structure, data types, </w:t>
      </w:r>
      <w:proofErr w:type="gramStart"/>
      <w:r w:rsidRPr="00C35FA8">
        <w:t>syntax</w:t>
      </w:r>
      <w:proofErr w:type="gramEnd"/>
      <w:r w:rsidRPr="00C35FA8">
        <w:t xml:space="preserve"> and validation rules for the content of messages exchanged between a managed device and another system communicating with the device.</w:t>
      </w:r>
      <w:r>
        <w:t xml:space="preserve"> Working with files using the YANG language can be a bit overwhelming for the level of details in these files.</w:t>
      </w:r>
    </w:p>
    <w:p w14:paraId="00CA03CF" w14:textId="77777777" w:rsidR="00633310" w:rsidRDefault="00633310" w:rsidP="00633310">
      <w:pPr>
        <w:pStyle w:val="BodyTextL25"/>
      </w:pPr>
      <w:r>
        <w:t xml:space="preserve">In this lab, you will learn how to use the open source </w:t>
      </w:r>
      <w:proofErr w:type="spellStart"/>
      <w:r>
        <w:t>pyang</w:t>
      </w:r>
      <w:proofErr w:type="spellEnd"/>
      <w:r>
        <w:t xml:space="preserve"> tool to transform YANG data models from files using the YANG language, into a much more easily human readable format. Using the “tree” view transformation, you will identify what are the key elements of the </w:t>
      </w:r>
      <w:proofErr w:type="spellStart"/>
      <w:r>
        <w:t>ietf</w:t>
      </w:r>
      <w:proofErr w:type="spellEnd"/>
      <w:r>
        <w:t>-interfaces YANG model.</w:t>
      </w:r>
    </w:p>
    <w:p w14:paraId="6100CEB3" w14:textId="77777777" w:rsidR="00633310" w:rsidRDefault="00633310" w:rsidP="00633310">
      <w:pPr>
        <w:pStyle w:val="LabSection"/>
        <w:widowControl/>
        <w:numPr>
          <w:ilvl w:val="0"/>
          <w:numId w:val="3"/>
        </w:numPr>
        <w:outlineLvl w:val="9"/>
      </w:pPr>
      <w:r>
        <w:t>Required Resources</w:t>
      </w:r>
    </w:p>
    <w:p w14:paraId="77069333" w14:textId="77777777" w:rsidR="00633310" w:rsidRDefault="00633310" w:rsidP="00633310">
      <w:pPr>
        <w:pStyle w:val="Bulletlevel1"/>
        <w:spacing w:before="60" w:after="60" w:line="276" w:lineRule="auto"/>
      </w:pPr>
      <w:r>
        <w:t>Access to the Internet</w:t>
      </w:r>
    </w:p>
    <w:p w14:paraId="5249FF97" w14:textId="66FE6546" w:rsidR="00633310" w:rsidRDefault="00633310" w:rsidP="00633310">
      <w:pPr>
        <w:pStyle w:val="Bulletlevel1"/>
        <w:spacing w:before="60" w:after="60" w:line="276" w:lineRule="auto"/>
      </w:pPr>
      <w:r>
        <w:t>Python 3.x environment</w:t>
      </w:r>
    </w:p>
    <w:p w14:paraId="48800C17" w14:textId="253BD4AD" w:rsidR="00633310" w:rsidRDefault="00633310" w:rsidP="00633310">
      <w:pPr>
        <w:pStyle w:val="Bulletlevel1"/>
        <w:numPr>
          <w:ilvl w:val="0"/>
          <w:numId w:val="0"/>
        </w:numPr>
        <w:spacing w:before="60" w:after="60" w:line="276" w:lineRule="auto"/>
        <w:ind w:left="360"/>
      </w:pPr>
      <w:r>
        <w:t>Instructions</w:t>
      </w:r>
    </w:p>
    <w:p w14:paraId="7BDF2BA1" w14:textId="77777777" w:rsidR="00633310" w:rsidRPr="00633310" w:rsidRDefault="00633310" w:rsidP="00633310">
      <w:pPr>
        <w:pStyle w:val="PartHead"/>
      </w:pPr>
      <w:r w:rsidRPr="00633310">
        <w:t xml:space="preserve">Install the </w:t>
      </w:r>
      <w:proofErr w:type="spellStart"/>
      <w:r w:rsidRPr="00633310">
        <w:t>pyang</w:t>
      </w:r>
      <w:proofErr w:type="spellEnd"/>
      <w:r w:rsidRPr="00633310">
        <w:t xml:space="preserve"> Python module</w:t>
      </w:r>
    </w:p>
    <w:p w14:paraId="3B99AF48" w14:textId="77777777" w:rsidR="00633310" w:rsidRPr="00593C68" w:rsidRDefault="00633310" w:rsidP="00633310">
      <w:pPr>
        <w:pStyle w:val="BodyTextL25"/>
      </w:pPr>
      <w:r>
        <w:t xml:space="preserve">In this part, you will install </w:t>
      </w:r>
      <w:proofErr w:type="spellStart"/>
      <w:r>
        <w:t>pyang</w:t>
      </w:r>
      <w:proofErr w:type="spellEnd"/>
      <w:r>
        <w:t xml:space="preserve"> module into your Python environment. </w:t>
      </w:r>
      <w:proofErr w:type="spellStart"/>
      <w:r>
        <w:t>Pyang</w:t>
      </w:r>
      <w:proofErr w:type="spellEnd"/>
      <w:r>
        <w:t xml:space="preserve"> is a python module that simplifies working with YANG files. The </w:t>
      </w:r>
      <w:proofErr w:type="spellStart"/>
      <w:r>
        <w:t>Pyang</w:t>
      </w:r>
      <w:proofErr w:type="spellEnd"/>
      <w:r>
        <w:t xml:space="preserve"> Python module comes with a </w:t>
      </w:r>
      <w:proofErr w:type="spellStart"/>
      <w:r>
        <w:t>pyang</w:t>
      </w:r>
      <w:proofErr w:type="spellEnd"/>
      <w:r>
        <w:t xml:space="preserve"> command line executable that transforms YANG files into a more human readable format (tree, html, etc.).</w:t>
      </w:r>
    </w:p>
    <w:p w14:paraId="11E6374C" w14:textId="77777777" w:rsidR="00633310" w:rsidRDefault="00633310" w:rsidP="00633310">
      <w:pPr>
        <w:pStyle w:val="StepHead"/>
        <w:keepLines/>
        <w:numPr>
          <w:ilvl w:val="0"/>
          <w:numId w:val="14"/>
        </w:numPr>
        <w:spacing w:after="120"/>
      </w:pPr>
      <w:r>
        <w:t xml:space="preserve">Use pip to install </w:t>
      </w:r>
      <w:proofErr w:type="spellStart"/>
      <w:r>
        <w:t>pyang</w:t>
      </w:r>
      <w:proofErr w:type="spellEnd"/>
      <w:r>
        <w:t>.</w:t>
      </w:r>
    </w:p>
    <w:p w14:paraId="47E425CB" w14:textId="77777777" w:rsidR="00633310" w:rsidRPr="007E4700" w:rsidRDefault="00633310" w:rsidP="00633310">
      <w:pPr>
        <w:pStyle w:val="SubStepAlphaX"/>
        <w:numPr>
          <w:ilvl w:val="3"/>
          <w:numId w:val="13"/>
        </w:numPr>
      </w:pPr>
      <w:r>
        <w:t>Start a new Windows command prompt (</w:t>
      </w:r>
      <w:proofErr w:type="spellStart"/>
      <w:r w:rsidRPr="00F40CC6">
        <w:rPr>
          <w:rStyle w:val="CMDChar"/>
        </w:rPr>
        <w:t>cmd</w:t>
      </w:r>
      <w:proofErr w:type="spellEnd"/>
      <w:r>
        <w:t>)</w:t>
      </w:r>
      <w:r w:rsidRPr="007E4700">
        <w:t>.</w:t>
      </w:r>
    </w:p>
    <w:p w14:paraId="168AA5A7" w14:textId="77777777" w:rsidR="00633310" w:rsidRPr="00B86613" w:rsidRDefault="00633310" w:rsidP="00633310">
      <w:pPr>
        <w:pStyle w:val="SubStepAlphaX"/>
        <w:numPr>
          <w:ilvl w:val="3"/>
          <w:numId w:val="13"/>
        </w:numPr>
        <w:rPr>
          <w:rFonts w:ascii="Courier New" w:hAnsi="Courier New"/>
        </w:rPr>
      </w:pPr>
      <w:r>
        <w:t xml:space="preserve">Install </w:t>
      </w:r>
      <w:proofErr w:type="spellStart"/>
      <w:r>
        <w:t>pyang</w:t>
      </w:r>
      <w:proofErr w:type="spellEnd"/>
      <w:r>
        <w:t xml:space="preserve"> using pip in the Windows command prompt:</w:t>
      </w:r>
      <w:r>
        <w:br/>
      </w:r>
      <w:r>
        <w:br/>
      </w:r>
      <w:r w:rsidRPr="00B86613">
        <w:rPr>
          <w:rFonts w:ascii="Courier New" w:hAnsi="Courier New"/>
        </w:rPr>
        <w:t xml:space="preserve">pip install --no-binary </w:t>
      </w:r>
      <w:proofErr w:type="spellStart"/>
      <w:r w:rsidRPr="00B86613">
        <w:rPr>
          <w:rFonts w:ascii="Courier New" w:hAnsi="Courier New"/>
        </w:rPr>
        <w:t>pyang</w:t>
      </w:r>
      <w:proofErr w:type="spellEnd"/>
      <w:r w:rsidRPr="00B86613">
        <w:rPr>
          <w:rFonts w:ascii="Courier New" w:hAnsi="Courier New"/>
        </w:rPr>
        <w:t xml:space="preserve"> </w:t>
      </w:r>
      <w:proofErr w:type="spellStart"/>
      <w:r w:rsidRPr="00B86613">
        <w:rPr>
          <w:rFonts w:ascii="Courier New" w:hAnsi="Courier New"/>
        </w:rPr>
        <w:t>pyang</w:t>
      </w:r>
      <w:proofErr w:type="spellEnd"/>
      <w:r>
        <w:rPr>
          <w:rFonts w:ascii="Courier New" w:hAnsi="Courier New"/>
        </w:rPr>
        <w:t xml:space="preserve"> </w:t>
      </w:r>
      <w:r w:rsidRPr="00B86613">
        <w:rPr>
          <w:rFonts w:ascii="Courier New" w:hAnsi="Courier New"/>
        </w:rPr>
        <w:t xml:space="preserve"> </w:t>
      </w:r>
    </w:p>
    <w:p w14:paraId="6001C764" w14:textId="77777777" w:rsidR="00633310" w:rsidRPr="00F40CC6" w:rsidRDefault="00633310" w:rsidP="00633310">
      <w:pPr>
        <w:pStyle w:val="SubStepAlphaX"/>
        <w:ind w:left="720"/>
        <w:rPr>
          <w:rStyle w:val="CMDChar"/>
        </w:rPr>
      </w:pPr>
      <w:r>
        <w:rPr>
          <w:rStyle w:val="CMDChar"/>
        </w:rPr>
        <w:t xml:space="preserve">NOTE: on mac or </w:t>
      </w:r>
      <w:proofErr w:type="spellStart"/>
      <w:r>
        <w:rPr>
          <w:rStyle w:val="CMDChar"/>
        </w:rPr>
        <w:t>linux</w:t>
      </w:r>
      <w:proofErr w:type="spellEnd"/>
      <w:r>
        <w:rPr>
          <w:rStyle w:val="CMDChar"/>
        </w:rPr>
        <w:t xml:space="preserve"> you can simply “pip install </w:t>
      </w:r>
      <w:proofErr w:type="spellStart"/>
      <w:r>
        <w:rPr>
          <w:rStyle w:val="CMDChar"/>
        </w:rPr>
        <w:t>pyang</w:t>
      </w:r>
      <w:proofErr w:type="spellEnd"/>
      <w:r>
        <w:rPr>
          <w:rStyle w:val="CMDChar"/>
        </w:rPr>
        <w:t xml:space="preserve">” but temporarily on Windows the binary WHL file </w:t>
      </w:r>
      <w:proofErr w:type="gramStart"/>
      <w:r>
        <w:rPr>
          <w:rStyle w:val="CMDChar"/>
        </w:rPr>
        <w:t>won’t</w:t>
      </w:r>
      <w:proofErr w:type="gramEnd"/>
      <w:r>
        <w:rPr>
          <w:rStyle w:val="CMDChar"/>
        </w:rPr>
        <w:t xml:space="preserve"> include the Windows executable </w:t>
      </w:r>
      <w:proofErr w:type="spellStart"/>
      <w:r>
        <w:rPr>
          <w:rStyle w:val="CMDChar"/>
        </w:rPr>
        <w:t>pyang</w:t>
      </w:r>
      <w:proofErr w:type="spellEnd"/>
      <w:r>
        <w:rPr>
          <w:rStyle w:val="CMDChar"/>
        </w:rPr>
        <w:t xml:space="preserve"> file.</w:t>
      </w:r>
    </w:p>
    <w:p w14:paraId="3F4B2B5C" w14:textId="77777777" w:rsidR="00633310" w:rsidRDefault="00633310" w:rsidP="00633310">
      <w:pPr>
        <w:pStyle w:val="SubStepAlphaX"/>
        <w:numPr>
          <w:ilvl w:val="3"/>
          <w:numId w:val="13"/>
        </w:numPr>
      </w:pPr>
      <w:r>
        <w:t xml:space="preserve">Verify that </w:t>
      </w:r>
      <w:proofErr w:type="spellStart"/>
      <w:r>
        <w:t>pyang</w:t>
      </w:r>
      <w:proofErr w:type="spellEnd"/>
      <w:r>
        <w:t xml:space="preserve"> has been successfully installed</w:t>
      </w:r>
      <w:r w:rsidRPr="007E4700">
        <w:t>.</w:t>
      </w:r>
      <w:r>
        <w:t xml:space="preserve"> In the command prompt, type:</w:t>
      </w:r>
    </w:p>
    <w:p w14:paraId="41CB2EB4" w14:textId="77777777" w:rsidR="00633310" w:rsidRDefault="00633310" w:rsidP="00633310">
      <w:pPr>
        <w:pStyle w:val="CMD"/>
      </w:pPr>
      <w:proofErr w:type="spellStart"/>
      <w:r>
        <w:t>pyang</w:t>
      </w:r>
      <w:proofErr w:type="spellEnd"/>
      <w:r>
        <w:t xml:space="preserve"> -v</w:t>
      </w:r>
    </w:p>
    <w:p w14:paraId="2ACB97C4" w14:textId="085AE2E8" w:rsidR="00633310" w:rsidRDefault="00633310" w:rsidP="00633310">
      <w:pPr>
        <w:pStyle w:val="SubStepAlphaX"/>
        <w:ind w:left="720"/>
      </w:pPr>
      <w:r>
        <w:t xml:space="preserve">to display the installed </w:t>
      </w:r>
      <w:proofErr w:type="spellStart"/>
      <w:r>
        <w:t>pyang</w:t>
      </w:r>
      <w:proofErr w:type="spellEnd"/>
      <w:r>
        <w:t xml:space="preserve"> version.</w:t>
      </w:r>
    </w:p>
    <w:p w14:paraId="4F5519FC" w14:textId="77777777" w:rsidR="00633310" w:rsidRDefault="00633310" w:rsidP="00633310">
      <w:pPr>
        <w:pStyle w:val="SubStepAlphaX"/>
      </w:pPr>
      <w:r>
        <w:t>Download YANG models for the IOS XE</w:t>
      </w:r>
    </w:p>
    <w:p w14:paraId="0ED2C918" w14:textId="77777777" w:rsidR="00633310" w:rsidRDefault="00633310" w:rsidP="00633310">
      <w:pPr>
        <w:pStyle w:val="StepHead"/>
      </w:pPr>
      <w:r>
        <w:t xml:space="preserve">Explore YANG models on the </w:t>
      </w:r>
      <w:proofErr w:type="spellStart"/>
      <w:r>
        <w:t>YangModels</w:t>
      </w:r>
      <w:proofErr w:type="spellEnd"/>
      <w:r>
        <w:t>/yang GitHub repository.</w:t>
      </w:r>
    </w:p>
    <w:p w14:paraId="47794A73" w14:textId="77777777" w:rsidR="00633310" w:rsidRDefault="00633310" w:rsidP="00633310">
      <w:pPr>
        <w:pStyle w:val="SubStepAlphaX"/>
        <w:numPr>
          <w:ilvl w:val="3"/>
          <w:numId w:val="10"/>
        </w:numPr>
      </w:pPr>
      <w:r>
        <w:t xml:space="preserve">Using a web browser, navigate to </w:t>
      </w:r>
      <w:hyperlink r:id="rId8" w:history="1">
        <w:r w:rsidRPr="00EB2F0B">
          <w:rPr>
            <w:rStyle w:val="Hyperlink"/>
          </w:rPr>
          <w:t>https://github.com/YangModels/yang</w:t>
        </w:r>
      </w:hyperlink>
      <w:r>
        <w:t>:</w:t>
      </w:r>
    </w:p>
    <w:p w14:paraId="132A087A" w14:textId="77777777" w:rsidR="00633310" w:rsidRDefault="00633310" w:rsidP="00633310">
      <w:pPr>
        <w:pStyle w:val="SubStepAlphaX"/>
        <w:numPr>
          <w:ilvl w:val="3"/>
          <w:numId w:val="10"/>
        </w:numPr>
      </w:pPr>
      <w:r>
        <w:t xml:space="preserve">Navigate to the vendor -&gt; cisco -&gt; </w:t>
      </w:r>
      <w:proofErr w:type="spellStart"/>
      <w:r>
        <w:t>xe</w:t>
      </w:r>
      <w:proofErr w:type="spellEnd"/>
      <w:r>
        <w:t xml:space="preserve"> -&gt; 1693 directory. This directory represents all the YANG models that are supported in Cisco operating system IOS XE in version 16.9.3.</w:t>
      </w:r>
    </w:p>
    <w:p w14:paraId="4E93FCF9" w14:textId="77777777" w:rsidR="00633310" w:rsidRDefault="00633310" w:rsidP="00633310">
      <w:pPr>
        <w:pStyle w:val="SubStepAlphaX"/>
        <w:numPr>
          <w:ilvl w:val="3"/>
          <w:numId w:val="13"/>
        </w:numPr>
      </w:pPr>
      <w:r>
        <w:lastRenderedPageBreak/>
        <w:t xml:space="preserve">Explore the </w:t>
      </w:r>
      <w:proofErr w:type="spellStart"/>
      <w:r w:rsidRPr="0001760A">
        <w:t>ietf-</w:t>
      </w:r>
      <w:proofErr w:type="gramStart"/>
      <w:r w:rsidRPr="0001760A">
        <w:t>interfaces.yang</w:t>
      </w:r>
      <w:proofErr w:type="spellEnd"/>
      <w:proofErr w:type="gramEnd"/>
      <w:r w:rsidRPr="0001760A">
        <w:t xml:space="preserve"> </w:t>
      </w:r>
      <w:r>
        <w:t>model.</w:t>
      </w:r>
    </w:p>
    <w:p w14:paraId="1E5CAF55" w14:textId="77777777" w:rsidR="00633310" w:rsidRDefault="00633310" w:rsidP="00633310">
      <w:pPr>
        <w:pStyle w:val="StepHead"/>
        <w:numPr>
          <w:ilvl w:val="2"/>
          <w:numId w:val="13"/>
        </w:numPr>
      </w:pPr>
      <w:r>
        <w:t>Download the YANG models for the IOS XE VM</w:t>
      </w:r>
    </w:p>
    <w:p w14:paraId="64BEFF4E" w14:textId="77777777" w:rsidR="00633310" w:rsidRDefault="00633310" w:rsidP="00633310">
      <w:pPr>
        <w:pStyle w:val="SubStepAlphaX"/>
        <w:numPr>
          <w:ilvl w:val="3"/>
          <w:numId w:val="13"/>
        </w:numPr>
      </w:pPr>
      <w:r>
        <w:t xml:space="preserve">Unpack the </w:t>
      </w:r>
      <w:r w:rsidRPr="00C35FA8">
        <w:rPr>
          <w:rStyle w:val="CMDChar"/>
        </w:rPr>
        <w:t>YANG models from the official GitHub repo for cisco-xe-16</w:t>
      </w:r>
      <w:r>
        <w:rPr>
          <w:rStyle w:val="CMDChar"/>
        </w:rPr>
        <w:t>93</w:t>
      </w:r>
      <w:r w:rsidRPr="00C35FA8">
        <w:rPr>
          <w:rStyle w:val="CMDChar"/>
        </w:rPr>
        <w:t>.zip</w:t>
      </w:r>
      <w:r>
        <w:t xml:space="preserve"> archive file that contains a snapshot of the files in the GitHub repository.</w:t>
      </w:r>
    </w:p>
    <w:p w14:paraId="0E5552B8" w14:textId="77777777" w:rsidR="00633310" w:rsidRDefault="00633310" w:rsidP="00633310">
      <w:pPr>
        <w:pStyle w:val="PartHead"/>
      </w:pPr>
      <w:r>
        <w:t xml:space="preserve">Use the </w:t>
      </w:r>
      <w:proofErr w:type="spellStart"/>
      <w:r>
        <w:t>pyang</w:t>
      </w:r>
      <w:proofErr w:type="spellEnd"/>
      <w:r>
        <w:t xml:space="preserve"> command line tool to transform the YANG models</w:t>
      </w:r>
    </w:p>
    <w:p w14:paraId="7A530839" w14:textId="77777777" w:rsidR="00633310" w:rsidRDefault="00633310" w:rsidP="00633310">
      <w:pPr>
        <w:pStyle w:val="SubStepAlphaX"/>
        <w:numPr>
          <w:ilvl w:val="3"/>
          <w:numId w:val="15"/>
        </w:numPr>
      </w:pPr>
      <w:r>
        <w:t>Start a Windows command prompt and navigate to the directory with the extracted archive file.</w:t>
      </w:r>
    </w:p>
    <w:p w14:paraId="5E6F796D" w14:textId="77777777" w:rsidR="00633310" w:rsidRDefault="00633310" w:rsidP="00633310">
      <w:pPr>
        <w:pStyle w:val="SubStepAlphaX"/>
        <w:numPr>
          <w:ilvl w:val="3"/>
          <w:numId w:val="13"/>
        </w:numPr>
      </w:pPr>
      <w:r>
        <w:t xml:space="preserve">Use the </w:t>
      </w:r>
      <w:proofErr w:type="spellStart"/>
      <w:r>
        <w:t>pyang</w:t>
      </w:r>
      <w:proofErr w:type="spellEnd"/>
      <w:r>
        <w:t xml:space="preserve"> tool to transform YANG files to a human readable format, for example using the “tree” format transformation:</w:t>
      </w:r>
    </w:p>
    <w:p w14:paraId="75923B36" w14:textId="77777777" w:rsidR="00633310" w:rsidRDefault="00633310" w:rsidP="00633310">
      <w:pPr>
        <w:pStyle w:val="CMD"/>
      </w:pPr>
      <w:proofErr w:type="spellStart"/>
      <w:r w:rsidRPr="0001760A">
        <w:t>pyang</w:t>
      </w:r>
      <w:proofErr w:type="spellEnd"/>
      <w:r w:rsidRPr="0001760A">
        <w:t xml:space="preserve"> -f tree </w:t>
      </w:r>
      <w:proofErr w:type="spellStart"/>
      <w:r w:rsidRPr="0001760A">
        <w:t>ietf-</w:t>
      </w:r>
      <w:proofErr w:type="gramStart"/>
      <w:r w:rsidRPr="0001760A">
        <w:t>interfaces.yang</w:t>
      </w:r>
      <w:proofErr w:type="spellEnd"/>
      <w:proofErr w:type="gramEnd"/>
    </w:p>
    <w:p w14:paraId="5DA797B9" w14:textId="603DE954" w:rsidR="00633310" w:rsidRDefault="00633310" w:rsidP="00633310">
      <w:pPr>
        <w:pStyle w:val="SubStepAlphaX"/>
        <w:numPr>
          <w:ilvl w:val="3"/>
          <w:numId w:val="13"/>
        </w:numPr>
        <w:rPr>
          <w:rStyle w:val="CMDChar"/>
        </w:rPr>
      </w:pPr>
      <w:r>
        <w:t xml:space="preserve">Explore other YANG modules, for example the Cisco Native model for CDP: </w:t>
      </w:r>
      <w:r w:rsidRPr="002502BB">
        <w:rPr>
          <w:rStyle w:val="CMDChar"/>
        </w:rPr>
        <w:t>Cisco-IOS-XE-</w:t>
      </w:r>
      <w:proofErr w:type="spellStart"/>
      <w:proofErr w:type="gramStart"/>
      <w:r w:rsidRPr="002502BB">
        <w:rPr>
          <w:rStyle w:val="CMDChar"/>
        </w:rPr>
        <w:t>cdp.yang</w:t>
      </w:r>
      <w:proofErr w:type="spellEnd"/>
      <w:proofErr w:type="gramEnd"/>
    </w:p>
    <w:p w14:paraId="422D325A" w14:textId="3E77DA0E" w:rsidR="00633310" w:rsidRPr="00633310" w:rsidRDefault="00633310" w:rsidP="00633310">
      <w:pPr>
        <w:pStyle w:val="ConfigWindow"/>
      </w:pPr>
      <w:r>
        <w:t>Questions</w:t>
      </w:r>
    </w:p>
    <w:p w14:paraId="27DA7CD9" w14:textId="0BA30ED9" w:rsidR="00633310" w:rsidRDefault="00633310" w:rsidP="00633310">
      <w:pPr>
        <w:pStyle w:val="SubStepAlphaX"/>
        <w:numPr>
          <w:ilvl w:val="3"/>
          <w:numId w:val="13"/>
        </w:numPr>
      </w:pPr>
      <w:r>
        <w:t xml:space="preserve">Are there any “read only” operation data in the </w:t>
      </w:r>
      <w:r w:rsidRPr="002502BB">
        <w:rPr>
          <w:rStyle w:val="CMDChar"/>
        </w:rPr>
        <w:t>Cisco-IOS-XE-</w:t>
      </w:r>
      <w:proofErr w:type="spellStart"/>
      <w:proofErr w:type="gramStart"/>
      <w:r w:rsidRPr="002502BB">
        <w:rPr>
          <w:rStyle w:val="CMDChar"/>
        </w:rPr>
        <w:t>cdp.yang</w:t>
      </w:r>
      <w:proofErr w:type="spellEnd"/>
      <w:proofErr w:type="gramEnd"/>
      <w:r>
        <w:t xml:space="preserve"> model?</w:t>
      </w:r>
    </w:p>
    <w:p w14:paraId="097D5115" w14:textId="17E19F93" w:rsidR="00634C60" w:rsidRPr="005D2E63" w:rsidRDefault="005D2E63" w:rsidP="00634C60">
      <w:pPr>
        <w:pStyle w:val="SubStepAlphaX"/>
        <w:ind w:left="720"/>
        <w:rPr>
          <w:color w:val="FF0000"/>
        </w:rPr>
      </w:pPr>
      <w:r>
        <w:rPr>
          <w:color w:val="FF0000"/>
        </w:rPr>
        <w:t>No, only read/write.</w:t>
      </w:r>
    </w:p>
    <w:p w14:paraId="71C2DAC5" w14:textId="77777777" w:rsidR="00634C60" w:rsidRPr="00634C60" w:rsidRDefault="00634C60" w:rsidP="00634C60">
      <w:pPr>
        <w:pStyle w:val="SubStepAlpha"/>
        <w:numPr>
          <w:ilvl w:val="0"/>
          <w:numId w:val="0"/>
        </w:numPr>
        <w:ind w:left="720"/>
      </w:pPr>
    </w:p>
    <w:p w14:paraId="01746F2D" w14:textId="5E3E006C" w:rsidR="00633310" w:rsidRDefault="00634C60" w:rsidP="00634C60">
      <w:pPr>
        <w:pStyle w:val="ConfigWindow"/>
      </w:pPr>
      <w:r>
        <w:t>Type your answer here</w:t>
      </w:r>
    </w:p>
    <w:p w14:paraId="16C4BBF5" w14:textId="77777777" w:rsidR="00633310" w:rsidRPr="00633310" w:rsidRDefault="00633310" w:rsidP="00633310">
      <w:pPr>
        <w:pStyle w:val="SubStepAlphaX"/>
        <w:numPr>
          <w:ilvl w:val="3"/>
          <w:numId w:val="13"/>
        </w:numPr>
        <w:rPr>
          <w:b/>
          <w:shd w:val="clear" w:color="auto" w:fill="BFBFBF"/>
        </w:rPr>
      </w:pPr>
      <w:r>
        <w:t>Is there any other YANG model that includes operational CDP data?</w:t>
      </w:r>
    </w:p>
    <w:p w14:paraId="3C9204A8" w14:textId="10F678F4" w:rsidR="00633310" w:rsidRDefault="00634C60" w:rsidP="00634C60">
      <w:pPr>
        <w:pStyle w:val="ConfigWindow"/>
      </w:pPr>
      <w:r>
        <w:t>Type your answer here</w:t>
      </w:r>
    </w:p>
    <w:p w14:paraId="48C9806A" w14:textId="51DD4D5D" w:rsidR="00633310" w:rsidRPr="00D56B2D" w:rsidRDefault="00633310" w:rsidP="00633310">
      <w:pPr>
        <w:pStyle w:val="ConfigWindow"/>
      </w:pPr>
      <w:r>
        <w:t>End of Document</w:t>
      </w:r>
    </w:p>
    <w:p w14:paraId="65D80FBE" w14:textId="46C4D4F0" w:rsidR="00633310" w:rsidRPr="00D51841" w:rsidRDefault="00D51841" w:rsidP="00633310">
      <w:pPr>
        <w:pStyle w:val="BodyTextL25"/>
        <w:rPr>
          <w:color w:val="FF0000"/>
        </w:rPr>
      </w:pPr>
      <w:r>
        <w:rPr>
          <w:color w:val="FF0000"/>
        </w:rPr>
        <w:tab/>
        <w:t xml:space="preserve">Yes, from my understanding, the </w:t>
      </w:r>
      <w:r w:rsidRPr="00D51841">
        <w:rPr>
          <w:rFonts w:ascii="Courier New" w:hAnsi="Courier New" w:cs="Courier New"/>
          <w:color w:val="FF0000"/>
        </w:rPr>
        <w:t>Cisco-IOS-XE-</w:t>
      </w:r>
      <w:proofErr w:type="spellStart"/>
      <w:r w:rsidRPr="00D51841">
        <w:rPr>
          <w:rFonts w:ascii="Courier New" w:hAnsi="Courier New" w:cs="Courier New"/>
          <w:color w:val="FF0000"/>
        </w:rPr>
        <w:t>cdp</w:t>
      </w:r>
      <w:proofErr w:type="spellEnd"/>
      <w:r w:rsidRPr="00D51841">
        <w:rPr>
          <w:rFonts w:ascii="Courier New" w:hAnsi="Courier New" w:cs="Courier New"/>
          <w:color w:val="FF0000"/>
        </w:rPr>
        <w:t>-</w:t>
      </w:r>
      <w:proofErr w:type="spellStart"/>
      <w:r w:rsidRPr="00D51841">
        <w:rPr>
          <w:rFonts w:ascii="Courier New" w:hAnsi="Courier New" w:cs="Courier New"/>
          <w:color w:val="FF0000"/>
        </w:rPr>
        <w:t>oper.yang</w:t>
      </w:r>
      <w:proofErr w:type="spellEnd"/>
      <w:r>
        <w:rPr>
          <w:color w:val="FF0000"/>
        </w:rPr>
        <w:t xml:space="preserve"> model contains operational CDP data.</w:t>
      </w:r>
    </w:p>
    <w:sectPr w:rsidR="00633310" w:rsidRPr="00D51841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DC3B" w14:textId="77777777" w:rsidR="00BE4776" w:rsidRDefault="00BE4776" w:rsidP="00710659">
      <w:pPr>
        <w:spacing w:after="0" w:line="240" w:lineRule="auto"/>
      </w:pPr>
      <w:r>
        <w:separator/>
      </w:r>
    </w:p>
    <w:p w14:paraId="5B509182" w14:textId="77777777" w:rsidR="00BE4776" w:rsidRDefault="00BE4776"/>
  </w:endnote>
  <w:endnote w:type="continuationSeparator" w:id="0">
    <w:p w14:paraId="2047C601" w14:textId="77777777" w:rsidR="00BE4776" w:rsidRDefault="00BE4776" w:rsidP="00710659">
      <w:pPr>
        <w:spacing w:after="0" w:line="240" w:lineRule="auto"/>
      </w:pPr>
      <w:r>
        <w:continuationSeparator/>
      </w:r>
    </w:p>
    <w:p w14:paraId="7C83CE21" w14:textId="77777777" w:rsidR="00BE4776" w:rsidRDefault="00BE47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68BF" w14:textId="40C5C9F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33310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D2E63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BC8D5" w14:textId="4BC5890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33310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D2E63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8AD0" w14:textId="77777777" w:rsidR="00BE4776" w:rsidRDefault="00BE4776" w:rsidP="00710659">
      <w:pPr>
        <w:spacing w:after="0" w:line="240" w:lineRule="auto"/>
      </w:pPr>
      <w:r>
        <w:separator/>
      </w:r>
    </w:p>
    <w:p w14:paraId="090727A1" w14:textId="77777777" w:rsidR="00BE4776" w:rsidRDefault="00BE4776"/>
  </w:footnote>
  <w:footnote w:type="continuationSeparator" w:id="0">
    <w:p w14:paraId="6835C56A" w14:textId="77777777" w:rsidR="00BE4776" w:rsidRDefault="00BE4776" w:rsidP="00710659">
      <w:pPr>
        <w:spacing w:after="0" w:line="240" w:lineRule="auto"/>
      </w:pPr>
      <w:r>
        <w:continuationSeparator/>
      </w:r>
    </w:p>
    <w:p w14:paraId="71E36938" w14:textId="77777777" w:rsidR="00BE4776" w:rsidRDefault="00BE47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98B412AADD264126A312E94B56E5AFE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6657E28" w14:textId="71BE1FC5" w:rsidR="00926CB2" w:rsidRDefault="00194749" w:rsidP="008402F2">
        <w:pPr>
          <w:pStyle w:val="PageHead"/>
        </w:pPr>
        <w:r>
          <w:t xml:space="preserve">Lab – Explore YANG Models Using the </w:t>
        </w:r>
        <w:proofErr w:type="spellStart"/>
        <w:r>
          <w:t>pyang</w:t>
        </w:r>
        <w:proofErr w:type="spellEnd"/>
        <w:r>
          <w:t xml:space="preserve"> Tool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ABB3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027CC65" wp14:editId="61D8F1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9559C"/>
    <w:multiLevelType w:val="hybridMultilevel"/>
    <w:tmpl w:val="33D26406"/>
    <w:lvl w:ilvl="0" w:tplc="FE384D92">
      <w:start w:val="1"/>
      <w:numFmt w:val="decimal"/>
      <w:suff w:val="space"/>
      <w:lvlText w:val="Step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CB9CD6A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1830E33"/>
    <w:multiLevelType w:val="multilevel"/>
    <w:tmpl w:val="CB9CD6A4"/>
    <w:numStyleLink w:val="PartStepSubStepList"/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289505785">
    <w:abstractNumId w:val="8"/>
  </w:num>
  <w:num w:numId="2" w16cid:durableId="50811558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359880">
    <w:abstractNumId w:val="2"/>
  </w:num>
  <w:num w:numId="4" w16cid:durableId="1508522430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8120877">
    <w:abstractNumId w:val="5"/>
  </w:num>
  <w:num w:numId="6" w16cid:durableId="117068244">
    <w:abstractNumId w:val="0"/>
  </w:num>
  <w:num w:numId="7" w16cid:durableId="1472399678">
    <w:abstractNumId w:val="1"/>
  </w:num>
  <w:num w:numId="8" w16cid:durableId="213151329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166632596">
    <w:abstractNumId w:val="5"/>
    <w:lvlOverride w:ilvl="0"/>
  </w:num>
  <w:num w:numId="10" w16cid:durableId="523831079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050962429">
    <w:abstractNumId w:val="4"/>
  </w:num>
  <w:num w:numId="12" w16cid:durableId="60448278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0"/>
  </w:num>
  <w:num w:numId="13" w16cid:durableId="406879404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2086368678">
    <w:abstractNumId w:val="3"/>
  </w:num>
  <w:num w:numId="15" w16cid:durableId="1879513202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1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749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2E63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3310"/>
    <w:rsid w:val="00634C60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43B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47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7DC0"/>
    <w:rsid w:val="00D501B0"/>
    <w:rsid w:val="00D51841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2985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E2D7"/>
  <w15:docId w15:val="{A0D81475-AC27-4D0D-B990-9D7E64CC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3331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Section">
    <w:name w:val="Lab Section"/>
    <w:basedOn w:val="Heading1"/>
    <w:next w:val="Normal"/>
    <w:qFormat/>
    <w:rsid w:val="00633310"/>
    <w:pPr>
      <w:keepLines w:val="0"/>
      <w:widowControl w:val="0"/>
      <w:numPr>
        <w:numId w:val="0"/>
      </w:numPr>
      <w:tabs>
        <w:tab w:val="num" w:pos="0"/>
      </w:tabs>
    </w:pPr>
    <w:rPr>
      <w:rFonts w:eastAsia="Times New Roman"/>
      <w:bCs w:val="0"/>
      <w:iCs/>
      <w:noProof w:val="0"/>
      <w:sz w:val="24"/>
      <w:szCs w:val="28"/>
    </w:rPr>
  </w:style>
  <w:style w:type="paragraph" w:customStyle="1" w:styleId="LabTitle">
    <w:name w:val="Lab Title"/>
    <w:basedOn w:val="Normal"/>
    <w:link w:val="LabTitleChar"/>
    <w:qFormat/>
    <w:rsid w:val="00633310"/>
    <w:rPr>
      <w:b/>
      <w:sz w:val="32"/>
    </w:rPr>
  </w:style>
  <w:style w:type="paragraph" w:customStyle="1" w:styleId="StepHead">
    <w:name w:val="Step Head"/>
    <w:basedOn w:val="Heading3"/>
    <w:next w:val="BodyTextL25"/>
    <w:qFormat/>
    <w:rsid w:val="00633310"/>
    <w:pPr>
      <w:numPr>
        <w:ilvl w:val="0"/>
        <w:numId w:val="0"/>
      </w:numPr>
      <w:spacing w:after="60"/>
      <w:outlineLvl w:val="1"/>
    </w:pPr>
    <w:rPr>
      <w:sz w:val="26"/>
    </w:rPr>
  </w:style>
  <w:style w:type="paragraph" w:customStyle="1" w:styleId="PartHead">
    <w:name w:val="Part Head"/>
    <w:basedOn w:val="Heading2"/>
    <w:next w:val="BodyTextL25"/>
    <w:qFormat/>
    <w:rsid w:val="00633310"/>
    <w:pPr>
      <w:numPr>
        <w:ilvl w:val="0"/>
        <w:numId w:val="12"/>
      </w:numPr>
      <w:spacing w:after="60" w:line="276" w:lineRule="auto"/>
      <w:outlineLvl w:val="0"/>
    </w:pPr>
    <w:rPr>
      <w:rFonts w:eastAsia="Calibri"/>
      <w:bCs w:val="0"/>
      <w:sz w:val="28"/>
      <w:szCs w:val="22"/>
    </w:rPr>
  </w:style>
  <w:style w:type="paragraph" w:customStyle="1" w:styleId="SubStepAlphaX">
    <w:name w:val="SubStep AlphaX"/>
    <w:basedOn w:val="Normal"/>
    <w:next w:val="SubStepAlpha"/>
    <w:qFormat/>
    <w:rsid w:val="00633310"/>
    <w:pPr>
      <w:spacing w:before="120" w:after="120" w:line="240" w:lineRule="auto"/>
    </w:pPr>
    <w:rPr>
      <w:sz w:val="20"/>
    </w:rPr>
  </w:style>
  <w:style w:type="paragraph" w:customStyle="1" w:styleId="SubStepNumX">
    <w:name w:val="SubStep NumX"/>
    <w:basedOn w:val="SubStepNum"/>
    <w:qFormat/>
    <w:rsid w:val="00633310"/>
  </w:style>
  <w:style w:type="numbering" w:customStyle="1" w:styleId="PartStepSubStepList">
    <w:name w:val="Part_Step_SubStep_List"/>
    <w:basedOn w:val="NoList"/>
    <w:uiPriority w:val="99"/>
    <w:rsid w:val="00633310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633310"/>
    <w:rPr>
      <w:b w:val="0"/>
      <w:bCs/>
      <w:sz w:val="24"/>
    </w:rPr>
  </w:style>
  <w:style w:type="character" w:customStyle="1" w:styleId="LabTitleChar">
    <w:name w:val="Lab Title Char"/>
    <w:link w:val="LabTitle"/>
    <w:rsid w:val="00633310"/>
    <w:rPr>
      <w:b/>
      <w:sz w:val="32"/>
      <w:szCs w:val="22"/>
    </w:rPr>
  </w:style>
  <w:style w:type="character" w:styleId="Hyperlink">
    <w:name w:val="Hyperlink"/>
    <w:basedOn w:val="DefaultParagraphFont"/>
    <w:unhideWhenUsed/>
    <w:rsid w:val="006333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5D2E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gModels/ya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B412AADD264126A312E94B56E5A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6C29-80CB-40B0-9ED4-4BA56BF1634F}"/>
      </w:docPartPr>
      <w:docPartBody>
        <w:p w:rsidR="00274595" w:rsidRDefault="009766F0">
          <w:pPr>
            <w:pStyle w:val="98B412AADD264126A312E94B56E5AFE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F0"/>
    <w:rsid w:val="00274595"/>
    <w:rsid w:val="00865F59"/>
    <w:rsid w:val="009766F0"/>
    <w:rsid w:val="00A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B412AADD264126A312E94B56E5AFE2">
    <w:name w:val="98B412AADD264126A312E94B56E5AF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BF01CD-845D-4A21-BE98-C6B38393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Explore YANG Models Using the pyang Tool</vt:lpstr>
    </vt:vector>
  </TitlesOfParts>
  <Company>Cisco Systems, Inc.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Explore YANG Models Using the pyang Tool</dc:title>
  <dc:creator>DH</dc:creator>
  <dc:description>2017</dc:description>
  <cp:lastModifiedBy>Connor Morrissy</cp:lastModifiedBy>
  <cp:revision>2</cp:revision>
  <dcterms:created xsi:type="dcterms:W3CDTF">2023-05-01T16:57:00Z</dcterms:created>
  <dcterms:modified xsi:type="dcterms:W3CDTF">2023-05-01T16:57:00Z</dcterms:modified>
</cp:coreProperties>
</file>