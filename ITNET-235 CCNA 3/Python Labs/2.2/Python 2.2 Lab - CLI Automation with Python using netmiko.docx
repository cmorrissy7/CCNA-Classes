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C499" w14:textId="4645D2DA" w:rsidR="00DE1AAE" w:rsidRPr="009A1CF4" w:rsidRDefault="00000000" w:rsidP="00DE1AAE">
      <w:pPr>
        <w:pStyle w:val="Title"/>
      </w:pPr>
      <w:sdt>
        <w:sdtPr>
          <w:alias w:val="Title"/>
          <w:tag w:val=""/>
          <w:id w:val="-487021785"/>
          <w:placeholder>
            <w:docPart w:val="B7D6244A02D94B2488D374F8AFCFFA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625B5">
            <w:t xml:space="preserve">Lab – CLI Automation with Python using </w:t>
          </w:r>
          <w:proofErr w:type="spellStart"/>
          <w:r w:rsidR="000625B5">
            <w:t>netmiko</w:t>
          </w:r>
          <w:proofErr w:type="spellEnd"/>
        </w:sdtContent>
      </w:sdt>
      <w:r w:rsidR="00DE1AAE">
        <w:t xml:space="preserve"> </w:t>
      </w:r>
    </w:p>
    <w:p w14:paraId="6FAB0763" w14:textId="77777777" w:rsidR="007A38D5" w:rsidRPr="00BB73FF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0F474BF4" w14:textId="77777777" w:rsidR="007A38D5" w:rsidRDefault="007A38D5" w:rsidP="007A38D5">
      <w:pPr>
        <w:pStyle w:val="BodyTextL25Bold"/>
      </w:pPr>
      <w:r>
        <w:t xml:space="preserve">Part 1: Install the </w:t>
      </w:r>
      <w:proofErr w:type="spellStart"/>
      <w:r>
        <w:t>netmiko</w:t>
      </w:r>
      <w:proofErr w:type="spellEnd"/>
      <w:r>
        <w:t xml:space="preserve"> Python module</w:t>
      </w:r>
    </w:p>
    <w:p w14:paraId="3D3991F4" w14:textId="77777777" w:rsidR="007A38D5" w:rsidRDefault="007A38D5" w:rsidP="007A38D5">
      <w:pPr>
        <w:pStyle w:val="BodyTextL25Bold"/>
      </w:pPr>
      <w:r>
        <w:t xml:space="preserve">Part 2: Connect to IOS XE’s SSH service using </w:t>
      </w:r>
      <w:proofErr w:type="spellStart"/>
      <w:r>
        <w:t>netmiko</w:t>
      </w:r>
      <w:proofErr w:type="spellEnd"/>
    </w:p>
    <w:p w14:paraId="64A10DF6" w14:textId="77777777" w:rsidR="007A38D5" w:rsidRDefault="007A38D5" w:rsidP="007A38D5">
      <w:pPr>
        <w:pStyle w:val="BodyTextL25Bold"/>
      </w:pPr>
      <w:r>
        <w:t xml:space="preserve">Part 3: 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11A18BC8" w14:textId="77777777" w:rsidR="007A38D5" w:rsidRDefault="007A38D5" w:rsidP="007A38D5">
      <w:pPr>
        <w:pStyle w:val="BodyTextL25Bold"/>
      </w:pPr>
      <w:r>
        <w:t xml:space="preserve">Part 4: 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7D7C4355" w14:textId="77777777" w:rsidR="007A38D5" w:rsidRPr="00C07FD9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232FFF41" w14:textId="77777777" w:rsidR="007A38D5" w:rsidRDefault="007A38D5" w:rsidP="007A38D5">
      <w:pPr>
        <w:pStyle w:val="BodyTextL25"/>
      </w:pPr>
      <w:r>
        <w:t xml:space="preserve">For simple network automation using a remote telnet or </w:t>
      </w:r>
      <w:proofErr w:type="spellStart"/>
      <w:r>
        <w:t>ssh</w:t>
      </w:r>
      <w:proofErr w:type="spellEnd"/>
      <w:r>
        <w:t xml:space="preserve"> based command line, network administrators have been using various screen scraping techniques for a long period of time. Initially the “expect” based scripts we utilized to automate entering commands when a specific expected string appeared on the command line. With the evolution of the Python language, the </w:t>
      </w:r>
      <w:proofErr w:type="spellStart"/>
      <w:r>
        <w:t>netmiko</w:t>
      </w:r>
      <w:proofErr w:type="spellEnd"/>
      <w:r>
        <w:t xml:space="preserve"> Python module has emerged as an open source project hosted and maintained on GitHub.com that provides a simple network automation interface using similar techniques like the “expect” based scripts.</w:t>
      </w:r>
    </w:p>
    <w:p w14:paraId="03601F55" w14:textId="77777777" w:rsidR="007A38D5" w:rsidRDefault="007A38D5" w:rsidP="007A38D5">
      <w:pPr>
        <w:pStyle w:val="BodyTextL25"/>
      </w:pPr>
      <w:r>
        <w:t xml:space="preserve">In this lab activity, you will identify the potential but also the limitations of using </w:t>
      </w:r>
      <w:proofErr w:type="spellStart"/>
      <w:r>
        <w:t>netmiko</w:t>
      </w:r>
      <w:proofErr w:type="spellEnd"/>
      <w:r>
        <w:t xml:space="preserve"> to transport CLI commands for network automation.</w:t>
      </w:r>
    </w:p>
    <w:p w14:paraId="199EB4A2" w14:textId="77777777" w:rsidR="007A38D5" w:rsidRDefault="007A38D5" w:rsidP="007A38D5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78845987" w14:textId="77777777" w:rsidR="007A38D5" w:rsidRDefault="007A38D5" w:rsidP="007A38D5">
      <w:pPr>
        <w:pStyle w:val="Bulletlevel1"/>
        <w:spacing w:before="60" w:after="60" w:line="276" w:lineRule="auto"/>
      </w:pPr>
      <w:r>
        <w:t>Access to a router with the IOS XE operating system version 16.6 or higher.</w:t>
      </w:r>
    </w:p>
    <w:p w14:paraId="086B9678" w14:textId="77777777" w:rsidR="007A38D5" w:rsidRDefault="007A38D5" w:rsidP="007A38D5">
      <w:pPr>
        <w:pStyle w:val="Bulletlevel1"/>
        <w:spacing w:before="60" w:after="60" w:line="276" w:lineRule="auto"/>
      </w:pPr>
      <w:r>
        <w:t>Access to the Internet</w:t>
      </w:r>
    </w:p>
    <w:p w14:paraId="227827FA" w14:textId="77777777" w:rsidR="007A38D5" w:rsidRDefault="007A38D5" w:rsidP="007A38D5">
      <w:pPr>
        <w:pStyle w:val="Bulletlevel1"/>
        <w:spacing w:before="60" w:after="60" w:line="276" w:lineRule="auto"/>
      </w:pPr>
      <w:r>
        <w:t>Python 3.x environment</w:t>
      </w:r>
    </w:p>
    <w:p w14:paraId="76A26601" w14:textId="742C4EE8" w:rsidR="007A38D5" w:rsidRDefault="007A38D5" w:rsidP="007A38D5">
      <w:pPr>
        <w:pStyle w:val="Heading1"/>
      </w:pPr>
      <w:r>
        <w:t>Instructions</w:t>
      </w:r>
    </w:p>
    <w:p w14:paraId="4F301971" w14:textId="77777777" w:rsidR="007A38D5" w:rsidRPr="007A38D5" w:rsidRDefault="007A38D5" w:rsidP="007A38D5">
      <w:pPr>
        <w:pStyle w:val="PartHead"/>
      </w:pPr>
      <w:r w:rsidRPr="007A38D5">
        <w:t xml:space="preserve">Install the </w:t>
      </w:r>
      <w:proofErr w:type="spellStart"/>
      <w:r w:rsidRPr="007A38D5">
        <w:t>netmiko</w:t>
      </w:r>
      <w:proofErr w:type="spellEnd"/>
      <w:r w:rsidRPr="007A38D5">
        <w:t xml:space="preserve"> Python module</w:t>
      </w:r>
    </w:p>
    <w:p w14:paraId="034CDF3E" w14:textId="77777777" w:rsidR="007A38D5" w:rsidRDefault="007A38D5" w:rsidP="007A38D5">
      <w:pPr>
        <w:pStyle w:val="BodyTextL25"/>
      </w:pPr>
      <w:r>
        <w:t xml:space="preserve">In this part, you will install </w:t>
      </w:r>
      <w:proofErr w:type="spellStart"/>
      <w:r>
        <w:t>netmiko</w:t>
      </w:r>
      <w:proofErr w:type="spellEnd"/>
      <w:r>
        <w:t xml:space="preserve"> module into your Python environment. </w:t>
      </w:r>
      <w:proofErr w:type="spellStart"/>
      <w:r>
        <w:t>Netmiko</w:t>
      </w:r>
      <w:proofErr w:type="spellEnd"/>
      <w:r>
        <w:t xml:space="preserve"> is a python module that simplifies </w:t>
      </w:r>
      <w:proofErr w:type="spellStart"/>
      <w:r>
        <w:t>ssh</w:t>
      </w:r>
      <w:proofErr w:type="spellEnd"/>
      <w:r>
        <w:t xml:space="preserve"> CLI connection to network devices. It has built in functionality to identify to execute “exec mode” commands, as well as apply new commands in the running configuration. </w:t>
      </w:r>
    </w:p>
    <w:p w14:paraId="371D032C" w14:textId="77777777" w:rsidR="007A38D5" w:rsidRPr="00593C68" w:rsidRDefault="007A38D5" w:rsidP="007A38D5">
      <w:pPr>
        <w:pStyle w:val="BodyTextL25"/>
      </w:pPr>
      <w:r>
        <w:t xml:space="preserve">Explore the </w:t>
      </w:r>
      <w:proofErr w:type="spellStart"/>
      <w:r>
        <w:t>netmiko</w:t>
      </w:r>
      <w:proofErr w:type="spellEnd"/>
      <w:r>
        <w:t xml:space="preserve"> module on the project GitHub repository: </w:t>
      </w:r>
      <w:hyperlink r:id="rId8" w:history="1">
        <w:r w:rsidRPr="001973C5">
          <w:rPr>
            <w:rStyle w:val="Hyperlink"/>
          </w:rPr>
          <w:t>https://github.com/ktbyers/netmiko</w:t>
        </w:r>
      </w:hyperlink>
      <w:r>
        <w:t xml:space="preserve"> </w:t>
      </w:r>
    </w:p>
    <w:p w14:paraId="6F0F8AEC" w14:textId="77777777" w:rsidR="007A38D5" w:rsidRDefault="007A38D5" w:rsidP="007A38D5">
      <w:pPr>
        <w:pStyle w:val="StepHead"/>
        <w:keepLines/>
        <w:numPr>
          <w:ilvl w:val="0"/>
          <w:numId w:val="14"/>
        </w:numPr>
        <w:spacing w:after="120"/>
      </w:pPr>
      <w:r>
        <w:t xml:space="preserve">Use pip to install </w:t>
      </w:r>
      <w:proofErr w:type="spellStart"/>
      <w:r>
        <w:t>netmiko</w:t>
      </w:r>
      <w:proofErr w:type="spellEnd"/>
      <w:r>
        <w:t>.</w:t>
      </w:r>
    </w:p>
    <w:p w14:paraId="42516BB5" w14:textId="77777777" w:rsidR="007A38D5" w:rsidRPr="007E4700" w:rsidRDefault="007A38D5" w:rsidP="007A38D5">
      <w:pPr>
        <w:pStyle w:val="SubStepAlphaX"/>
        <w:numPr>
          <w:ilvl w:val="3"/>
          <w:numId w:val="13"/>
        </w:numPr>
      </w:pPr>
      <w:r>
        <w:t>Start a new Windows 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Pr="007E4700">
        <w:t>.</w:t>
      </w:r>
    </w:p>
    <w:p w14:paraId="489DCEDA" w14:textId="77777777" w:rsidR="007A38D5" w:rsidRPr="00F40CC6" w:rsidRDefault="007A38D5" w:rsidP="007A38D5">
      <w:pPr>
        <w:pStyle w:val="SubStepAlphaX"/>
        <w:numPr>
          <w:ilvl w:val="3"/>
          <w:numId w:val="13"/>
        </w:numPr>
        <w:rPr>
          <w:rStyle w:val="CMDChar"/>
        </w:rPr>
      </w:pPr>
      <w:r>
        <w:t xml:space="preserve">Install </w:t>
      </w:r>
      <w:proofErr w:type="spellStart"/>
      <w:r>
        <w:t>netmiko</w:t>
      </w:r>
      <w:proofErr w:type="spellEnd"/>
      <w:r>
        <w:t xml:space="preserve"> using pip in the Windows command prompt:</w:t>
      </w:r>
      <w:r>
        <w:br/>
      </w:r>
      <w:r>
        <w:br/>
      </w:r>
      <w:r w:rsidRPr="00F40CC6">
        <w:rPr>
          <w:rStyle w:val="CMDChar"/>
        </w:rPr>
        <w:t xml:space="preserve">pip install </w:t>
      </w:r>
      <w:proofErr w:type="spellStart"/>
      <w:r w:rsidRPr="00F40CC6">
        <w:rPr>
          <w:rStyle w:val="CMDChar"/>
        </w:rPr>
        <w:t>netmiko</w:t>
      </w:r>
      <w:proofErr w:type="spellEnd"/>
    </w:p>
    <w:p w14:paraId="691561B3" w14:textId="77777777" w:rsidR="007A38D5" w:rsidRDefault="007A38D5" w:rsidP="007A38D5">
      <w:pPr>
        <w:pStyle w:val="SubStepAlphaX"/>
        <w:numPr>
          <w:ilvl w:val="3"/>
          <w:numId w:val="13"/>
        </w:numPr>
      </w:pPr>
      <w:r>
        <w:t xml:space="preserve">Verify that </w:t>
      </w:r>
      <w:proofErr w:type="spellStart"/>
      <w:r>
        <w:t>netmiko</w:t>
      </w:r>
      <w:proofErr w:type="spellEnd"/>
      <w:r>
        <w:t xml:space="preserve"> has been successfully installed</w:t>
      </w:r>
      <w:r w:rsidRPr="007E4700">
        <w:t>.</w:t>
      </w:r>
      <w:r>
        <w:t xml:space="preserve"> Start Python IDLE and in the interactive shell try to import the </w:t>
      </w:r>
      <w:proofErr w:type="spellStart"/>
      <w:r>
        <w:t>netmiko</w:t>
      </w:r>
      <w:proofErr w:type="spellEnd"/>
      <w:r>
        <w:t xml:space="preserve"> module:</w:t>
      </w:r>
    </w:p>
    <w:p w14:paraId="74520E6E" w14:textId="77777777" w:rsidR="007A38D5" w:rsidRDefault="007A38D5" w:rsidP="007A38D5">
      <w:pPr>
        <w:pStyle w:val="HTMLPreformatted"/>
        <w:shd w:val="clear" w:color="auto" w:fill="FFFFFF"/>
      </w:pPr>
      <w:r>
        <w:rPr>
          <w:rFonts w:cs="Courier New"/>
          <w:b/>
          <w:bCs/>
          <w:color w:val="800000"/>
        </w:rPr>
        <w:tab/>
      </w:r>
      <w:r w:rsidRPr="00375445">
        <w:rPr>
          <w:rFonts w:cs="Courier New"/>
          <w:b/>
          <w:bCs/>
          <w:color w:val="800000"/>
        </w:rPr>
        <w:t>import</w:t>
      </w:r>
      <w:r w:rsidRPr="00375445">
        <w:rPr>
          <w:rFonts w:cs="Courier New"/>
          <w:color w:val="000000"/>
        </w:rPr>
        <w:t xml:space="preserve"> </w:t>
      </w:r>
      <w:proofErr w:type="spellStart"/>
      <w:r>
        <w:t>netmiko</w:t>
      </w:r>
      <w:proofErr w:type="spellEnd"/>
      <w:r>
        <w:t xml:space="preserve"> </w:t>
      </w:r>
    </w:p>
    <w:p w14:paraId="0B007C36" w14:textId="49B135A3" w:rsidR="007A38D5" w:rsidRPr="007E4700" w:rsidRDefault="007A38D5" w:rsidP="007A38D5">
      <w:pPr>
        <w:pStyle w:val="CMD"/>
        <w:jc w:val="center"/>
      </w:pPr>
      <w:r>
        <w:br/>
      </w:r>
    </w:p>
    <w:p w14:paraId="0DF4DFA1" w14:textId="77777777" w:rsidR="007A38D5" w:rsidRDefault="007A38D5" w:rsidP="007A38D5">
      <w:pPr>
        <w:pStyle w:val="PartHead"/>
      </w:pPr>
      <w:r>
        <w:lastRenderedPageBreak/>
        <w:t xml:space="preserve">Connect to IOS XE’s SSH service using </w:t>
      </w:r>
      <w:proofErr w:type="spellStart"/>
      <w:r>
        <w:t>netmiko</w:t>
      </w:r>
      <w:proofErr w:type="spellEnd"/>
    </w:p>
    <w:p w14:paraId="0633EECC" w14:textId="77777777" w:rsidR="007A38D5" w:rsidRDefault="007A38D5" w:rsidP="007A38D5">
      <w:pPr>
        <w:pStyle w:val="StepHead"/>
      </w:pPr>
      <w:r>
        <w:t xml:space="preserve">Connect to IOS XE’s SSH service using </w:t>
      </w:r>
      <w:proofErr w:type="spellStart"/>
      <w:r>
        <w:t>netmiko</w:t>
      </w:r>
      <w:proofErr w:type="spellEnd"/>
      <w:r>
        <w:t>.</w:t>
      </w:r>
    </w:p>
    <w:p w14:paraId="115CAA48" w14:textId="77777777" w:rsidR="007A38D5" w:rsidRDefault="007A38D5" w:rsidP="007A38D5">
      <w:pPr>
        <w:pStyle w:val="BodyTextL25"/>
      </w:pPr>
      <w:r>
        <w:t xml:space="preserve">The </w:t>
      </w:r>
      <w:proofErr w:type="spellStart"/>
      <w:r>
        <w:t>netmiko</w:t>
      </w:r>
      <w:proofErr w:type="spellEnd"/>
      <w:r>
        <w:t xml:space="preserve"> module provides a “</w:t>
      </w:r>
      <w:proofErr w:type="spellStart"/>
      <w:proofErr w:type="gram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” function to setup the remote </w:t>
      </w:r>
      <w:proofErr w:type="spellStart"/>
      <w:r>
        <w:t>ssh</w:t>
      </w:r>
      <w:proofErr w:type="spellEnd"/>
      <w:r>
        <w:t xml:space="preserve"> connection.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ssh cli connection to the remote device.</w:t>
      </w:r>
    </w:p>
    <w:p w14:paraId="2AFD390A" w14:textId="77777777" w:rsidR="007A38D5" w:rsidRDefault="007A38D5" w:rsidP="007A38D5">
      <w:pPr>
        <w:pStyle w:val="SubStepAlphaX"/>
        <w:numPr>
          <w:ilvl w:val="3"/>
          <w:numId w:val="10"/>
        </w:numPr>
      </w:pPr>
      <w:r>
        <w:t>In Python IDLE, create a new Python script file:</w:t>
      </w:r>
    </w:p>
    <w:p w14:paraId="4F8206E7" w14:textId="2E639983" w:rsidR="007A38D5" w:rsidRDefault="007A38D5" w:rsidP="007A38D5">
      <w:pPr>
        <w:pStyle w:val="SubStepAlphaX"/>
        <w:ind w:left="720"/>
        <w:jc w:val="center"/>
      </w:pPr>
    </w:p>
    <w:p w14:paraId="4A4FB6B1" w14:textId="77777777" w:rsidR="007A38D5" w:rsidRPr="00375445" w:rsidRDefault="007A38D5" w:rsidP="007A38D5">
      <w:pPr>
        <w:pStyle w:val="SubStepAlphaX"/>
        <w:numPr>
          <w:ilvl w:val="3"/>
          <w:numId w:val="10"/>
        </w:numPr>
      </w:pPr>
      <w:r>
        <w:t>In the new Python script file editor, import the “</w:t>
      </w:r>
      <w:proofErr w:type="spellStart"/>
      <w:proofErr w:type="gram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” function from the </w:t>
      </w:r>
      <w:proofErr w:type="spellStart"/>
      <w:r>
        <w:t>netmiko</w:t>
      </w:r>
      <w:proofErr w:type="spellEnd"/>
      <w:r>
        <w:t xml:space="preserve"> module:</w:t>
      </w:r>
      <w:r>
        <w:br/>
      </w:r>
      <w:r>
        <w:br/>
      </w:r>
      <w:r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Cs w:val="20"/>
        </w:rPr>
        <w:t>netmiko</w:t>
      </w:r>
      <w:proofErr w:type="spellEnd"/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Cs w:val="20"/>
        </w:rPr>
        <w:t>ConnectHandler</w:t>
      </w:r>
      <w:proofErr w:type="spellEnd"/>
    </w:p>
    <w:p w14:paraId="6F2077EB" w14:textId="3E0514A0" w:rsidR="007A38D5" w:rsidRDefault="007A38D5" w:rsidP="007A38D5">
      <w:pPr>
        <w:pStyle w:val="SubStepAlphaX"/>
        <w:ind w:left="720"/>
        <w:jc w:val="center"/>
      </w:pPr>
    </w:p>
    <w:p w14:paraId="4BA5677C" w14:textId="77777777" w:rsidR="007A38D5" w:rsidRDefault="007A38D5" w:rsidP="007A38D5">
      <w:pPr>
        <w:pStyle w:val="SubStepAlphaX"/>
        <w:numPr>
          <w:ilvl w:val="3"/>
          <w:numId w:val="13"/>
        </w:numPr>
      </w:pPr>
      <w:r>
        <w:t xml:space="preserve">Setup a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connection object using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to the IOS XE device. </w:t>
      </w:r>
    </w:p>
    <w:p w14:paraId="237FD64B" w14:textId="77777777" w:rsidR="007A38D5" w:rsidRDefault="007A38D5" w:rsidP="007A38D5">
      <w:pPr>
        <w:pStyle w:val="SubStepAlphaX"/>
        <w:ind w:left="720"/>
        <w:jc w:val="center"/>
      </w:pPr>
      <w:r w:rsidRPr="008D145C">
        <w:rPr>
          <w:noProof/>
        </w:rPr>
        <w:drawing>
          <wp:inline distT="0" distB="0" distL="0" distR="0" wp14:anchorId="1C220529" wp14:editId="77B98D31">
            <wp:extent cx="4838700" cy="750287"/>
            <wp:effectExtent l="0" t="0" r="0" b="0"/>
            <wp:docPr id="8" name="Picture 8" descr="The figure shows the sshCLi connection ob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619" cy="7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B157" w14:textId="77777777" w:rsidR="007A38D5" w:rsidRDefault="007A38D5" w:rsidP="007A38D5">
      <w:pPr>
        <w:pStyle w:val="SubStepAlphaX"/>
        <w:ind w:left="720"/>
      </w:pPr>
      <w:r>
        <w:t xml:space="preserve">The parameters of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are: </w:t>
      </w:r>
    </w:p>
    <w:p w14:paraId="6B3C5C5A" w14:textId="77777777" w:rsidR="007A38D5" w:rsidRDefault="007A38D5" w:rsidP="007A38D5">
      <w:pPr>
        <w:pStyle w:val="SubStepAlphaX"/>
        <w:numPr>
          <w:ilvl w:val="0"/>
          <w:numId w:val="15"/>
        </w:numPr>
      </w:pPr>
      <w:proofErr w:type="spellStart"/>
      <w:r w:rsidRPr="007C192B">
        <w:rPr>
          <w:rStyle w:val="CMDChar"/>
        </w:rPr>
        <w:t>device_type</w:t>
      </w:r>
      <w:proofErr w:type="spellEnd"/>
      <w:r>
        <w:t xml:space="preserve"> – identifies the remote device type</w:t>
      </w:r>
    </w:p>
    <w:p w14:paraId="05AFCB61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host</w:t>
      </w:r>
      <w:r>
        <w:t xml:space="preserve"> – the address (host or IP) of the remote device (adjust the IP address “192.168.56.101” to match your router’s current address)</w:t>
      </w:r>
    </w:p>
    <w:p w14:paraId="441A0442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port</w:t>
      </w:r>
      <w:r>
        <w:t xml:space="preserve"> – the remote port of the </w:t>
      </w:r>
      <w:proofErr w:type="spellStart"/>
      <w:r>
        <w:t>ssh</w:t>
      </w:r>
      <w:proofErr w:type="spellEnd"/>
      <w:r>
        <w:t xml:space="preserve"> service </w:t>
      </w:r>
    </w:p>
    <w:p w14:paraId="35221E69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username</w:t>
      </w:r>
      <w:r>
        <w:t xml:space="preserve"> – remote </w:t>
      </w:r>
      <w:proofErr w:type="spellStart"/>
      <w:r>
        <w:t>ssh</w:t>
      </w:r>
      <w:proofErr w:type="spellEnd"/>
      <w:r>
        <w:t xml:space="preserve"> username (in this lab “cisco” for that was setup in the IOS XE VM)</w:t>
      </w:r>
    </w:p>
    <w:p w14:paraId="78F57217" w14:textId="77777777" w:rsidR="007A38D5" w:rsidRDefault="007A38D5" w:rsidP="007A38D5">
      <w:pPr>
        <w:pStyle w:val="SubStepAlphaX"/>
        <w:numPr>
          <w:ilvl w:val="0"/>
          <w:numId w:val="15"/>
        </w:numPr>
      </w:pPr>
      <w:r w:rsidRPr="007C192B">
        <w:rPr>
          <w:rStyle w:val="CMDChar"/>
        </w:rPr>
        <w:t>password</w:t>
      </w:r>
      <w:r>
        <w:t xml:space="preserve"> – remote </w:t>
      </w:r>
      <w:proofErr w:type="spellStart"/>
      <w:r>
        <w:t>ssh</w:t>
      </w:r>
      <w:proofErr w:type="spellEnd"/>
      <w:r>
        <w:t xml:space="preserve"> password (in this lab “cisco123!” for that was setup in the IOS XE VM)</w:t>
      </w:r>
    </w:p>
    <w:p w14:paraId="7B26D549" w14:textId="77777777" w:rsidR="007A38D5" w:rsidRDefault="007A38D5" w:rsidP="007A38D5">
      <w:pPr>
        <w:pStyle w:val="SubStepAlphaX"/>
        <w:ind w:left="720"/>
        <w:jc w:val="center"/>
      </w:pPr>
    </w:p>
    <w:p w14:paraId="4935EC93" w14:textId="77777777" w:rsidR="007A38D5" w:rsidRDefault="007A38D5" w:rsidP="007A38D5">
      <w:pPr>
        <w:pStyle w:val="PartHead"/>
      </w:pPr>
      <w:r>
        <w:t xml:space="preserve">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34C19261" w14:textId="77777777" w:rsidR="007A38D5" w:rsidRPr="00F87AFB" w:rsidRDefault="007A38D5" w:rsidP="007A38D5">
      <w:pPr>
        <w:pStyle w:val="StepHead"/>
      </w:pPr>
      <w:r>
        <w:t>Send show commands and display the output</w:t>
      </w:r>
    </w:p>
    <w:p w14:paraId="011957F4" w14:textId="77777777" w:rsidR="007A38D5" w:rsidRDefault="007A38D5" w:rsidP="007A38D5">
      <w:pPr>
        <w:pStyle w:val="SubStepAlphaX"/>
        <w:numPr>
          <w:ilvl w:val="3"/>
          <w:numId w:val="16"/>
        </w:numPr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returned by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that represents the </w:t>
      </w:r>
      <w:proofErr w:type="spellStart"/>
      <w:r>
        <w:t>ssh</w:t>
      </w:r>
      <w:proofErr w:type="spellEnd"/>
      <w:r>
        <w:t xml:space="preserve"> cli remote session, send some “show” command and print the output. Use the </w:t>
      </w:r>
      <w:proofErr w:type="spellStart"/>
      <w:r w:rsidRPr="00F87AFB">
        <w:rPr>
          <w:rStyle w:val="CMDChar"/>
        </w:rPr>
        <w:t>send_</w:t>
      </w:r>
      <w:proofErr w:type="gramStart"/>
      <w:r w:rsidRPr="00F87AFB">
        <w:rPr>
          <w:rStyle w:val="CMDChar"/>
        </w:rPr>
        <w:t>command</w:t>
      </w:r>
      <w:proofErr w:type="spellEnd"/>
      <w:r w:rsidRPr="00F87AFB">
        <w:rPr>
          <w:rStyle w:val="CMDChar"/>
        </w:rPr>
        <w:t>(</w:t>
      </w:r>
      <w:proofErr w:type="gramEnd"/>
      <w:r w:rsidRPr="00F87AFB">
        <w:rPr>
          <w:rStyle w:val="CMDChar"/>
        </w:rPr>
        <w:t>)</w:t>
      </w:r>
      <w:r>
        <w:t xml:space="preserve"> function of the </w:t>
      </w:r>
      <w:proofErr w:type="spellStart"/>
      <w:r>
        <w:t>sshCli</w:t>
      </w:r>
      <w:proofErr w:type="spellEnd"/>
      <w:r>
        <w:t xml:space="preserve"> object with a string parameter that represents the command you wish to execute in the exec mode:</w:t>
      </w:r>
    </w:p>
    <w:p w14:paraId="444FCE68" w14:textId="77777777" w:rsidR="007A38D5" w:rsidRDefault="007A38D5" w:rsidP="007A38D5">
      <w:pPr>
        <w:pStyle w:val="SubStepAlphaX"/>
        <w:ind w:left="720"/>
        <w:jc w:val="center"/>
      </w:pPr>
      <w:r w:rsidRPr="007C192B">
        <w:rPr>
          <w:noProof/>
        </w:rPr>
        <w:drawing>
          <wp:inline distT="0" distB="0" distL="0" distR="0" wp14:anchorId="30F69ECF" wp14:editId="2DA61BDC">
            <wp:extent cx="5105400" cy="292085"/>
            <wp:effectExtent l="0" t="0" r="0" b="0"/>
            <wp:docPr id="9" name="Picture 9" descr="The figure shows python script to send the show ip int brief command and prin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803" cy="3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069" w14:textId="247B0572" w:rsidR="007A38D5" w:rsidRDefault="007A38D5" w:rsidP="007A38D5">
      <w:pPr>
        <w:pStyle w:val="SubStepAlphaX"/>
        <w:keepNext/>
        <w:numPr>
          <w:ilvl w:val="3"/>
          <w:numId w:val="13"/>
        </w:numPr>
      </w:pPr>
      <w:r>
        <w:lastRenderedPageBreak/>
        <w:t>Execute the Python script file to see the results</w:t>
      </w:r>
      <w:r w:rsidR="00F45B54">
        <w:t>.</w:t>
      </w:r>
    </w:p>
    <w:p w14:paraId="6E4FAF46" w14:textId="1E8C9ADE" w:rsidR="007A38D5" w:rsidRDefault="007A38D5" w:rsidP="007A38D5">
      <w:pPr>
        <w:pStyle w:val="SubStepAlphaX"/>
        <w:keepNext/>
        <w:ind w:left="720"/>
        <w:jc w:val="center"/>
      </w:pPr>
    </w:p>
    <w:p w14:paraId="0203F630" w14:textId="77777777" w:rsidR="007A38D5" w:rsidRDefault="007A38D5" w:rsidP="007A38D5">
      <w:pPr>
        <w:pStyle w:val="SubStepAlphaX"/>
        <w:keepNext/>
        <w:ind w:left="720"/>
      </w:pPr>
      <w:r>
        <w:t>If you have not saved the script file yet, you will be prompted to save it before it is executed.</w:t>
      </w:r>
    </w:p>
    <w:p w14:paraId="6D083653" w14:textId="77777777" w:rsidR="007A38D5" w:rsidRDefault="007A38D5" w:rsidP="007A38D5">
      <w:pPr>
        <w:pStyle w:val="SubStepAlphaX"/>
        <w:keepNext/>
        <w:numPr>
          <w:ilvl w:val="3"/>
          <w:numId w:val="13"/>
        </w:numPr>
      </w:pPr>
      <w:r>
        <w:t>Verify the results:</w:t>
      </w:r>
    </w:p>
    <w:p w14:paraId="6F18F268" w14:textId="77777777" w:rsidR="007A38D5" w:rsidRDefault="007A38D5" w:rsidP="007A38D5">
      <w:pPr>
        <w:pStyle w:val="SubStepAlphaX"/>
        <w:keepNext/>
        <w:ind w:left="720"/>
        <w:jc w:val="center"/>
      </w:pPr>
      <w:r w:rsidRPr="008D145C">
        <w:rPr>
          <w:noProof/>
        </w:rPr>
        <w:drawing>
          <wp:inline distT="0" distB="0" distL="0" distR="0" wp14:anchorId="7A706D72" wp14:editId="784804E3">
            <wp:extent cx="5219700" cy="1013906"/>
            <wp:effectExtent l="0" t="0" r="0" b="0"/>
            <wp:docPr id="10" name="Picture 10" descr="The figure shows the results of runnin the lab 2.2 py scrip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367" cy="10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D1C0" w14:textId="303AAEF5" w:rsidR="00DE1AAE" w:rsidRDefault="00DE1AAE" w:rsidP="00DE1AAE">
      <w:pPr>
        <w:pStyle w:val="ConfigWindow"/>
      </w:pPr>
      <w:proofErr w:type="spellStart"/>
      <w:r>
        <w:t>Quesion</w:t>
      </w:r>
      <w:proofErr w:type="spellEnd"/>
    </w:p>
    <w:p w14:paraId="0BA0D1AE" w14:textId="16D719F7" w:rsidR="00F45B54" w:rsidRDefault="007A38D5" w:rsidP="00F45B54">
      <w:pPr>
        <w:pStyle w:val="SubStepAlphaX"/>
        <w:keepNext/>
        <w:numPr>
          <w:ilvl w:val="3"/>
          <w:numId w:val="13"/>
        </w:numPr>
      </w:pPr>
      <w:r>
        <w:t>Verify the data type of the “output” variable. How would you extract the IP address and the Interface Name into variables? What if there were multiple interfaces?</w:t>
      </w:r>
    </w:p>
    <w:p w14:paraId="65E35552" w14:textId="5D4D14BC" w:rsidR="00DE1AAE" w:rsidRDefault="00DE1AAE" w:rsidP="00DE1AAE">
      <w:pPr>
        <w:pStyle w:val="SubStepAlphaX"/>
        <w:keepNext/>
        <w:ind w:left="720"/>
      </w:pPr>
    </w:p>
    <w:p w14:paraId="71216A5A" w14:textId="4B5737E5" w:rsidR="00DE1AAE" w:rsidRPr="00794DF9" w:rsidRDefault="00794DF9" w:rsidP="00DE1AAE">
      <w:pPr>
        <w:pStyle w:val="SubStepAlphaX"/>
        <w:keepNext/>
        <w:ind w:left="720"/>
        <w:rPr>
          <w:color w:val="FF0000"/>
        </w:rPr>
      </w:pPr>
      <w:r>
        <w:rPr>
          <w:color w:val="FF0000"/>
        </w:rPr>
        <w:t xml:space="preserve">The output variable is a string. You would need to parse through the string and probably use regular expressions to find the IP address and names? </w:t>
      </w:r>
      <w:proofErr w:type="gramStart"/>
      <w:r>
        <w:rPr>
          <w:color w:val="FF0000"/>
        </w:rPr>
        <w:t>I’m</w:t>
      </w:r>
      <w:proofErr w:type="gramEnd"/>
      <w:r>
        <w:rPr>
          <w:color w:val="FF0000"/>
        </w:rPr>
        <w:t xml:space="preserve"> not exactly sure how.</w:t>
      </w:r>
    </w:p>
    <w:p w14:paraId="23EFEE99" w14:textId="1940C453" w:rsidR="00DE1AAE" w:rsidRPr="00DE1AAE" w:rsidRDefault="00DE1AAE" w:rsidP="00DE1AAE">
      <w:pPr>
        <w:pStyle w:val="ConfigWindow"/>
        <w:rPr>
          <w:sz w:val="20"/>
        </w:rPr>
      </w:pPr>
      <w:r>
        <w:t>Type your answers here</w:t>
      </w:r>
    </w:p>
    <w:p w14:paraId="63DC1059" w14:textId="77777777" w:rsidR="007A38D5" w:rsidRDefault="007A38D5" w:rsidP="007A38D5">
      <w:pPr>
        <w:pStyle w:val="PartHead"/>
      </w:pPr>
      <w:r>
        <w:t xml:space="preserve">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0C6C05F2" w14:textId="77777777" w:rsidR="007A38D5" w:rsidRPr="0035452F" w:rsidRDefault="007A38D5" w:rsidP="007A38D5">
      <w:pPr>
        <w:pStyle w:val="BodyTextL25"/>
      </w:pPr>
      <w:r>
        <w:t>In the following steps, you will alter the configuration of the device by creating new loopback interfaces.</w:t>
      </w:r>
    </w:p>
    <w:p w14:paraId="272CBFB3" w14:textId="77777777" w:rsidR="007A38D5" w:rsidRDefault="007A38D5" w:rsidP="007A38D5">
      <w:pPr>
        <w:pStyle w:val="StepHead"/>
      </w:pPr>
      <w:r>
        <w:t>Create a new loopback interface</w:t>
      </w:r>
    </w:p>
    <w:p w14:paraId="7AC30500" w14:textId="77777777" w:rsidR="007A38D5" w:rsidRDefault="007A38D5" w:rsidP="007A38D5">
      <w:pPr>
        <w:pStyle w:val="SubStepAlphaX"/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returned by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that represents the </w:t>
      </w:r>
      <w:proofErr w:type="spellStart"/>
      <w:r>
        <w:t>ssh</w:t>
      </w:r>
      <w:proofErr w:type="spellEnd"/>
      <w:r>
        <w:t xml:space="preserve"> cli remote session, send some configuration command and print the output. Use the </w:t>
      </w:r>
      <w:proofErr w:type="spellStart"/>
      <w:r>
        <w:rPr>
          <w:rStyle w:val="CMDChar"/>
        </w:rPr>
        <w:t>send_config_</w:t>
      </w:r>
      <w:proofErr w:type="gramStart"/>
      <w:r>
        <w:rPr>
          <w:rStyle w:val="CMDChar"/>
        </w:rPr>
        <w:t>set</w:t>
      </w:r>
      <w:proofErr w:type="spellEnd"/>
      <w:r w:rsidRPr="00F87AFB">
        <w:rPr>
          <w:rStyle w:val="CMDChar"/>
        </w:rPr>
        <w:t>(</w:t>
      </w:r>
      <w:proofErr w:type="gramEnd"/>
      <w:r w:rsidRPr="00F87AFB">
        <w:rPr>
          <w:rStyle w:val="CMDChar"/>
        </w:rPr>
        <w:t>)</w:t>
      </w:r>
      <w:r>
        <w:t xml:space="preserve"> function of the </w:t>
      </w:r>
      <w:proofErr w:type="spellStart"/>
      <w:r>
        <w:t>sshCli</w:t>
      </w:r>
      <w:proofErr w:type="spellEnd"/>
      <w:r>
        <w:t xml:space="preserve"> object with a list parameter including the configuration commands as strings you wish to execute in the exec mode:</w:t>
      </w:r>
    </w:p>
    <w:p w14:paraId="26A3BC13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</w:p>
    <w:p w14:paraId="7272EE1B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'int loopback 1'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256D68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proofErr w:type="spellStart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ip</w:t>
      </w:r>
      <w:proofErr w:type="spellEnd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address 2.2.2.2 255.255.255.0'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E30254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'description WHATEVER'</w:t>
      </w:r>
    </w:p>
    <w:p w14:paraId="6BDD184B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F9F5E7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B4DBF" w14:textId="77777777" w:rsidR="007A38D5" w:rsidRPr="00375445" w:rsidRDefault="007A38D5" w:rsidP="007A3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sshCli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send_config_set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CC28662" w14:textId="77777777" w:rsidR="007A38D5" w:rsidRDefault="007A38D5" w:rsidP="007A38D5">
      <w:pPr>
        <w:pStyle w:val="CMD"/>
      </w:pPr>
    </w:p>
    <w:p w14:paraId="5DAA29F4" w14:textId="0593C8B5" w:rsidR="007A38D5" w:rsidRDefault="007A38D5" w:rsidP="007A38D5">
      <w:pPr>
        <w:pStyle w:val="CMD"/>
        <w:jc w:val="center"/>
      </w:pPr>
    </w:p>
    <w:p w14:paraId="64185300" w14:textId="5EDB07D8" w:rsidR="007A38D5" w:rsidRDefault="007A38D5" w:rsidP="007A38D5">
      <w:pPr>
        <w:pStyle w:val="SubStepAlphaX"/>
      </w:pPr>
      <w:r>
        <w:t>Execute the Python script file and verify the results</w:t>
      </w:r>
    </w:p>
    <w:p w14:paraId="18C9E870" w14:textId="10F5C8A3" w:rsidR="00F45B54" w:rsidRDefault="00F45B54" w:rsidP="00F45B54">
      <w:pPr>
        <w:pStyle w:val="ConfigWindow"/>
      </w:pPr>
      <w:r>
        <w:t>Questions</w:t>
      </w:r>
    </w:p>
    <w:p w14:paraId="792F9827" w14:textId="6DF1B1B0" w:rsidR="00DE1AAE" w:rsidRDefault="00DE1AAE" w:rsidP="00DE1AAE">
      <w:pPr>
        <w:pStyle w:val="ConfigWindow"/>
      </w:pPr>
      <w:r>
        <w:t>Questions</w:t>
      </w:r>
    </w:p>
    <w:p w14:paraId="1C4895AA" w14:textId="6410F262" w:rsidR="00F45B54" w:rsidRDefault="007A38D5" w:rsidP="007A38D5">
      <w:pPr>
        <w:pStyle w:val="SubStepAlphaX"/>
      </w:pPr>
      <w:r>
        <w:t xml:space="preserve">Why does the output from “show </w:t>
      </w:r>
      <w:proofErr w:type="spellStart"/>
      <w:r>
        <w:t>ip</w:t>
      </w:r>
      <w:proofErr w:type="spellEnd"/>
      <w:r>
        <w:t xml:space="preserve"> int brief” not include the “loopback1” interface? </w:t>
      </w:r>
    </w:p>
    <w:p w14:paraId="45E64BDD" w14:textId="797A3D93" w:rsidR="00DE1AAE" w:rsidRPr="001168A6" w:rsidRDefault="001168A6" w:rsidP="00DE1AAE">
      <w:pPr>
        <w:pStyle w:val="SubStepAlphaX"/>
        <w:keepNext/>
        <w:ind w:left="720"/>
        <w:rPr>
          <w:color w:val="FF0000"/>
        </w:rPr>
      </w:pPr>
      <w:r>
        <w:rPr>
          <w:color w:val="FF0000"/>
        </w:rPr>
        <w:t xml:space="preserve">Because when the “show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int brief” command was executed, the loopback interface was not created yet.</w:t>
      </w:r>
    </w:p>
    <w:p w14:paraId="2EF924B1" w14:textId="77777777" w:rsidR="00DE1AAE" w:rsidRPr="00DE1AAE" w:rsidRDefault="00DE1AAE" w:rsidP="00DE1AAE">
      <w:pPr>
        <w:pStyle w:val="SubStepAlphaX"/>
        <w:keepNext/>
        <w:ind w:left="720"/>
      </w:pPr>
    </w:p>
    <w:p w14:paraId="2701781D" w14:textId="77777777" w:rsidR="00DE1AAE" w:rsidRPr="00DE1AAE" w:rsidRDefault="00DE1AAE" w:rsidP="00DE1AAE">
      <w:pPr>
        <w:pStyle w:val="ConfigWindow"/>
        <w:rPr>
          <w:sz w:val="20"/>
        </w:rPr>
      </w:pPr>
      <w:r>
        <w:t>Type your answers here</w:t>
      </w:r>
    </w:p>
    <w:p w14:paraId="2AEDC01B" w14:textId="77777777" w:rsidR="00F45B54" w:rsidRDefault="007A38D5" w:rsidP="007A38D5">
      <w:pPr>
        <w:pStyle w:val="SubStepAlphaX"/>
      </w:pPr>
      <w:r>
        <w:t xml:space="preserve">How to execute and display the output from the “show </w:t>
      </w:r>
      <w:proofErr w:type="spellStart"/>
      <w:r>
        <w:t>ip</w:t>
      </w:r>
      <w:proofErr w:type="spellEnd"/>
      <w:r>
        <w:t xml:space="preserve"> int brief” command after the loopback interfaces was created? </w:t>
      </w:r>
    </w:p>
    <w:p w14:paraId="79D4ED68" w14:textId="08019DD6" w:rsidR="001168A6" w:rsidRPr="00724977" w:rsidRDefault="001168A6" w:rsidP="001168A6">
      <w:pPr>
        <w:ind w:firstLine="720"/>
        <w:rPr>
          <w:color w:val="FF0000"/>
          <w:sz w:val="20"/>
          <w:szCs w:val="20"/>
        </w:rPr>
      </w:pPr>
      <w:r w:rsidRPr="00724977">
        <w:rPr>
          <w:color w:val="FF0000"/>
          <w:sz w:val="20"/>
          <w:szCs w:val="20"/>
        </w:rPr>
        <w:lastRenderedPageBreak/>
        <w:t xml:space="preserve">Either move the “show </w:t>
      </w:r>
      <w:proofErr w:type="spellStart"/>
      <w:r w:rsidRPr="00724977">
        <w:rPr>
          <w:color w:val="FF0000"/>
          <w:sz w:val="20"/>
          <w:szCs w:val="20"/>
        </w:rPr>
        <w:t>ip</w:t>
      </w:r>
      <w:proofErr w:type="spellEnd"/>
      <w:r w:rsidRPr="00724977">
        <w:rPr>
          <w:color w:val="FF0000"/>
          <w:sz w:val="20"/>
          <w:szCs w:val="20"/>
        </w:rPr>
        <w:t xml:space="preserve"> int brief” command to after the loopback interface was created in the code, or add another “show </w:t>
      </w:r>
      <w:proofErr w:type="spellStart"/>
      <w:r w:rsidRPr="00724977">
        <w:rPr>
          <w:color w:val="FF0000"/>
          <w:sz w:val="20"/>
          <w:szCs w:val="20"/>
        </w:rPr>
        <w:t>ip</w:t>
      </w:r>
      <w:proofErr w:type="spellEnd"/>
      <w:r w:rsidRPr="00724977">
        <w:rPr>
          <w:color w:val="FF0000"/>
          <w:sz w:val="20"/>
          <w:szCs w:val="20"/>
        </w:rPr>
        <w:t xml:space="preserve"> int brief” command after the loopback interface was created in the code.</w:t>
      </w:r>
      <w:r w:rsidR="001832B6">
        <w:rPr>
          <w:color w:val="FF0000"/>
          <w:sz w:val="20"/>
          <w:szCs w:val="20"/>
        </w:rPr>
        <w:t xml:space="preserve"> I did not do this since the instructions do not specify to make the change, only ask how.</w:t>
      </w:r>
    </w:p>
    <w:p w14:paraId="7E69B3E4" w14:textId="77777777" w:rsidR="00DE1AAE" w:rsidRDefault="00DE1AAE" w:rsidP="00DE1AAE">
      <w:pPr>
        <w:pStyle w:val="SubStepAlphaX"/>
        <w:keepNext/>
        <w:ind w:left="720"/>
      </w:pPr>
    </w:p>
    <w:p w14:paraId="38273D58" w14:textId="77777777" w:rsidR="00DE1AAE" w:rsidRPr="00DE1AAE" w:rsidRDefault="00DE1AAE" w:rsidP="00DE1AAE">
      <w:pPr>
        <w:pStyle w:val="SubStepAlphaX"/>
        <w:keepNext/>
        <w:ind w:left="720"/>
      </w:pPr>
    </w:p>
    <w:p w14:paraId="54693B33" w14:textId="6C3AA45F" w:rsidR="00DE1AAE" w:rsidRDefault="00DE1AAE" w:rsidP="00DE1AAE">
      <w:pPr>
        <w:pStyle w:val="ConfigWindow"/>
      </w:pPr>
      <w:r>
        <w:t>Type your answers here</w:t>
      </w:r>
    </w:p>
    <w:p w14:paraId="20C0BF08" w14:textId="79FA6A90" w:rsidR="00DE1AAE" w:rsidRPr="00DE1AAE" w:rsidRDefault="00DE1AAE" w:rsidP="00DE1AAE">
      <w:pPr>
        <w:pStyle w:val="ConfigWindow"/>
      </w:pPr>
      <w:r>
        <w:t>End of questions</w:t>
      </w:r>
    </w:p>
    <w:p w14:paraId="7779264E" w14:textId="06455D77" w:rsidR="00F45B54" w:rsidRDefault="00F45B54" w:rsidP="00F45B54">
      <w:pPr>
        <w:pStyle w:val="ConfigWindow"/>
      </w:pPr>
      <w:r>
        <w:t>End of Questions</w:t>
      </w:r>
    </w:p>
    <w:p w14:paraId="0C8F3976" w14:textId="401EC505" w:rsidR="007A38D5" w:rsidRDefault="007A38D5" w:rsidP="007A38D5">
      <w:pPr>
        <w:pStyle w:val="SubStepAlphaX"/>
      </w:pPr>
      <w:r>
        <w:t>Add code to create a new loopback interface (loopback2) with the same IP address as on the existing loopback interface, only with a different description.</w:t>
      </w:r>
    </w:p>
    <w:p w14:paraId="6D9C267A" w14:textId="1F4CC2D4" w:rsidR="007A38D5" w:rsidRDefault="007A38D5" w:rsidP="007A38D5">
      <w:pPr>
        <w:pStyle w:val="SubStepAlphaX"/>
      </w:pPr>
      <w:r>
        <w:t>Execute the Python script file and verify the results</w:t>
      </w:r>
      <w:r w:rsidR="00DE1AAE">
        <w:t>.</w:t>
      </w:r>
    </w:p>
    <w:p w14:paraId="14968CE8" w14:textId="77777777" w:rsidR="00F45B54" w:rsidRDefault="00F45B54" w:rsidP="00F45B54">
      <w:pPr>
        <w:pStyle w:val="ConfigWindow"/>
      </w:pPr>
      <w:r>
        <w:t>Questions</w:t>
      </w:r>
    </w:p>
    <w:p w14:paraId="7D19F9B0" w14:textId="19D7E1B5" w:rsidR="00F45B54" w:rsidRDefault="007A38D5" w:rsidP="007A38D5">
      <w:pPr>
        <w:pStyle w:val="SubStepAlphaX"/>
      </w:pPr>
      <w:r>
        <w:t xml:space="preserve">Was the new loopback2 interface successfully created? </w:t>
      </w:r>
    </w:p>
    <w:p w14:paraId="09FA9E65" w14:textId="51CE7D60" w:rsidR="00DE1AAE" w:rsidRPr="00724977" w:rsidRDefault="00724977" w:rsidP="007A38D5">
      <w:pPr>
        <w:pStyle w:val="SubStepAlphaX"/>
        <w:rPr>
          <w:color w:val="FF0000"/>
        </w:rPr>
      </w:pPr>
      <w:r>
        <w:rPr>
          <w:color w:val="FF0000"/>
        </w:rPr>
        <w:t>I am getting the</w:t>
      </w:r>
      <w:r w:rsidR="001832B6">
        <w:rPr>
          <w:color w:val="FF0000"/>
        </w:rPr>
        <w:t xml:space="preserve"> </w:t>
      </w:r>
      <w:proofErr w:type="spellStart"/>
      <w:r w:rsidR="001832B6">
        <w:rPr>
          <w:color w:val="FF0000"/>
        </w:rPr>
        <w:t>netmiko</w:t>
      </w:r>
      <w:proofErr w:type="spellEnd"/>
      <w:r w:rsidR="001832B6">
        <w:rPr>
          <w:color w:val="FF0000"/>
        </w:rPr>
        <w:t xml:space="preserve"> errors, but yes, I believe the interface would be created successfully.</w:t>
      </w:r>
    </w:p>
    <w:p w14:paraId="550C8788" w14:textId="77777777" w:rsidR="00DE1AAE" w:rsidRDefault="00DE1AAE" w:rsidP="007A38D5">
      <w:pPr>
        <w:pStyle w:val="SubStepAlphaX"/>
      </w:pPr>
    </w:p>
    <w:p w14:paraId="6435B947" w14:textId="7AF61845" w:rsidR="007A38D5" w:rsidRDefault="00DE1AAE" w:rsidP="00DE1AAE">
      <w:pPr>
        <w:pStyle w:val="ConfigWindow"/>
      </w:pPr>
      <w:r>
        <w:t>Type your answer here</w:t>
      </w:r>
    </w:p>
    <w:p w14:paraId="352C981E" w14:textId="77777777" w:rsidR="00F45B54" w:rsidRDefault="007A38D5" w:rsidP="007A38D5">
      <w:pPr>
        <w:pStyle w:val="SubStepAlphaX"/>
      </w:pPr>
      <w:r>
        <w:t xml:space="preserve">Was the new configuration change accepted, partially accepted or rejected? </w:t>
      </w:r>
    </w:p>
    <w:p w14:paraId="7C11B613" w14:textId="1D27C5B1" w:rsidR="007A38D5" w:rsidRDefault="00DE1AAE" w:rsidP="00DE1AAE">
      <w:pPr>
        <w:pStyle w:val="ConfigWindow"/>
      </w:pPr>
      <w:r>
        <w:t>Type your answer here</w:t>
      </w:r>
    </w:p>
    <w:p w14:paraId="4E82FC93" w14:textId="550FC397" w:rsidR="007A38D5" w:rsidRPr="001832B6" w:rsidRDefault="001832B6" w:rsidP="007A38D5">
      <w:pPr>
        <w:pStyle w:val="SubStepAlphaX"/>
        <w:ind w:left="720"/>
        <w:rPr>
          <w:color w:val="FF0000"/>
        </w:rPr>
      </w:pPr>
      <w:r>
        <w:rPr>
          <w:color w:val="FF0000"/>
        </w:rPr>
        <w:t xml:space="preserve">I assume the change would be accepted. If it was rejected or partially accepted, it would probably be because the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address for loopback 2 was already used for loopback 1.</w:t>
      </w:r>
    </w:p>
    <w:p w14:paraId="6215FAF0" w14:textId="3F94CD2C" w:rsidR="007A38D5" w:rsidRPr="007A38D5" w:rsidRDefault="007A38D5" w:rsidP="007A38D5">
      <w:pPr>
        <w:pStyle w:val="ConfigWindow"/>
      </w:pPr>
      <w:r>
        <w:t>End of Document</w:t>
      </w:r>
    </w:p>
    <w:sectPr w:rsidR="007A38D5" w:rsidRPr="007A38D5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07B3" w14:textId="77777777" w:rsidR="008E1E2C" w:rsidRDefault="008E1E2C" w:rsidP="00710659">
      <w:pPr>
        <w:spacing w:after="0" w:line="240" w:lineRule="auto"/>
      </w:pPr>
      <w:r>
        <w:separator/>
      </w:r>
    </w:p>
    <w:p w14:paraId="4F034AE6" w14:textId="77777777" w:rsidR="008E1E2C" w:rsidRDefault="008E1E2C"/>
  </w:endnote>
  <w:endnote w:type="continuationSeparator" w:id="0">
    <w:p w14:paraId="2E196069" w14:textId="77777777" w:rsidR="008E1E2C" w:rsidRDefault="008E1E2C" w:rsidP="00710659">
      <w:pPr>
        <w:spacing w:after="0" w:line="240" w:lineRule="auto"/>
      </w:pPr>
      <w:r>
        <w:continuationSeparator/>
      </w:r>
    </w:p>
    <w:p w14:paraId="1E945671" w14:textId="77777777" w:rsidR="008E1E2C" w:rsidRDefault="008E1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1378" w14:textId="356E755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38D5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94DF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72C3" w14:textId="5E1D0B8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38D5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94DF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AC8C" w14:textId="77777777" w:rsidR="008E1E2C" w:rsidRDefault="008E1E2C" w:rsidP="00710659">
      <w:pPr>
        <w:spacing w:after="0" w:line="240" w:lineRule="auto"/>
      </w:pPr>
      <w:r>
        <w:separator/>
      </w:r>
    </w:p>
    <w:p w14:paraId="47604981" w14:textId="77777777" w:rsidR="008E1E2C" w:rsidRDefault="008E1E2C"/>
  </w:footnote>
  <w:footnote w:type="continuationSeparator" w:id="0">
    <w:p w14:paraId="562D5AE9" w14:textId="77777777" w:rsidR="008E1E2C" w:rsidRDefault="008E1E2C" w:rsidP="00710659">
      <w:pPr>
        <w:spacing w:after="0" w:line="240" w:lineRule="auto"/>
      </w:pPr>
      <w:r>
        <w:continuationSeparator/>
      </w:r>
    </w:p>
    <w:p w14:paraId="250593A2" w14:textId="77777777" w:rsidR="008E1E2C" w:rsidRDefault="008E1E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7D6244A02D94B2488D374F8AFCFFA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3E48041" w14:textId="0D8A89E0" w:rsidR="00926CB2" w:rsidRDefault="000625B5" w:rsidP="008402F2">
        <w:pPr>
          <w:pStyle w:val="PageHead"/>
        </w:pPr>
        <w:r>
          <w:t xml:space="preserve">Lab – CLI Automation with Python using </w:t>
        </w:r>
        <w:proofErr w:type="spellStart"/>
        <w:r>
          <w:t>netmiko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099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FE2F387" wp14:editId="50A5511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93E6F2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993E6F24"/>
    <w:numStyleLink w:val="PartStepSubStepList"/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3624748">
    <w:abstractNumId w:val="8"/>
  </w:num>
  <w:num w:numId="2" w16cid:durableId="108163548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24663248">
    <w:abstractNumId w:val="2"/>
  </w:num>
  <w:num w:numId="4" w16cid:durableId="1900247595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6171664">
    <w:abstractNumId w:val="5"/>
  </w:num>
  <w:num w:numId="6" w16cid:durableId="281886786">
    <w:abstractNumId w:val="0"/>
  </w:num>
  <w:num w:numId="7" w16cid:durableId="1530801705">
    <w:abstractNumId w:val="1"/>
  </w:num>
  <w:num w:numId="8" w16cid:durableId="864445391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05428053">
    <w:abstractNumId w:val="5"/>
    <w:lvlOverride w:ilvl="0"/>
  </w:num>
  <w:num w:numId="10" w16cid:durableId="1965574379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68268116">
    <w:abstractNumId w:val="4"/>
  </w:num>
  <w:num w:numId="12" w16cid:durableId="1737893746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0"/>
  </w:num>
  <w:num w:numId="13" w16cid:durableId="1985816151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sz w:val="22"/>
          <w:szCs w:val="18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480001207">
    <w:abstractNumId w:val="3"/>
  </w:num>
  <w:num w:numId="15" w16cid:durableId="405419563">
    <w:abstractNumId w:val="9"/>
  </w:num>
  <w:num w:numId="16" w16cid:durableId="875309395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D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5B5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8A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2B6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3BF7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4753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97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4DF9"/>
    <w:rsid w:val="00796C25"/>
    <w:rsid w:val="007A287C"/>
    <w:rsid w:val="007A38D5"/>
    <w:rsid w:val="007A3B2A"/>
    <w:rsid w:val="007B0C9D"/>
    <w:rsid w:val="007B5522"/>
    <w:rsid w:val="007C0558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E2C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A27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AA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5B5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FB11"/>
  <w15:docId w15:val="{4F06BF7E-4F27-459E-8BB3-B411DB8A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45B5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1"/>
    <w:next w:val="Normal"/>
    <w:qFormat/>
    <w:rsid w:val="007A38D5"/>
    <w:pPr>
      <w:keepLines w:val="0"/>
      <w:widowControl w:val="0"/>
      <w:numPr>
        <w:numId w:val="0"/>
      </w:numPr>
      <w:tabs>
        <w:tab w:val="num" w:pos="0"/>
      </w:tabs>
    </w:pPr>
    <w:rPr>
      <w:rFonts w:eastAsia="Times New Roman"/>
      <w:bCs w:val="0"/>
      <w:iCs/>
      <w:noProof w:val="0"/>
      <w:sz w:val="24"/>
      <w:szCs w:val="28"/>
    </w:rPr>
  </w:style>
  <w:style w:type="paragraph" w:customStyle="1" w:styleId="LabTitle">
    <w:name w:val="Lab Title"/>
    <w:basedOn w:val="Normal"/>
    <w:link w:val="LabTitleChar"/>
    <w:qFormat/>
    <w:rsid w:val="007A38D5"/>
    <w:rPr>
      <w:b/>
      <w:sz w:val="32"/>
    </w:rPr>
  </w:style>
  <w:style w:type="paragraph" w:customStyle="1" w:styleId="StepHead">
    <w:name w:val="Step Head"/>
    <w:basedOn w:val="Heading3"/>
    <w:next w:val="BodyTextL25"/>
    <w:qFormat/>
    <w:rsid w:val="007A38D5"/>
    <w:pPr>
      <w:numPr>
        <w:ilvl w:val="0"/>
        <w:numId w:val="0"/>
      </w:numPr>
      <w:spacing w:after="60"/>
      <w:outlineLvl w:val="1"/>
    </w:pPr>
    <w:rPr>
      <w:sz w:val="26"/>
    </w:rPr>
  </w:style>
  <w:style w:type="paragraph" w:customStyle="1" w:styleId="PartHead">
    <w:name w:val="Part Head"/>
    <w:basedOn w:val="Heading2"/>
    <w:next w:val="BodyTextL25"/>
    <w:qFormat/>
    <w:rsid w:val="007A38D5"/>
    <w:pPr>
      <w:numPr>
        <w:ilvl w:val="0"/>
        <w:numId w:val="12"/>
      </w:numPr>
      <w:spacing w:after="60" w:line="276" w:lineRule="auto"/>
      <w:outlineLvl w:val="0"/>
    </w:pPr>
    <w:rPr>
      <w:rFonts w:eastAsia="Calibri"/>
      <w:bCs w:val="0"/>
      <w:sz w:val="28"/>
      <w:szCs w:val="22"/>
    </w:rPr>
  </w:style>
  <w:style w:type="paragraph" w:customStyle="1" w:styleId="SubStepAlphaX">
    <w:name w:val="SubStep AlphaX"/>
    <w:basedOn w:val="SubStepAlpha"/>
    <w:qFormat/>
    <w:rsid w:val="007A38D5"/>
    <w:pPr>
      <w:numPr>
        <w:ilvl w:val="0"/>
        <w:numId w:val="0"/>
      </w:numPr>
    </w:pPr>
  </w:style>
  <w:style w:type="paragraph" w:customStyle="1" w:styleId="SubStepNumX">
    <w:name w:val="SubStep NumX"/>
    <w:basedOn w:val="SubStepNum"/>
    <w:qFormat/>
    <w:rsid w:val="007A38D5"/>
    <w:pPr>
      <w:numPr>
        <w:ilvl w:val="0"/>
        <w:numId w:val="0"/>
      </w:numPr>
    </w:pPr>
  </w:style>
  <w:style w:type="numbering" w:customStyle="1" w:styleId="PartStepSubStepList">
    <w:name w:val="Part_Step_SubStep_List"/>
    <w:basedOn w:val="NoList"/>
    <w:uiPriority w:val="99"/>
    <w:rsid w:val="007A38D5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7A38D5"/>
    <w:rPr>
      <w:b w:val="0"/>
      <w:bCs/>
      <w:sz w:val="24"/>
    </w:rPr>
  </w:style>
  <w:style w:type="character" w:customStyle="1" w:styleId="LabTitleChar">
    <w:name w:val="Lab Title Char"/>
    <w:link w:val="LabTitle"/>
    <w:rsid w:val="007A38D5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7A3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byers/netmik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D6244A02D94B2488D374F8AFCF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7D93-464E-4B5D-9915-35AFBE954325}"/>
      </w:docPartPr>
      <w:docPartBody>
        <w:p w:rsidR="0030487C" w:rsidRDefault="00BF3577">
          <w:pPr>
            <w:pStyle w:val="B7D6244A02D94B2488D374F8AFCFFA3B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7"/>
    <w:rsid w:val="0030487C"/>
    <w:rsid w:val="00430075"/>
    <w:rsid w:val="00BF3577"/>
    <w:rsid w:val="00C4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D6244A02D94B2488D374F8AFCFFA3B">
    <w:name w:val="B7D6244A02D94B2488D374F8AFCFFA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2B71E-0306-4A5A-94CE-D0F00350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CLI Automation with Python using netmiko</vt:lpstr>
    </vt:vector>
  </TitlesOfParts>
  <Company>Cisco Systems, Inc.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CLI Automation with Python using netmiko</dc:title>
  <dc:creator>DH</dc:creator>
  <dc:description>2017</dc:description>
  <cp:lastModifiedBy>Connor Morrissy</cp:lastModifiedBy>
  <cp:revision>2</cp:revision>
  <dcterms:created xsi:type="dcterms:W3CDTF">2023-04-26T21:50:00Z</dcterms:created>
  <dcterms:modified xsi:type="dcterms:W3CDTF">2023-04-26T21:50:00Z</dcterms:modified>
</cp:coreProperties>
</file>